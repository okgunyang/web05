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4E6B1B" w:rsidRDefault="00060BC1" w:rsidP="004E6B1B"/>
    <w:p w:rsidR="00060BC1" w:rsidRPr="00F768A7" w:rsidRDefault="00AF3BFD" w:rsidP="00517864">
      <w:pPr>
        <w:pStyle w:val="CoverMainTitle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8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8" name="Group 7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8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90" name="Picture 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1" name="Picture 10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92" name="Line 11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3" name="Line 12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-12.5pt;margin-top:-18.85pt;width:7in;height:185.25pt;z-index:25165465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">
                <v:group id="Group 7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Group 8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ZuInCAAAA2wAAAA8AAABkcnMvZG93bnJldi54bWxEj8FqwkAQhu8F32EZwVvdpEix0VVELHiT&#10;ahG8DbtjEszOhuwa07fvHASPwz//N/Mt14NvVE9drAMbyKcZKGIbXM2lgd/T9/scVEzIDpvAZOCP&#10;IqxXo7clFi48+If6YyqVQDgWaKBKqS20jrYij3EaWmLJrqHzmGTsSu06fAjcN/ojyz61x5rlQoUt&#10;bSuyt+PdC+XOlOebNp2z86Xf7a09HGbWmMl42CxAJRrSa/nZ3jsDX/K9uIgH6N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WbiJwgAAANsAAAAPAAAAAAAAAAAAAAAAAJ8C&#10;AABkcnMvZG93bnJldi54bWxQSwUGAAAAAAQABAD3AAAAjgMAAAAA&#10;">
                      <v:imagedata r:id="rId11" o:title="sphere01-b" cropright="30947f"/>
                    </v:shape>
                    <v:shape id="Picture 10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8fZHFAAAA2wAAAA8AAABkcnMvZG93bnJldi54bWxEj81rAjEUxO8F/4fwCr1pVqF+rEYRoa3t&#10;ya+D3h6b183i5mVJUt3975uC0OMwM79hFqvW1uJGPlSOFQwHGQjiwumKSwWn41t/CiJEZI21Y1LQ&#10;UYDVsve0wFy7O+/pdoilSBAOOSowMTa5lKEwZDEMXEOcvG/nLcYkfSm1x3uC21qOsmwsLVacFgw2&#10;tDFUXA8/VsGn687b7v38MSt3pri8Xv1k/DVR6uW5Xc9BRGrjf/jR3moFsyH8fUk/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fH2RxQAAANsAAAAPAAAAAAAAAAAAAAAA&#10;AJ8CAABkcnMvZG93bnJldi54bWxQSwUGAAAAAAQABAD3AAAAkQMAAAAA&#10;">
                      <v:imagedata r:id="rId12" o:title="sphere01-b"/>
                    </v:shape>
                  </v:group>
                  <v:line id="Line 11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qNdsMAAADbAAAADwAAAGRycy9kb3ducmV2LnhtbESPT4vCMBTE74LfIbwFb5rqQbQaZdFd&#10;0IviH9w9PppnW0xeShO1fnsjCB6HmfkNM5031ogb1b50rKDfS0AQZ06XnCs4Hn67IxA+IGs0jknB&#10;gzzMZ+3WFFPt7ryj2z7kIkLYp6igCKFKpfRZQRZ9z1XE0Tu72mKIss6lrvEe4dbIQZIMpcWS40KB&#10;FS0Kyi77q1WwMOdy+f/nT5d8jI/11ptN89NXqvPVfE9ABGrCJ/xur7SC8QBeX+I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KjXbDAAAA2wAAAA8AAAAAAAAAAAAA&#10;AAAAoQIAAGRycy9kb3ducmV2LnhtbFBLBQYAAAAABAAEAPkAAACRAwAAAAA=&#10;" strokecolor="#39f"/>
                </v:group>
                <v:line id="Line 12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i1jcMAAADbAAAADwAAAGRycy9kb3ducmV2LnhtbESPzYrCMBSF94LvEO6AO01VEK1GGURh&#10;FgODWmRmd2mubbG5KUlGq09vBMHl4fx8nMWqNbW4kPOVZQXDQQKCOLe64kJBdtj2pyB8QNZYWyYF&#10;N/KwWnY7C0y1vfKOLvtQiDjCPkUFZQhNKqXPSzLoB7Yhjt7JOoMhSldI7fAax00tR0kykQYrjoQS&#10;G1qXlJ/3/yZyv2/a/Y024fhzdL/nId2rbHZXqvfRfs5BBGrDO/xqf2kFszE8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4tY3DAAAA2wAAAA8AAAAAAAAAAAAA&#10;AAAAoQIAAGRycy9kb3ducmV2LnhtbFBLBQYAAAAABAAEAPkAAACRAw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060BC1" w:rsidRPr="00B8088E">
        <w:rPr>
          <w:rFonts w:hint="eastAsia"/>
          <w:noProof/>
        </w:rPr>
        <w:t xml:space="preserve"> </w:t>
      </w:r>
      <w:r w:rsidR="00060BC1" w:rsidRPr="00F768A7">
        <w:rPr>
          <w:rFonts w:hint="eastAsia"/>
          <w:noProof/>
        </w:rPr>
        <w:t>프로젝트명</w:t>
      </w:r>
    </w:p>
    <w:p w:rsidR="00060BC1" w:rsidRPr="00F768A7" w:rsidRDefault="00F936FC" w:rsidP="00517864">
      <w:pPr>
        <w:pStyle w:val="CoverMainTitle"/>
      </w:pPr>
      <w:r>
        <w:rPr>
          <w:rFonts w:hint="eastAsia"/>
        </w:rPr>
        <w:t>테스트</w:t>
      </w:r>
      <w:r w:rsidR="00E20A19">
        <w:rPr>
          <w:rFonts w:hint="eastAsia"/>
        </w:rPr>
        <w:t>수행계획</w:t>
      </w:r>
      <w:r w:rsidR="00305B6B">
        <w:rPr>
          <w:rFonts w:hint="eastAsia"/>
        </w:rPr>
        <w:t>서</w:t>
      </w:r>
    </w:p>
    <w:p w:rsidR="00060BC1" w:rsidRPr="00B8088E" w:rsidRDefault="00060BC1" w:rsidP="00517864">
      <w:pPr>
        <w:pStyle w:val="CoverSubTitle"/>
      </w:pPr>
      <w:proofErr w:type="gramStart"/>
      <w:r w:rsidRPr="00517864">
        <w:rPr>
          <w:rFonts w:hint="eastAsia"/>
        </w:rPr>
        <w:t>문서번호</w:t>
      </w:r>
      <w:r w:rsidR="00B9628F">
        <w:rPr>
          <w:rFonts w:hint="eastAsia"/>
        </w:rPr>
        <w:t xml:space="preserve"> </w:t>
      </w:r>
      <w:r w:rsidRPr="00785E78">
        <w:rPr>
          <w:rFonts w:hint="eastAsia"/>
        </w:rPr>
        <w:t>:</w:t>
      </w:r>
      <w:proofErr w:type="gramEnd"/>
      <w:r w:rsidRPr="00785E78">
        <w:rPr>
          <w:rFonts w:hint="eastAsia"/>
        </w:rPr>
        <w:t xml:space="preserve"> </w:t>
      </w:r>
      <w:r w:rsidR="00B9628F">
        <w:rPr>
          <w:rFonts w:hint="eastAsia"/>
        </w:rPr>
        <w:t>XXX</w:t>
      </w:r>
    </w:p>
    <w:p w:rsidR="00060BC1" w:rsidRPr="00785E78" w:rsidRDefault="00060BC1" w:rsidP="00517864">
      <w:pPr>
        <w:pStyle w:val="CoverSubTitle"/>
      </w:pPr>
      <w:r>
        <w:rPr>
          <w:rFonts w:hint="eastAsia"/>
        </w:rPr>
        <w:t>Version 1</w:t>
      </w:r>
      <w:r w:rsidRPr="00785E78">
        <w:rPr>
          <w:rFonts w:hint="eastAsia"/>
        </w:rPr>
        <w:t>.0</w:t>
      </w:r>
    </w:p>
    <w:p w:rsidR="00060BC1" w:rsidRPr="00E7392E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0C4774" w:rsidRDefault="00060BC1" w:rsidP="00060BC1">
      <w:pPr>
        <w:tabs>
          <w:tab w:val="left" w:pos="80"/>
        </w:tabs>
      </w:pPr>
    </w:p>
    <w:p w:rsidR="00060BC1" w:rsidRPr="004E6B1B" w:rsidRDefault="00AF3BFD" w:rsidP="00060BC1">
      <w:pPr>
        <w:pStyle w:val="af"/>
      </w:pPr>
      <w:r>
        <w:rPr>
          <w:rFonts w:ascii="굴림체" w:eastAsia="굴림체" w:hAnsi="굴림체"/>
          <w:noProof/>
        </w:rPr>
        <w:drawing>
          <wp:inline distT="0" distB="0" distL="0" distR="0">
            <wp:extent cx="3009265" cy="691515"/>
            <wp:effectExtent l="0" t="0" r="635" b="0"/>
            <wp:docPr id="86" name="그림 16" descr="CI와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와B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1" w:rsidRDefault="00060BC1" w:rsidP="00060BC1">
      <w:pPr>
        <w:tabs>
          <w:tab w:val="left" w:pos="80"/>
        </w:tabs>
      </w:pPr>
    </w:p>
    <w:p w:rsidR="00060BC1" w:rsidRDefault="00060BC1" w:rsidP="00060BC1">
      <w:pPr>
        <w:tabs>
          <w:tab w:val="left" w:pos="80"/>
        </w:tabs>
      </w:pPr>
    </w:p>
    <w:p w:rsidR="00060BC1" w:rsidRDefault="00060BC1" w:rsidP="00060BC1">
      <w:pPr>
        <w:tabs>
          <w:tab w:val="left" w:pos="80"/>
        </w:tabs>
      </w:pPr>
    </w:p>
    <w:p w:rsidR="00060BC1" w:rsidRDefault="00060BC1" w:rsidP="00060BC1">
      <w:pPr>
        <w:tabs>
          <w:tab w:val="left" w:pos="80"/>
        </w:tabs>
      </w:pPr>
    </w:p>
    <w:p w:rsidR="00060BC1" w:rsidRPr="004E6B1B" w:rsidRDefault="00060BC1" w:rsidP="00C73004">
      <w:pPr>
        <w:pStyle w:val="DocumentInfoTitle"/>
      </w:pPr>
      <w:r w:rsidRPr="004E6B1B">
        <w:rPr>
          <w:rFonts w:hint="eastAsia"/>
        </w:rPr>
        <w:lastRenderedPageBreak/>
        <w:t>사 용 권 한</w:t>
      </w:r>
    </w:p>
    <w:p w:rsidR="00060BC1" w:rsidRPr="004E6B1B" w:rsidRDefault="00060BC1" w:rsidP="004E6B1B"/>
    <w:p w:rsidR="00060BC1" w:rsidRPr="004E6B1B" w:rsidRDefault="00060BC1" w:rsidP="004E6B1B">
      <w:r w:rsidRPr="004E6B1B">
        <w:rPr>
          <w:rFonts w:hint="eastAsia"/>
        </w:rPr>
        <w:t>본 문서에 대한 서명은 대우정보시스템㈜내부에서 본 문서에 대하여 수행 및 유지관리의 책임이 있음을 인정하는 것임.</w:t>
      </w:r>
    </w:p>
    <w:p w:rsidR="00060BC1" w:rsidRPr="004E6B1B" w:rsidRDefault="00060BC1" w:rsidP="004E6B1B"/>
    <w:p w:rsidR="00060BC1" w:rsidRPr="001A123F" w:rsidRDefault="00060BC1" w:rsidP="00C73004">
      <w:pPr>
        <w:jc w:val="center"/>
      </w:pPr>
      <w:r w:rsidRPr="00C73004">
        <w:rPr>
          <w:rStyle w:val="afb"/>
          <w:rFonts w:hint="eastAsia"/>
        </w:rPr>
        <w:t>본 문서는 작성, 검토, 승인하여 승인된 원본을 보관한다</w:t>
      </w:r>
      <w:r w:rsidRPr="001A123F">
        <w:t>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4387"/>
        <w:gridCol w:w="992"/>
        <w:gridCol w:w="2410"/>
      </w:tblGrid>
      <w:tr w:rsidR="00060BC1" w:rsidRPr="001A123F">
        <w:trPr>
          <w:trHeight w:val="467"/>
        </w:trPr>
        <w:tc>
          <w:tcPr>
            <w:tcW w:w="1000" w:type="dxa"/>
            <w:tcBorders>
              <w:top w:val="single" w:sz="6" w:space="0" w:color="auto"/>
            </w:tcBorders>
          </w:tcPr>
          <w:p w:rsidR="00060BC1" w:rsidRPr="001A123F" w:rsidRDefault="00060BC1" w:rsidP="00646A27">
            <w:pPr>
              <w:pStyle w:val="Blocklabel"/>
            </w:pPr>
            <w:proofErr w:type="spellStart"/>
            <w:r w:rsidRPr="001A123F">
              <w:rPr>
                <w:rFonts w:hint="eastAsia"/>
              </w:rPr>
              <w:t>작성자</w:t>
            </w:r>
            <w:proofErr w:type="spellEnd"/>
            <w:r w:rsidRPr="001A123F">
              <w:t>:</w:t>
            </w:r>
          </w:p>
        </w:tc>
        <w:tc>
          <w:tcPr>
            <w:tcW w:w="4387" w:type="dxa"/>
            <w:tcBorders>
              <w:top w:val="single" w:sz="6" w:space="0" w:color="auto"/>
            </w:tcBorders>
          </w:tcPr>
          <w:p w:rsidR="00060BC1" w:rsidRPr="001A123F" w:rsidRDefault="00BC6597" w:rsidP="00F6089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백인경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60BC1" w:rsidRPr="001A123F" w:rsidRDefault="00060BC1" w:rsidP="00646A27">
            <w:pPr>
              <w:pStyle w:val="Blocklabel"/>
            </w:pPr>
            <w:proofErr w:type="spellStart"/>
            <w:r w:rsidRPr="001A123F">
              <w:rPr>
                <w:rFonts w:hint="eastAsia"/>
              </w:rPr>
              <w:t>일자</w:t>
            </w:r>
            <w:proofErr w:type="spellEnd"/>
            <w:r w:rsidRPr="001A123F">
              <w:t>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060BC1" w:rsidRPr="001A123F" w:rsidRDefault="00060BC1" w:rsidP="00F6089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2006-</w:t>
            </w:r>
            <w:r w:rsidRPr="001A123F">
              <w:rPr>
                <w:rFonts w:ascii="굴림" w:eastAsia="굴림" w:hAnsi="굴림" w:hint="eastAsia"/>
              </w:rPr>
              <w:t>0</w:t>
            </w:r>
            <w:r w:rsidR="00F936FC">
              <w:rPr>
                <w:rFonts w:ascii="굴림" w:eastAsia="굴림" w:hAnsi="굴림" w:hint="eastAsia"/>
              </w:rPr>
              <w:t>6</w:t>
            </w:r>
            <w:r>
              <w:rPr>
                <w:rFonts w:ascii="굴림" w:eastAsia="굴림" w:hAnsi="굴림" w:hint="eastAsia"/>
              </w:rPr>
              <w:t>-</w:t>
            </w:r>
            <w:r w:rsidR="00BC6597">
              <w:rPr>
                <w:rFonts w:ascii="굴림" w:eastAsia="굴림" w:hAnsi="굴림" w:hint="eastAsia"/>
              </w:rPr>
              <w:t>0</w:t>
            </w:r>
            <w:r w:rsidR="00F936FC">
              <w:rPr>
                <w:rFonts w:ascii="굴림" w:eastAsia="굴림" w:hAnsi="굴림" w:hint="eastAsia"/>
              </w:rPr>
              <w:t>8</w:t>
            </w:r>
          </w:p>
        </w:tc>
      </w:tr>
    </w:tbl>
    <w:p w:rsidR="00060BC1" w:rsidRPr="001A123F" w:rsidRDefault="00060BC1" w:rsidP="00060BC1">
      <w:pPr>
        <w:rPr>
          <w:rFonts w:ascii="굴림" w:eastAsia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4387"/>
        <w:gridCol w:w="992"/>
        <w:gridCol w:w="2410"/>
      </w:tblGrid>
      <w:tr w:rsidR="00060BC1" w:rsidRPr="001A123F">
        <w:trPr>
          <w:trHeight w:val="467"/>
        </w:trPr>
        <w:tc>
          <w:tcPr>
            <w:tcW w:w="1000" w:type="dxa"/>
            <w:tcBorders>
              <w:top w:val="single" w:sz="6" w:space="0" w:color="auto"/>
            </w:tcBorders>
          </w:tcPr>
          <w:p w:rsidR="00060BC1" w:rsidRPr="001A123F" w:rsidRDefault="00060BC1" w:rsidP="00646A27">
            <w:pPr>
              <w:pStyle w:val="Blocklabel"/>
            </w:pPr>
            <w:proofErr w:type="spellStart"/>
            <w:r w:rsidRPr="001A123F">
              <w:rPr>
                <w:rFonts w:hint="eastAsia"/>
              </w:rPr>
              <w:t>검토자</w:t>
            </w:r>
            <w:proofErr w:type="spellEnd"/>
            <w:r w:rsidRPr="001A123F">
              <w:t>:</w:t>
            </w:r>
          </w:p>
        </w:tc>
        <w:tc>
          <w:tcPr>
            <w:tcW w:w="4387" w:type="dxa"/>
            <w:tcBorders>
              <w:top w:val="single" w:sz="6" w:space="0" w:color="auto"/>
            </w:tcBorders>
          </w:tcPr>
          <w:p w:rsidR="00060BC1" w:rsidRPr="001A123F" w:rsidRDefault="00060BC1" w:rsidP="00F60890">
            <w:pPr>
              <w:rPr>
                <w:rFonts w:ascii="굴림" w:eastAsia="굴림" w:hAnsi="굴림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60BC1" w:rsidRPr="001A123F" w:rsidRDefault="00060BC1" w:rsidP="00646A27">
            <w:pPr>
              <w:pStyle w:val="Blocklabel"/>
            </w:pPr>
            <w:proofErr w:type="spellStart"/>
            <w:r w:rsidRPr="001A123F">
              <w:rPr>
                <w:rFonts w:hint="eastAsia"/>
              </w:rPr>
              <w:t>일자</w:t>
            </w:r>
            <w:proofErr w:type="spellEnd"/>
            <w:r w:rsidRPr="001A123F">
              <w:t>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060BC1" w:rsidRPr="001A123F" w:rsidRDefault="00060BC1" w:rsidP="00F60890">
            <w:pPr>
              <w:rPr>
                <w:rFonts w:ascii="굴림" w:eastAsia="굴림" w:hAnsi="굴림"/>
              </w:rPr>
            </w:pPr>
          </w:p>
        </w:tc>
      </w:tr>
    </w:tbl>
    <w:p w:rsidR="00060BC1" w:rsidRPr="001A123F" w:rsidRDefault="00060BC1" w:rsidP="00060BC1">
      <w:pPr>
        <w:rPr>
          <w:rFonts w:ascii="굴림" w:eastAsia="굴림" w:hAnsi="굴림"/>
        </w:rPr>
      </w:pPr>
    </w:p>
    <w:p w:rsidR="00060BC1" w:rsidRPr="001A123F" w:rsidRDefault="00060BC1" w:rsidP="00060BC1">
      <w:pPr>
        <w:rPr>
          <w:rFonts w:ascii="굴림" w:eastAsia="굴림" w:hAnsi="굴림"/>
        </w:rPr>
      </w:pPr>
    </w:p>
    <w:p w:rsidR="00060BC1" w:rsidRPr="001A123F" w:rsidRDefault="00060BC1" w:rsidP="00646A27">
      <w:r w:rsidRPr="001A123F">
        <w:rPr>
          <w:rFonts w:hint="eastAsia"/>
        </w:rPr>
        <w:t>본인은 서명으로써 본 문서가 대우정보시스템㈜ 업무활동 범위 내에서 사용될 것을 인가함</w:t>
      </w:r>
      <w:r w:rsidRPr="001A123F">
        <w:t>.</w:t>
      </w:r>
    </w:p>
    <w:p w:rsidR="00060BC1" w:rsidRPr="001A123F" w:rsidRDefault="00060BC1" w:rsidP="00060BC1">
      <w:pPr>
        <w:rPr>
          <w:rFonts w:ascii="굴림" w:eastAsia="굴림" w:hAnsi="굴림"/>
        </w:rPr>
      </w:pPr>
    </w:p>
    <w:p w:rsidR="00060BC1" w:rsidRPr="001A123F" w:rsidRDefault="00060BC1" w:rsidP="00060BC1">
      <w:pPr>
        <w:rPr>
          <w:rFonts w:ascii="굴림" w:eastAsia="굴림" w:hAnsi="굴림"/>
        </w:rPr>
      </w:pPr>
    </w:p>
    <w:p w:rsidR="00060BC1" w:rsidRPr="001A123F" w:rsidRDefault="00060BC1" w:rsidP="00060BC1">
      <w:pPr>
        <w:rPr>
          <w:rFonts w:ascii="굴림" w:eastAsia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00"/>
        <w:gridCol w:w="4087"/>
        <w:gridCol w:w="992"/>
        <w:gridCol w:w="2410"/>
      </w:tblGrid>
      <w:tr w:rsidR="00060BC1" w:rsidRPr="001A123F">
        <w:trPr>
          <w:trHeight w:val="568"/>
        </w:trPr>
        <w:tc>
          <w:tcPr>
            <w:tcW w:w="1300" w:type="dxa"/>
            <w:tcBorders>
              <w:top w:val="single" w:sz="6" w:space="0" w:color="auto"/>
            </w:tcBorders>
          </w:tcPr>
          <w:p w:rsidR="00060BC1" w:rsidRPr="001A123F" w:rsidRDefault="00060BC1" w:rsidP="00646A27">
            <w:pPr>
              <w:pStyle w:val="Blocklabel"/>
            </w:pPr>
            <w:proofErr w:type="spellStart"/>
            <w:r w:rsidRPr="001A123F">
              <w:rPr>
                <w:rFonts w:hint="eastAsia"/>
              </w:rPr>
              <w:t>승인자</w:t>
            </w:r>
            <w:proofErr w:type="spellEnd"/>
            <w:r w:rsidRPr="001A123F">
              <w:t>:</w:t>
            </w:r>
          </w:p>
        </w:tc>
        <w:tc>
          <w:tcPr>
            <w:tcW w:w="4087" w:type="dxa"/>
            <w:tcBorders>
              <w:top w:val="single" w:sz="6" w:space="0" w:color="auto"/>
            </w:tcBorders>
          </w:tcPr>
          <w:p w:rsidR="00060BC1" w:rsidRPr="001A123F" w:rsidRDefault="00060BC1" w:rsidP="00F60890">
            <w:pPr>
              <w:rPr>
                <w:rFonts w:ascii="굴림" w:eastAsia="굴림" w:hAnsi="굴림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60BC1" w:rsidRPr="001A123F" w:rsidRDefault="00060BC1" w:rsidP="00646A27">
            <w:pPr>
              <w:pStyle w:val="Blocklabel"/>
            </w:pPr>
            <w:proofErr w:type="spellStart"/>
            <w:r w:rsidRPr="001A123F">
              <w:rPr>
                <w:rFonts w:hint="eastAsia"/>
              </w:rPr>
              <w:t>일자</w:t>
            </w:r>
            <w:proofErr w:type="spellEnd"/>
            <w:r w:rsidRPr="001A123F">
              <w:t>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060BC1" w:rsidRPr="001A123F" w:rsidRDefault="00060BC1" w:rsidP="00F60890">
            <w:pPr>
              <w:rPr>
                <w:rFonts w:ascii="굴림" w:eastAsia="굴림" w:hAnsi="굴림"/>
              </w:rPr>
            </w:pPr>
          </w:p>
        </w:tc>
      </w:tr>
    </w:tbl>
    <w:p w:rsidR="00060BC1" w:rsidRDefault="00060BC1" w:rsidP="00060BC1">
      <w:pPr>
        <w:rPr>
          <w:rFonts w:ascii="굴림" w:eastAsia="굴림" w:hAnsi="굴림"/>
        </w:rPr>
      </w:pPr>
    </w:p>
    <w:p w:rsidR="00060BC1" w:rsidRPr="001A123F" w:rsidRDefault="00060BC1" w:rsidP="00646A27">
      <w:r>
        <w:rPr>
          <w:rFonts w:hint="eastAsia"/>
        </w:rPr>
        <w:t>※ 본 문서는 대우정보시스템</w:t>
      </w:r>
      <w:r>
        <w:t>㈜</w:t>
      </w:r>
      <w:r>
        <w:rPr>
          <w:rFonts w:hint="eastAsia"/>
        </w:rPr>
        <w:t>에서 프로젝트 지원 활동을 목적으로 제작된 자료입니다. 대우정보시스템</w:t>
      </w:r>
      <w:r>
        <w:t>㈜</w:t>
      </w:r>
      <w:r>
        <w:rPr>
          <w:rFonts w:hint="eastAsia"/>
        </w:rPr>
        <w:t xml:space="preserve">의 서면 상 동의 없이 일체의 배포와 무단 복사를 금합니다. </w:t>
      </w:r>
    </w:p>
    <w:p w:rsidR="00060BC1" w:rsidRPr="007B4CA5" w:rsidRDefault="00060BC1" w:rsidP="00060BC1">
      <w:pPr>
        <w:rPr>
          <w:rFonts w:ascii="굴림" w:eastAsia="굴림" w:hAnsi="굴림"/>
        </w:rPr>
      </w:pPr>
    </w:p>
    <w:p w:rsidR="00060BC1" w:rsidRPr="001A123F" w:rsidRDefault="00060BC1" w:rsidP="00060BC1">
      <w:pPr>
        <w:rPr>
          <w:rFonts w:ascii="굴림" w:eastAsia="굴림" w:hAnsi="굴림"/>
        </w:rPr>
      </w:pPr>
    </w:p>
    <w:p w:rsidR="00060BC1" w:rsidRDefault="00060BC1" w:rsidP="00060BC1">
      <w:pPr>
        <w:tabs>
          <w:tab w:val="left" w:pos="80"/>
        </w:tabs>
      </w:pPr>
      <w:r>
        <w:br w:type="page"/>
      </w:r>
    </w:p>
    <w:p w:rsidR="00060BC1" w:rsidRPr="006267C1" w:rsidRDefault="00060BC1" w:rsidP="00C73004">
      <w:pPr>
        <w:pStyle w:val="DocumentInfoTitle"/>
      </w:pPr>
      <w:r w:rsidRPr="006267C1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60BC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060BC1" w:rsidRPr="006267C1" w:rsidRDefault="00060BC1" w:rsidP="00517864">
            <w:pPr>
              <w:pStyle w:val="TableHead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060BC1" w:rsidRPr="001F0E98" w:rsidRDefault="00060BC1" w:rsidP="00517864">
            <w:proofErr w:type="spellStart"/>
            <w:r w:rsidRPr="001F0E98">
              <w:rPr>
                <w:rFonts w:hint="eastAsia"/>
              </w:rPr>
              <w:t>프로젝트명</w:t>
            </w:r>
            <w:proofErr w:type="spellEnd"/>
          </w:p>
        </w:tc>
      </w:tr>
      <w:tr w:rsidR="00060BC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060BC1" w:rsidRPr="006267C1" w:rsidRDefault="00060BC1" w:rsidP="00517864">
            <w:pPr>
              <w:pStyle w:val="TableHeader"/>
            </w:pPr>
            <w:proofErr w:type="gramStart"/>
            <w:r w:rsidRPr="006267C1">
              <w:rPr>
                <w:rFonts w:cs="굴림" w:hint="eastAsia"/>
              </w:rPr>
              <w:t>단</w:t>
            </w:r>
            <w:r w:rsidRPr="006267C1">
              <w:t xml:space="preserve">  </w:t>
            </w:r>
            <w:r w:rsidRPr="006267C1">
              <w:rPr>
                <w:rFonts w:cs="굴림" w:hint="eastAsia"/>
              </w:rPr>
              <w:t>계</w:t>
            </w:r>
            <w:proofErr w:type="gramEnd"/>
          </w:p>
        </w:tc>
        <w:tc>
          <w:tcPr>
            <w:tcW w:w="8140" w:type="dxa"/>
            <w:vAlign w:val="center"/>
          </w:tcPr>
          <w:p w:rsidR="00060BC1" w:rsidRPr="001F0E98" w:rsidRDefault="00ED6BEE" w:rsidP="00517864">
            <w:r>
              <w:rPr>
                <w:rFonts w:hint="eastAsia"/>
              </w:rPr>
              <w:t>설계단계</w:t>
            </w:r>
          </w:p>
        </w:tc>
      </w:tr>
      <w:tr w:rsidR="00060BC1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060BC1" w:rsidRPr="006267C1" w:rsidRDefault="00060BC1" w:rsidP="00517864">
            <w:pPr>
              <w:pStyle w:val="TableHeader"/>
            </w:pPr>
            <w:proofErr w:type="gramStart"/>
            <w:r w:rsidRPr="006267C1">
              <w:rPr>
                <w:rFonts w:cs="굴림" w:hint="eastAsia"/>
              </w:rPr>
              <w:t>활</w:t>
            </w:r>
            <w:r w:rsidRPr="006267C1">
              <w:t xml:space="preserve">  </w:t>
            </w:r>
            <w:r w:rsidRPr="006267C1">
              <w:rPr>
                <w:rFonts w:cs="굴림" w:hint="eastAsia"/>
              </w:rPr>
              <w:t>동</w:t>
            </w:r>
            <w:proofErr w:type="gramEnd"/>
          </w:p>
        </w:tc>
        <w:tc>
          <w:tcPr>
            <w:tcW w:w="8140" w:type="dxa"/>
            <w:vAlign w:val="center"/>
          </w:tcPr>
          <w:p w:rsidR="00060BC1" w:rsidRPr="001F0E98" w:rsidRDefault="00F936FC" w:rsidP="00517864">
            <w:r>
              <w:rPr>
                <w:rFonts w:hint="eastAsia"/>
              </w:rPr>
              <w:t>테스트</w:t>
            </w:r>
            <w:r w:rsidR="00E20A19">
              <w:rPr>
                <w:rFonts w:hint="eastAsia"/>
              </w:rPr>
              <w:t>계획</w:t>
            </w:r>
          </w:p>
        </w:tc>
      </w:tr>
      <w:tr w:rsidR="00060BC1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060BC1" w:rsidRPr="006267C1" w:rsidRDefault="00060BC1" w:rsidP="00517864">
            <w:pPr>
              <w:pStyle w:val="TableHeader"/>
            </w:pPr>
            <w:proofErr w:type="gramStart"/>
            <w:r w:rsidRPr="006267C1">
              <w:rPr>
                <w:rFonts w:cs="굴림" w:hint="eastAsia"/>
              </w:rPr>
              <w:t>작</w:t>
            </w:r>
            <w:r w:rsidRPr="006267C1">
              <w:t xml:space="preserve">  </w:t>
            </w:r>
            <w:r w:rsidRPr="006267C1">
              <w:rPr>
                <w:rFonts w:cs="굴림" w:hint="eastAsia"/>
              </w:rPr>
              <w:t>업</w:t>
            </w:r>
            <w:proofErr w:type="gramEnd"/>
          </w:p>
        </w:tc>
        <w:tc>
          <w:tcPr>
            <w:tcW w:w="8140" w:type="dxa"/>
            <w:vAlign w:val="center"/>
          </w:tcPr>
          <w:p w:rsidR="00060BC1" w:rsidRPr="001F0E98" w:rsidRDefault="00E20A19" w:rsidP="00517864">
            <w:r>
              <w:rPr>
                <w:rFonts w:hint="eastAsia"/>
              </w:rPr>
              <w:t>테스트계획</w:t>
            </w:r>
          </w:p>
        </w:tc>
      </w:tr>
      <w:tr w:rsidR="00060BC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60BC1" w:rsidRPr="006267C1" w:rsidRDefault="00060BC1" w:rsidP="00517864">
            <w:pPr>
              <w:pStyle w:val="TableHeader"/>
            </w:pPr>
            <w:r w:rsidRPr="00517864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060BC1" w:rsidRPr="004E6B1B" w:rsidRDefault="00F936FC" w:rsidP="004E6B1B">
            <w:r w:rsidRPr="004E6B1B">
              <w:rPr>
                <w:rFonts w:hint="eastAsia"/>
              </w:rPr>
              <w:t>테스트</w:t>
            </w:r>
            <w:r w:rsidR="00E20A19" w:rsidRPr="004E6B1B">
              <w:rPr>
                <w:rFonts w:hint="eastAsia"/>
              </w:rPr>
              <w:t>수행계획</w:t>
            </w:r>
            <w:r w:rsidR="00305B6B" w:rsidRPr="004E6B1B">
              <w:rPr>
                <w:rFonts w:hint="eastAsia"/>
              </w:rPr>
              <w:t>서</w:t>
            </w:r>
          </w:p>
        </w:tc>
      </w:tr>
      <w:tr w:rsidR="00060BC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60BC1" w:rsidRPr="006267C1" w:rsidRDefault="00060BC1" w:rsidP="00517864">
            <w:pPr>
              <w:pStyle w:val="TableHeader"/>
            </w:pPr>
            <w:r w:rsidRPr="00517864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060BC1" w:rsidRPr="001F0E98" w:rsidRDefault="00060BC1" w:rsidP="00517864">
            <w:r w:rsidRPr="001F0E98">
              <w:rPr>
                <w:kern w:val="0"/>
              </w:rPr>
              <w:fldChar w:fldCharType="begin"/>
            </w:r>
            <w:r w:rsidRPr="001F0E98">
              <w:rPr>
                <w:kern w:val="0"/>
              </w:rPr>
              <w:instrText xml:space="preserve"> FILENAME </w:instrText>
            </w:r>
            <w:r w:rsidRPr="001F0E98">
              <w:rPr>
                <w:kern w:val="0"/>
              </w:rPr>
              <w:fldChar w:fldCharType="separate"/>
            </w:r>
            <w:r w:rsidR="00517864">
              <w:rPr>
                <w:noProof/>
                <w:kern w:val="0"/>
              </w:rPr>
              <w:t>테스트수행계획서.doc</w:t>
            </w:r>
            <w:r w:rsidRPr="001F0E98">
              <w:rPr>
                <w:kern w:val="0"/>
              </w:rPr>
              <w:fldChar w:fldCharType="end"/>
            </w:r>
          </w:p>
        </w:tc>
      </w:tr>
    </w:tbl>
    <w:p w:rsidR="00060BC1" w:rsidRPr="004D6600" w:rsidRDefault="00060BC1" w:rsidP="00060BC1">
      <w:pPr>
        <w:jc w:val="center"/>
      </w:pPr>
    </w:p>
    <w:p w:rsidR="00060BC1" w:rsidRDefault="00060BC1" w:rsidP="00060BC1">
      <w:pPr>
        <w:tabs>
          <w:tab w:val="left" w:pos="80"/>
        </w:tabs>
      </w:pPr>
    </w:p>
    <w:p w:rsidR="00060BC1" w:rsidRDefault="00060BC1" w:rsidP="00060BC1">
      <w:pPr>
        <w:tabs>
          <w:tab w:val="left" w:pos="80"/>
        </w:tabs>
      </w:pPr>
    </w:p>
    <w:p w:rsidR="00060BC1" w:rsidRDefault="00060BC1" w:rsidP="00C73004">
      <w:pPr>
        <w:pStyle w:val="DocumentInfoTitle"/>
      </w:pPr>
      <w:r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060BC1">
        <w:tc>
          <w:tcPr>
            <w:tcW w:w="819" w:type="dxa"/>
            <w:shd w:val="clear" w:color="auto" w:fill="D9D9D9"/>
            <w:vAlign w:val="center"/>
          </w:tcPr>
          <w:p w:rsidR="00060BC1" w:rsidRPr="004E6B1B" w:rsidRDefault="00060BC1" w:rsidP="004E6B1B">
            <w:pPr>
              <w:pStyle w:val="TableHeader"/>
            </w:pPr>
            <w:proofErr w:type="spellStart"/>
            <w:r w:rsidRPr="004E6B1B">
              <w:rPr>
                <w:rFonts w:hint="eastAsia"/>
              </w:rPr>
              <w:t>버</w:t>
            </w:r>
            <w:proofErr w:type="spellEnd"/>
            <w:r w:rsidRPr="004E6B1B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060BC1" w:rsidRPr="004E6B1B" w:rsidRDefault="00060BC1" w:rsidP="004E6B1B">
            <w:pPr>
              <w:pStyle w:val="TableHeader"/>
            </w:pPr>
            <w:r w:rsidRPr="004E6B1B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0BC1" w:rsidRPr="004E6B1B" w:rsidRDefault="00060BC1" w:rsidP="004E6B1B">
            <w:pPr>
              <w:pStyle w:val="TableHeader"/>
            </w:pPr>
            <w:r w:rsidRPr="004E6B1B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060BC1" w:rsidRPr="004E6B1B" w:rsidRDefault="00060BC1" w:rsidP="004E6B1B">
            <w:pPr>
              <w:pStyle w:val="TableHeader"/>
            </w:pPr>
            <w:r w:rsidRPr="004E6B1B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060BC1" w:rsidRPr="004E6B1B" w:rsidRDefault="00060BC1" w:rsidP="004E6B1B">
            <w:pPr>
              <w:pStyle w:val="TableHeader"/>
            </w:pPr>
            <w:r w:rsidRPr="004E6B1B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060BC1" w:rsidRPr="004E6B1B" w:rsidRDefault="00060BC1" w:rsidP="004E6B1B">
            <w:pPr>
              <w:pStyle w:val="TableHeader"/>
            </w:pPr>
            <w:r w:rsidRPr="004E6B1B">
              <w:rPr>
                <w:rFonts w:hint="eastAsia"/>
              </w:rPr>
              <w:t>승인</w:t>
            </w:r>
          </w:p>
        </w:tc>
      </w:tr>
      <w:tr w:rsidR="00BC6597">
        <w:tc>
          <w:tcPr>
            <w:tcW w:w="819" w:type="dxa"/>
            <w:vAlign w:val="center"/>
          </w:tcPr>
          <w:p w:rsidR="00BC6597" w:rsidRDefault="00BC6597" w:rsidP="00D823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280" w:type="dxa"/>
            <w:vAlign w:val="center"/>
          </w:tcPr>
          <w:p w:rsidR="00BC6597" w:rsidRDefault="00BC6597" w:rsidP="00D823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2006-0</w:t>
            </w:r>
            <w:r w:rsidR="00F936FC">
              <w:rPr>
                <w:rFonts w:hint="eastAsia"/>
              </w:rPr>
              <w:t>6</w:t>
            </w:r>
            <w:r>
              <w:rPr>
                <w:rFonts w:hint="eastAsia"/>
              </w:rPr>
              <w:t>-08</w:t>
            </w:r>
          </w:p>
        </w:tc>
        <w:tc>
          <w:tcPr>
            <w:tcW w:w="1440" w:type="dxa"/>
            <w:vAlign w:val="center"/>
          </w:tcPr>
          <w:p w:rsidR="00BC6597" w:rsidRDefault="00BC6597" w:rsidP="00D823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4560" w:type="dxa"/>
            <w:vAlign w:val="center"/>
          </w:tcPr>
          <w:p w:rsidR="00BC6597" w:rsidRDefault="00BC6597" w:rsidP="00D8235E">
            <w:pPr>
              <w:pStyle w:val="ltis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868" w:type="dxa"/>
            <w:vAlign w:val="center"/>
          </w:tcPr>
          <w:p w:rsidR="00BC6597" w:rsidRDefault="00BC6597" w:rsidP="00D823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백인경</w:t>
            </w:r>
          </w:p>
        </w:tc>
        <w:tc>
          <w:tcPr>
            <w:tcW w:w="869" w:type="dxa"/>
            <w:vAlign w:val="center"/>
          </w:tcPr>
          <w:p w:rsidR="00BC6597" w:rsidRDefault="00BC6597" w:rsidP="00D8235E">
            <w:pPr>
              <w:tabs>
                <w:tab w:val="left" w:pos="80"/>
              </w:tabs>
              <w:jc w:val="center"/>
            </w:pPr>
          </w:p>
        </w:tc>
      </w:tr>
      <w:tr w:rsidR="00060BC1">
        <w:tc>
          <w:tcPr>
            <w:tcW w:w="819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1280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1440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4560" w:type="dxa"/>
            <w:vAlign w:val="center"/>
          </w:tcPr>
          <w:p w:rsidR="00060BC1" w:rsidRDefault="00060BC1" w:rsidP="00F60890">
            <w:pPr>
              <w:pStyle w:val="ltis0"/>
            </w:pPr>
          </w:p>
        </w:tc>
        <w:tc>
          <w:tcPr>
            <w:tcW w:w="868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869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</w:tr>
      <w:tr w:rsidR="00060BC1">
        <w:tc>
          <w:tcPr>
            <w:tcW w:w="819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1280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1440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4560" w:type="dxa"/>
            <w:vAlign w:val="center"/>
          </w:tcPr>
          <w:p w:rsidR="00060BC1" w:rsidRDefault="00060BC1" w:rsidP="00F60890">
            <w:pPr>
              <w:pStyle w:val="ltis0"/>
            </w:pPr>
          </w:p>
        </w:tc>
        <w:tc>
          <w:tcPr>
            <w:tcW w:w="868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869" w:type="dxa"/>
            <w:vAlign w:val="center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</w:tr>
      <w:tr w:rsidR="00060BC1">
        <w:tc>
          <w:tcPr>
            <w:tcW w:w="819" w:type="dxa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1280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1440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4560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868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869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</w:tr>
      <w:tr w:rsidR="00060BC1">
        <w:tc>
          <w:tcPr>
            <w:tcW w:w="819" w:type="dxa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1280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1440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4560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868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869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</w:tr>
      <w:tr w:rsidR="00060BC1">
        <w:tc>
          <w:tcPr>
            <w:tcW w:w="819" w:type="dxa"/>
          </w:tcPr>
          <w:p w:rsidR="00060BC1" w:rsidRDefault="00060BC1" w:rsidP="00F60890">
            <w:pPr>
              <w:tabs>
                <w:tab w:val="left" w:pos="80"/>
              </w:tabs>
              <w:jc w:val="center"/>
            </w:pPr>
          </w:p>
        </w:tc>
        <w:tc>
          <w:tcPr>
            <w:tcW w:w="1280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1440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4560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868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  <w:tc>
          <w:tcPr>
            <w:tcW w:w="869" w:type="dxa"/>
          </w:tcPr>
          <w:p w:rsidR="00060BC1" w:rsidRDefault="00060BC1" w:rsidP="00F60890">
            <w:pPr>
              <w:tabs>
                <w:tab w:val="left" w:pos="80"/>
              </w:tabs>
            </w:pPr>
          </w:p>
        </w:tc>
      </w:tr>
    </w:tbl>
    <w:p w:rsidR="00060BC1" w:rsidRDefault="00060BC1" w:rsidP="00060BC1">
      <w:pPr>
        <w:tabs>
          <w:tab w:val="left" w:pos="80"/>
        </w:tabs>
      </w:pPr>
    </w:p>
    <w:p w:rsidR="00060BC1" w:rsidRDefault="00060BC1" w:rsidP="00060BC1">
      <w:pPr>
        <w:tabs>
          <w:tab w:val="left" w:pos="80"/>
        </w:tabs>
      </w:pPr>
    </w:p>
    <w:p w:rsidR="00060BC1" w:rsidRDefault="00060BC1" w:rsidP="00060BC1">
      <w:pPr>
        <w:tabs>
          <w:tab w:val="left" w:pos="80"/>
        </w:tabs>
      </w:pPr>
    </w:p>
    <w:p w:rsidR="00060BC1" w:rsidRDefault="00060BC1" w:rsidP="00060BC1">
      <w:pPr>
        <w:tabs>
          <w:tab w:val="left" w:pos="80"/>
        </w:tabs>
      </w:pPr>
    </w:p>
    <w:p w:rsidR="00060BC1" w:rsidRDefault="00060BC1" w:rsidP="00060BC1">
      <w:pPr>
        <w:tabs>
          <w:tab w:val="left" w:pos="80"/>
        </w:tabs>
      </w:pPr>
    </w:p>
    <w:p w:rsidR="00060BC1" w:rsidRDefault="00060BC1" w:rsidP="00060BC1">
      <w:pPr>
        <w:tabs>
          <w:tab w:val="left" w:pos="80"/>
        </w:tabs>
      </w:pPr>
      <w:r>
        <w:br w:type="page"/>
      </w:r>
    </w:p>
    <w:p w:rsidR="00060BC1" w:rsidRDefault="00AF3BFD" w:rsidP="00060BC1">
      <w:pPr>
        <w:tabs>
          <w:tab w:val="left" w:pos="80"/>
        </w:tabs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-478155</wp:posOffset>
                </wp:positionV>
                <wp:extent cx="1117600" cy="800100"/>
                <wp:effectExtent l="0" t="0" r="0" b="1905"/>
                <wp:wrapNone/>
                <wp:docPr id="8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0" cy="800100"/>
                          <a:chOff x="6094" y="2525"/>
                          <a:chExt cx="1760" cy="1260"/>
                        </a:xfrm>
                      </wpg:grpSpPr>
                      <wps:wsp>
                        <wps:cNvPr id="8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549D" w:rsidRDefault="0008549D" w:rsidP="00060BC1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549D" w:rsidRDefault="0008549D" w:rsidP="00517864">
                              <w:pPr>
                                <w:pStyle w:val="Title"/>
                              </w:pPr>
                              <w:r>
                                <w:rPr>
                                  <w:rFonts w:hint="eastAsia"/>
                                </w:rPr>
                                <w:t>목차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196pt;margin-top:-37.65pt;width:88pt;height:63pt;z-index:251653632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">
                <v:shape id="AutoShape 4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QbMEA&#10;AADbAAAADwAAAGRycy9kb3ducmV2LnhtbESPzarCMBSE94LvEI7gTlNFilSjiCB6V+LPxt2hOba1&#10;zUlpcrX69EYQXA4z8w0zX7amEndqXGFZwWgYgSBOrS44U3A+bQZTEM4ja6wsk4InOVguup05Jto+&#10;+ED3o89EgLBLUEHufZ1I6dKcDLqhrYmDd7WNQR9kk0nd4CPATSXHURRLgwWHhRxrWueUlsd/Eyjj&#10;crL/izHevupLuds+b57XL6X6vXY1A+Gp9b/wt73TCqYT+HwJP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u0GzBAAAA2wAAAA8AAAAAAAAAAAAAAAAAmAIAAGRycy9kb3du&#10;cmV2LnhtbFBLBQYAAAAABAAEAPUAAACGAwAAAAA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08549D" w:rsidRDefault="0008549D" w:rsidP="00060BC1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08549D" w:rsidRDefault="0008549D" w:rsidP="00517864">
                        <w:pPr>
                          <w:pStyle w:val="Title"/>
                        </w:pPr>
                        <w:r>
                          <w:rPr>
                            <w:rFonts w:hint="eastAsia"/>
                          </w:rPr>
                          <w:t>목차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60BC1" w:rsidRDefault="00060BC1" w:rsidP="00060BC1">
      <w:pPr>
        <w:tabs>
          <w:tab w:val="left" w:pos="80"/>
        </w:tabs>
      </w:pPr>
    </w:p>
    <w:p w:rsidR="0008549D" w:rsidRDefault="00060BC1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\h \z \u </w:instrText>
      </w:r>
      <w:r>
        <w:rPr>
          <w:b w:val="0"/>
        </w:rPr>
        <w:fldChar w:fldCharType="separate"/>
      </w:r>
      <w:hyperlink w:anchor="_Toc303103399" w:history="1">
        <w:r w:rsidR="0008549D" w:rsidRPr="009C1966">
          <w:rPr>
            <w:rStyle w:val="ab"/>
            <w:noProof/>
          </w:rPr>
          <w:t xml:space="preserve">1. </w:t>
        </w:r>
        <w:r w:rsidR="0008549D" w:rsidRPr="009C1966">
          <w:rPr>
            <w:rStyle w:val="ab"/>
            <w:noProof/>
          </w:rPr>
          <w:t>테스트</w:t>
        </w:r>
        <w:r w:rsidR="0008549D" w:rsidRPr="009C1966">
          <w:rPr>
            <w:rStyle w:val="ab"/>
            <w:noProof/>
          </w:rPr>
          <w:t xml:space="preserve"> </w:t>
        </w:r>
        <w:r w:rsidR="0008549D" w:rsidRPr="009C1966">
          <w:rPr>
            <w:rStyle w:val="ab"/>
            <w:noProof/>
          </w:rPr>
          <w:t>배경</w:t>
        </w:r>
        <w:r w:rsidR="0008549D" w:rsidRPr="009C1966">
          <w:rPr>
            <w:rStyle w:val="ab"/>
            <w:noProof/>
          </w:rPr>
          <w:t xml:space="preserve"> </w:t>
        </w:r>
        <w:r w:rsidR="0008549D" w:rsidRPr="009C1966">
          <w:rPr>
            <w:rStyle w:val="ab"/>
            <w:noProof/>
          </w:rPr>
          <w:t>및</w:t>
        </w:r>
        <w:r w:rsidR="0008549D" w:rsidRPr="009C1966">
          <w:rPr>
            <w:rStyle w:val="ab"/>
            <w:noProof/>
          </w:rPr>
          <w:t xml:space="preserve"> </w:t>
        </w:r>
        <w:r w:rsidR="0008549D" w:rsidRPr="009C1966">
          <w:rPr>
            <w:rStyle w:val="ab"/>
            <w:noProof/>
          </w:rPr>
          <w:t>목표</w:t>
        </w:r>
        <w:r w:rsidR="0008549D">
          <w:rPr>
            <w:noProof/>
            <w:webHidden/>
          </w:rPr>
          <w:tab/>
        </w:r>
        <w:r w:rsidR="0008549D">
          <w:rPr>
            <w:noProof/>
            <w:webHidden/>
          </w:rPr>
          <w:fldChar w:fldCharType="begin"/>
        </w:r>
        <w:r w:rsidR="0008549D">
          <w:rPr>
            <w:noProof/>
            <w:webHidden/>
          </w:rPr>
          <w:instrText xml:space="preserve"> PAGEREF _Toc303103399 \h </w:instrText>
        </w:r>
        <w:r w:rsidR="0008549D">
          <w:rPr>
            <w:noProof/>
            <w:webHidden/>
          </w:rPr>
        </w:r>
        <w:r w:rsidR="0008549D">
          <w:rPr>
            <w:noProof/>
            <w:webHidden/>
          </w:rPr>
          <w:fldChar w:fldCharType="separate"/>
        </w:r>
        <w:r w:rsidR="0008549D">
          <w:rPr>
            <w:noProof/>
            <w:webHidden/>
          </w:rPr>
          <w:t>5</w:t>
        </w:r>
        <w:r w:rsidR="0008549D"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00" w:history="1">
        <w:r w:rsidRPr="009C1966">
          <w:rPr>
            <w:rStyle w:val="ab"/>
            <w:noProof/>
          </w:rPr>
          <w:t xml:space="preserve">1.1. </w:t>
        </w:r>
        <w:r w:rsidRPr="009C1966">
          <w:rPr>
            <w:rStyle w:val="ab"/>
            <w:noProof/>
          </w:rPr>
          <w:t>테스트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배경</w:t>
        </w:r>
        <w:r w:rsidRPr="009C1966">
          <w:rPr>
            <w:rStyle w:val="ab"/>
            <w:noProof/>
          </w:rPr>
          <w:t>(Background)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01" w:history="1">
        <w:r w:rsidRPr="009C1966">
          <w:rPr>
            <w:rStyle w:val="ab"/>
            <w:noProof/>
          </w:rPr>
          <w:t xml:space="preserve">1.2. </w:t>
        </w:r>
        <w:r w:rsidRPr="009C1966">
          <w:rPr>
            <w:rStyle w:val="ab"/>
            <w:noProof/>
          </w:rPr>
          <w:t>평가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목표</w:t>
        </w:r>
        <w:r w:rsidRPr="009C1966">
          <w:rPr>
            <w:rStyle w:val="ab"/>
            <w:noProof/>
          </w:rPr>
          <w:t>(Evaluation Mission)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02" w:history="1">
        <w:r w:rsidRPr="009C1966">
          <w:rPr>
            <w:rStyle w:val="ab"/>
            <w:noProof/>
          </w:rPr>
          <w:t xml:space="preserve">1.3. </w:t>
        </w:r>
        <w:r w:rsidRPr="009C1966">
          <w:rPr>
            <w:rStyle w:val="ab"/>
            <w:noProof/>
          </w:rPr>
          <w:t>테스트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시작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및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종료조건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03" w:history="1">
        <w:r w:rsidRPr="009C1966">
          <w:rPr>
            <w:rStyle w:val="ab"/>
            <w:noProof/>
          </w:rPr>
          <w:t xml:space="preserve">1.4. </w:t>
        </w:r>
        <w:r w:rsidRPr="009C1966">
          <w:rPr>
            <w:rStyle w:val="ab"/>
            <w:noProof/>
          </w:rPr>
          <w:t>테스트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조직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04" w:history="1">
        <w:r w:rsidRPr="009C1966">
          <w:rPr>
            <w:rStyle w:val="ab"/>
            <w:noProof/>
          </w:rPr>
          <w:t xml:space="preserve">1.5. </w:t>
        </w:r>
        <w:r w:rsidRPr="009C1966">
          <w:rPr>
            <w:rStyle w:val="ab"/>
            <w:noProof/>
          </w:rPr>
          <w:t>테스트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전체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05" w:history="1">
        <w:r w:rsidRPr="009C1966">
          <w:rPr>
            <w:rStyle w:val="ab"/>
            <w:noProof/>
          </w:rPr>
          <w:t xml:space="preserve">1.6. </w:t>
        </w:r>
        <w:r w:rsidRPr="009C1966">
          <w:rPr>
            <w:rStyle w:val="ab"/>
            <w:noProof/>
          </w:rPr>
          <w:t>테스트수행계획서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공유</w:t>
        </w:r>
        <w:r w:rsidRPr="009C1966">
          <w:rPr>
            <w:rStyle w:val="ab"/>
            <w:noProof/>
          </w:rPr>
          <w:t xml:space="preserve"> (Share the plan)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03103406" w:history="1">
        <w:r w:rsidRPr="009C1966">
          <w:rPr>
            <w:rStyle w:val="ab"/>
            <w:noProof/>
          </w:rPr>
          <w:t xml:space="preserve">2. </w:t>
        </w:r>
        <w:r w:rsidRPr="009C1966">
          <w:rPr>
            <w:rStyle w:val="ab"/>
            <w:noProof/>
          </w:rPr>
          <w:t>테스트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07" w:history="1">
        <w:r w:rsidRPr="009C1966">
          <w:rPr>
            <w:rStyle w:val="ab"/>
            <w:noProof/>
          </w:rPr>
          <w:t xml:space="preserve">2.1. </w:t>
        </w:r>
        <w:r w:rsidRPr="009C1966">
          <w:rPr>
            <w:rStyle w:val="ab"/>
            <w:noProof/>
          </w:rPr>
          <w:t>환경구축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08" w:history="1">
        <w:r w:rsidRPr="009C1966">
          <w:rPr>
            <w:rStyle w:val="ab"/>
            <w:noProof/>
          </w:rPr>
          <w:t xml:space="preserve">2.2. </w:t>
        </w:r>
        <w:r w:rsidRPr="009C1966">
          <w:rPr>
            <w:rStyle w:val="ab"/>
            <w:noProof/>
          </w:rPr>
          <w:t>소프트웨어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09" w:history="1">
        <w:r w:rsidRPr="009C1966">
          <w:rPr>
            <w:rStyle w:val="ab"/>
            <w:noProof/>
          </w:rPr>
          <w:t xml:space="preserve">2.3. </w:t>
        </w:r>
        <w:r w:rsidRPr="009C1966">
          <w:rPr>
            <w:rStyle w:val="ab"/>
            <w:noProof/>
          </w:rPr>
          <w:t>하드웨어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10" w:history="1">
        <w:r w:rsidRPr="009C1966">
          <w:rPr>
            <w:rStyle w:val="ab"/>
            <w:noProof/>
          </w:rPr>
          <w:t xml:space="preserve">2.4. H/W </w:t>
        </w:r>
        <w:r w:rsidRPr="009C1966">
          <w:rPr>
            <w:rStyle w:val="ab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11" w:history="1">
        <w:r w:rsidRPr="009C1966">
          <w:rPr>
            <w:rStyle w:val="ab"/>
            <w:noProof/>
          </w:rPr>
          <w:t xml:space="preserve">2.5. </w:t>
        </w:r>
        <w:r w:rsidRPr="009C1966">
          <w:rPr>
            <w:rStyle w:val="ab"/>
            <w:noProof/>
          </w:rPr>
          <w:t>테스트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환경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03103412" w:history="1">
        <w:r w:rsidRPr="009C1966">
          <w:rPr>
            <w:rStyle w:val="ab"/>
            <w:noProof/>
          </w:rPr>
          <w:t xml:space="preserve">3. </w:t>
        </w:r>
        <w:r w:rsidRPr="009C1966">
          <w:rPr>
            <w:rStyle w:val="ab"/>
            <w:noProof/>
          </w:rPr>
          <w:t>테스트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수행</w:t>
        </w:r>
        <w:r w:rsidRPr="009C1966">
          <w:rPr>
            <w:rStyle w:val="ab"/>
            <w:noProof/>
          </w:rPr>
          <w:t xml:space="preserve"> (Test Excecution)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13" w:history="1">
        <w:r w:rsidRPr="009C1966">
          <w:rPr>
            <w:rStyle w:val="ab"/>
            <w:noProof/>
          </w:rPr>
          <w:t xml:space="preserve">3.1. </w:t>
        </w:r>
        <w:r w:rsidRPr="009C1966">
          <w:rPr>
            <w:rStyle w:val="ab"/>
            <w:noProof/>
          </w:rPr>
          <w:t>단위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14" w:history="1">
        <w:r w:rsidRPr="009C1966">
          <w:rPr>
            <w:rStyle w:val="ab"/>
            <w:noProof/>
          </w:rPr>
          <w:t xml:space="preserve">3.2. </w:t>
        </w:r>
        <w:r w:rsidRPr="009C1966">
          <w:rPr>
            <w:rStyle w:val="ab"/>
            <w:noProof/>
          </w:rPr>
          <w:t>통합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15" w:history="1">
        <w:r w:rsidRPr="009C1966">
          <w:rPr>
            <w:rStyle w:val="ab"/>
            <w:noProof/>
          </w:rPr>
          <w:t xml:space="preserve">3.3. </w:t>
        </w:r>
        <w:r w:rsidRPr="009C1966">
          <w:rPr>
            <w:rStyle w:val="ab"/>
            <w:noProof/>
          </w:rPr>
          <w:t>시스템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16" w:history="1">
        <w:r w:rsidRPr="009C1966">
          <w:rPr>
            <w:rStyle w:val="ab"/>
            <w:noProof/>
          </w:rPr>
          <w:t xml:space="preserve">3.4. </w:t>
        </w:r>
        <w:r w:rsidRPr="009C1966">
          <w:rPr>
            <w:rStyle w:val="ab"/>
            <w:noProof/>
          </w:rPr>
          <w:t>인수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03103417" w:history="1">
        <w:r w:rsidRPr="009C1966">
          <w:rPr>
            <w:rStyle w:val="ab"/>
            <w:noProof/>
          </w:rPr>
          <w:t xml:space="preserve">4. </w:t>
        </w:r>
        <w:r w:rsidRPr="009C1966">
          <w:rPr>
            <w:rStyle w:val="ab"/>
            <w:noProof/>
          </w:rPr>
          <w:t>예외사항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처리기준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18" w:history="1">
        <w:r w:rsidRPr="009C1966">
          <w:rPr>
            <w:rStyle w:val="ab"/>
            <w:noProof/>
          </w:rPr>
          <w:t xml:space="preserve">4.1. </w:t>
        </w:r>
        <w:r w:rsidRPr="009C1966">
          <w:rPr>
            <w:rStyle w:val="ab"/>
            <w:noProof/>
          </w:rPr>
          <w:t>예외사항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처리기준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03103419" w:history="1">
        <w:r w:rsidRPr="009C1966">
          <w:rPr>
            <w:rStyle w:val="ab"/>
            <w:noProof/>
          </w:rPr>
          <w:t xml:space="preserve">5. </w:t>
        </w:r>
        <w:r w:rsidRPr="009C1966">
          <w:rPr>
            <w:rStyle w:val="ab"/>
            <w:noProof/>
          </w:rPr>
          <w:t>테스트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작성가이드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03103420" w:history="1">
        <w:r w:rsidRPr="009C1966">
          <w:rPr>
            <w:rStyle w:val="ab"/>
            <w:noProof/>
          </w:rPr>
          <w:t xml:space="preserve">5.1. </w:t>
        </w:r>
        <w:r w:rsidRPr="009C1966">
          <w:rPr>
            <w:rStyle w:val="ab"/>
            <w:noProof/>
          </w:rPr>
          <w:t>테스트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케이스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작성가이드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549D" w:rsidRDefault="0008549D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03103421" w:history="1">
        <w:r w:rsidRPr="009C1966">
          <w:rPr>
            <w:rStyle w:val="ab"/>
            <w:noProof/>
          </w:rPr>
          <w:t xml:space="preserve">6. </w:t>
        </w:r>
        <w:r w:rsidRPr="009C1966">
          <w:rPr>
            <w:rStyle w:val="ab"/>
            <w:noProof/>
          </w:rPr>
          <w:t>작성</w:t>
        </w:r>
        <w:r w:rsidRPr="009C1966">
          <w:rPr>
            <w:rStyle w:val="ab"/>
            <w:noProof/>
          </w:rPr>
          <w:t xml:space="preserve"> </w:t>
        </w:r>
        <w:r w:rsidRPr="009C1966">
          <w:rPr>
            <w:rStyle w:val="ab"/>
            <w:noProof/>
          </w:rPr>
          <w:t>방</w:t>
        </w:r>
        <w:r w:rsidRPr="009C1966">
          <w:rPr>
            <w:rStyle w:val="ab"/>
            <w:noProof/>
          </w:rPr>
          <w:t>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_Toc303103421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60BC1" w:rsidRDefault="00060BC1" w:rsidP="00060BC1">
      <w:pPr>
        <w:tabs>
          <w:tab w:val="left" w:pos="80"/>
        </w:tabs>
      </w:pPr>
      <w:r>
        <w:rPr>
          <w:rFonts w:eastAsia="가는각진제목체"/>
          <w:b/>
        </w:rPr>
        <w:fldChar w:fldCharType="end"/>
      </w:r>
    </w:p>
    <w:p w:rsidR="00060BC1" w:rsidRDefault="00060BC1" w:rsidP="00FF39B6">
      <w:pPr>
        <w:tabs>
          <w:tab w:val="left" w:pos="80"/>
        </w:tabs>
      </w:pPr>
    </w:p>
    <w:p w:rsidR="00FF39B6" w:rsidRDefault="00FF39B6" w:rsidP="00060BC1"/>
    <w:p w:rsidR="00FF39B6" w:rsidRDefault="00FF39B6" w:rsidP="00060BC1"/>
    <w:p w:rsidR="00FF39B6" w:rsidRPr="00E75F68" w:rsidRDefault="00FF39B6" w:rsidP="00060BC1"/>
    <w:p w:rsidR="002B75E7" w:rsidRPr="002B75E7" w:rsidRDefault="00FF39B6" w:rsidP="002B75E7">
      <w:pPr>
        <w:pStyle w:val="1"/>
      </w:pPr>
      <w:bookmarkStart w:id="0" w:name="_Toc99528254"/>
      <w:bookmarkStart w:id="1" w:name="_Toc99531651"/>
      <w:r>
        <w:br w:type="page"/>
      </w:r>
      <w:bookmarkStart w:id="2" w:name="_Toc242081668"/>
      <w:bookmarkStart w:id="3" w:name="_Toc303103399"/>
      <w:r w:rsidR="002B75E7" w:rsidRPr="002B75E7">
        <w:rPr>
          <w:rFonts w:hint="eastAsia"/>
        </w:rPr>
        <w:lastRenderedPageBreak/>
        <w:t xml:space="preserve">테스트 </w:t>
      </w:r>
      <w:r w:rsidR="00E030CE">
        <w:rPr>
          <w:rFonts w:hint="eastAsia"/>
        </w:rPr>
        <w:t>배경</w:t>
      </w:r>
      <w:r w:rsidR="002B75E7" w:rsidRPr="002B75E7">
        <w:rPr>
          <w:rFonts w:hint="eastAsia"/>
        </w:rPr>
        <w:t xml:space="preserve"> 및 </w:t>
      </w:r>
      <w:bookmarkEnd w:id="2"/>
      <w:r w:rsidR="00E030CE">
        <w:rPr>
          <w:rFonts w:hint="eastAsia"/>
        </w:rPr>
        <w:t>목표</w:t>
      </w:r>
      <w:bookmarkEnd w:id="3"/>
    </w:p>
    <w:p w:rsidR="000C0E63" w:rsidRDefault="002B75E7" w:rsidP="003D5CF5">
      <w:pPr>
        <w:pStyle w:val="a9"/>
      </w:pPr>
      <w:r w:rsidRPr="00D46A72">
        <w:t xml:space="preserve">본 문서는 고객사인 </w:t>
      </w:r>
      <w:r w:rsidR="00ED6BEE">
        <w:rPr>
          <w:rFonts w:hint="eastAsia"/>
        </w:rPr>
        <w:t>OOO</w:t>
      </w:r>
      <w:r w:rsidRPr="00D46A72">
        <w:t xml:space="preserve"> (이하 ‘</w:t>
      </w:r>
      <w:proofErr w:type="spellStart"/>
      <w:r w:rsidRPr="00D46A72">
        <w:t>고객</w:t>
      </w:r>
      <w:r w:rsidRPr="00D46A72">
        <w:rPr>
          <w:rFonts w:hint="eastAsia"/>
        </w:rPr>
        <w:t>사</w:t>
      </w:r>
      <w:proofErr w:type="spellEnd"/>
      <w:r w:rsidRPr="00D46A72">
        <w:t xml:space="preserve">’)의 </w:t>
      </w:r>
      <w:r w:rsidR="00ED6BEE">
        <w:rPr>
          <w:rFonts w:hint="eastAsia"/>
        </w:rPr>
        <w:t>XXX</w:t>
      </w:r>
      <w:r w:rsidRPr="00D46A72">
        <w:t xml:space="preserve"> 시스템을 </w:t>
      </w:r>
      <w:r w:rsidR="00ED6BEE">
        <w:rPr>
          <w:rFonts w:hint="eastAsia"/>
        </w:rPr>
        <w:t>개발</w:t>
      </w:r>
      <w:r>
        <w:rPr>
          <w:rFonts w:hint="eastAsia"/>
        </w:rPr>
        <w:t>하는 동안</w:t>
      </w:r>
      <w:r w:rsidR="000C0E63">
        <w:rPr>
          <w:rFonts w:hint="eastAsia"/>
        </w:rPr>
        <w:t xml:space="preserve">에 실시할 </w:t>
      </w:r>
      <w:r>
        <w:rPr>
          <w:rFonts w:hint="eastAsia"/>
        </w:rPr>
        <w:t>테스트</w:t>
      </w:r>
      <w:r w:rsidR="000C0E63">
        <w:rPr>
          <w:rFonts w:hint="eastAsia"/>
        </w:rPr>
        <w:t>에 대한</w:t>
      </w:r>
      <w:r>
        <w:rPr>
          <w:rFonts w:hint="eastAsia"/>
        </w:rPr>
        <w:t xml:space="preserve"> </w:t>
      </w:r>
      <w:r w:rsidRPr="00D46A72">
        <w:t xml:space="preserve">계획을 수립하여 관리하기 위해 </w:t>
      </w:r>
      <w:r w:rsidR="000C0E63">
        <w:t>작성되</w:t>
      </w:r>
      <w:r w:rsidR="000C0E63">
        <w:rPr>
          <w:rFonts w:hint="eastAsia"/>
        </w:rPr>
        <w:t>었다.</w:t>
      </w:r>
    </w:p>
    <w:p w:rsidR="002B75E7" w:rsidRPr="002B75E7" w:rsidRDefault="002B75E7" w:rsidP="003D5CF5">
      <w:pPr>
        <w:pStyle w:val="a9"/>
      </w:pPr>
      <w:r>
        <w:rPr>
          <w:rFonts w:hint="eastAsia"/>
        </w:rPr>
        <w:t>테스트의 목표는</w:t>
      </w:r>
      <w:r w:rsidR="000C0E63">
        <w:rPr>
          <w:rFonts w:hint="eastAsia"/>
        </w:rPr>
        <w:t xml:space="preserve"> 개발 단계별로 적합한</w:t>
      </w:r>
      <w:r>
        <w:rPr>
          <w:rFonts w:hint="eastAsia"/>
        </w:rPr>
        <w:t xml:space="preserve"> 테스트(</w:t>
      </w:r>
      <w:r w:rsidR="000C0E63">
        <w:rPr>
          <w:rFonts w:hint="eastAsia"/>
        </w:rPr>
        <w:t>단위테스트</w:t>
      </w:r>
      <w:r>
        <w:rPr>
          <w:rFonts w:hint="eastAsia"/>
        </w:rPr>
        <w:t xml:space="preserve">, </w:t>
      </w:r>
      <w:r w:rsidR="000C0E63">
        <w:rPr>
          <w:rFonts w:hint="eastAsia"/>
        </w:rPr>
        <w:t>통합테스트, 시스템테스트, 인수테스트</w:t>
      </w:r>
      <w:r>
        <w:rPr>
          <w:rFonts w:hint="eastAsia"/>
        </w:rPr>
        <w:t xml:space="preserve">)를 </w:t>
      </w:r>
      <w:r w:rsidR="000C0E63">
        <w:rPr>
          <w:rFonts w:hint="eastAsia"/>
        </w:rPr>
        <w:t>실시</w:t>
      </w:r>
      <w:r>
        <w:rPr>
          <w:rFonts w:hint="eastAsia"/>
        </w:rPr>
        <w:t>하여 어플리케이션의 결함</w:t>
      </w:r>
      <w:r w:rsidR="000C0E63">
        <w:rPr>
          <w:rFonts w:hint="eastAsia"/>
        </w:rPr>
        <w:t>을</w:t>
      </w:r>
      <w:r>
        <w:rPr>
          <w:rFonts w:hint="eastAsia"/>
        </w:rPr>
        <w:t xml:space="preserve"> 최소화 한다.</w:t>
      </w:r>
    </w:p>
    <w:p w:rsidR="002B75E7" w:rsidRPr="002B75E7" w:rsidRDefault="002B75E7" w:rsidP="002B75E7">
      <w:pPr>
        <w:pStyle w:val="20"/>
      </w:pPr>
      <w:bookmarkStart w:id="4" w:name="_Toc44413418"/>
      <w:bookmarkStart w:id="5" w:name="_Toc242081669"/>
      <w:bookmarkStart w:id="6" w:name="_Toc303103400"/>
      <w:r w:rsidRPr="002B75E7">
        <w:rPr>
          <w:rFonts w:hint="eastAsia"/>
        </w:rPr>
        <w:t>테스트 배경(Background)</w:t>
      </w:r>
      <w:bookmarkEnd w:id="4"/>
      <w:bookmarkEnd w:id="5"/>
      <w:bookmarkEnd w:id="6"/>
    </w:p>
    <w:p w:rsidR="002B75E7" w:rsidRPr="00470A12" w:rsidRDefault="002B75E7" w:rsidP="003D5CF5">
      <w:pPr>
        <w:pStyle w:val="a9"/>
      </w:pPr>
      <w:proofErr w:type="spellStart"/>
      <w:r w:rsidRPr="00D46A72">
        <w:t>고객사</w:t>
      </w:r>
      <w:r w:rsidRPr="00D46A72">
        <w:rPr>
          <w:rFonts w:hint="eastAsia"/>
        </w:rPr>
        <w:t>와</w:t>
      </w:r>
      <w:r w:rsidRPr="00D46A72">
        <w:t>의</w:t>
      </w:r>
      <w:proofErr w:type="spellEnd"/>
      <w:r w:rsidRPr="00D46A72">
        <w:t xml:space="preserve"> 계약에 따라 </w:t>
      </w:r>
      <w:r w:rsidR="00ED6BEE">
        <w:rPr>
          <w:rFonts w:hint="eastAsia"/>
        </w:rPr>
        <w:t xml:space="preserve">XXX </w:t>
      </w:r>
      <w:r w:rsidRPr="00D46A72">
        <w:t xml:space="preserve">시스템을 효과적으로 </w:t>
      </w:r>
      <w:r w:rsidR="001C2F60">
        <w:rPr>
          <w:rFonts w:hint="eastAsia"/>
        </w:rPr>
        <w:t xml:space="preserve">개발하고 </w:t>
      </w:r>
      <w:r w:rsidRPr="00D46A72">
        <w:rPr>
          <w:rFonts w:hint="eastAsia"/>
        </w:rPr>
        <w:t>고객</w:t>
      </w:r>
      <w:r w:rsidRPr="00D46A72">
        <w:t>의</w:t>
      </w:r>
      <w:r w:rsidRPr="00D46A72">
        <w:rPr>
          <w:rFonts w:hint="eastAsia"/>
        </w:rPr>
        <w:t xml:space="preserve"> 요구사항</w:t>
      </w:r>
      <w:r w:rsidR="001C2F60">
        <w:rPr>
          <w:rFonts w:hint="eastAsia"/>
        </w:rPr>
        <w:t xml:space="preserve">에 맞는 시스템을 </w:t>
      </w:r>
      <w:proofErr w:type="spellStart"/>
      <w:r w:rsidR="001C2F60">
        <w:rPr>
          <w:rFonts w:hint="eastAsia"/>
        </w:rPr>
        <w:t>인도하기위하여</w:t>
      </w:r>
      <w:proofErr w:type="spellEnd"/>
      <w:r w:rsidR="001C2F60">
        <w:rPr>
          <w:rFonts w:hint="eastAsia"/>
        </w:rPr>
        <w:t xml:space="preserve"> </w:t>
      </w:r>
      <w:r w:rsidRPr="00D46A72">
        <w:rPr>
          <w:rFonts w:hint="eastAsia"/>
        </w:rPr>
        <w:t xml:space="preserve">표준 프로세스에 </w:t>
      </w:r>
      <w:r w:rsidR="001C2F60">
        <w:rPr>
          <w:rFonts w:hint="eastAsia"/>
        </w:rPr>
        <w:t>따라</w:t>
      </w:r>
      <w:r>
        <w:rPr>
          <w:rFonts w:hint="eastAsia"/>
        </w:rPr>
        <w:t xml:space="preserve"> </w:t>
      </w:r>
      <w:r w:rsidR="001C2F60">
        <w:rPr>
          <w:rFonts w:hint="eastAsia"/>
        </w:rPr>
        <w:t xml:space="preserve">단계별로 </w:t>
      </w:r>
      <w:r>
        <w:rPr>
          <w:rFonts w:hint="eastAsia"/>
        </w:rPr>
        <w:t>테스트를</w:t>
      </w:r>
      <w:r w:rsidR="001C2F60">
        <w:rPr>
          <w:rFonts w:hint="eastAsia"/>
        </w:rPr>
        <w:t xml:space="preserve"> 계획하고</w:t>
      </w:r>
      <w:r>
        <w:rPr>
          <w:rFonts w:hint="eastAsia"/>
        </w:rPr>
        <w:t xml:space="preserve"> </w:t>
      </w:r>
      <w:r w:rsidR="00470A12">
        <w:rPr>
          <w:rFonts w:hint="eastAsia"/>
        </w:rPr>
        <w:t>실시</w:t>
      </w:r>
      <w:r>
        <w:rPr>
          <w:rFonts w:hint="eastAsia"/>
        </w:rPr>
        <w:t>한다.</w:t>
      </w:r>
    </w:p>
    <w:p w:rsidR="002B75E7" w:rsidRPr="002B75E7" w:rsidRDefault="002B75E7" w:rsidP="002B75E7">
      <w:pPr>
        <w:pStyle w:val="20"/>
      </w:pPr>
      <w:bookmarkStart w:id="7" w:name="_Toc44413419"/>
      <w:bookmarkStart w:id="8" w:name="_Toc242081670"/>
      <w:bookmarkStart w:id="9" w:name="_Toc303103401"/>
      <w:r w:rsidRPr="00EC27C6">
        <w:rPr>
          <w:rFonts w:hint="eastAsia"/>
        </w:rPr>
        <w:t>평가 목표(Evaluation Mission)</w:t>
      </w:r>
      <w:bookmarkEnd w:id="7"/>
      <w:bookmarkEnd w:id="8"/>
      <w:bookmarkEnd w:id="9"/>
    </w:p>
    <w:p w:rsidR="002B75E7" w:rsidRPr="00F03C20" w:rsidRDefault="002B75E7" w:rsidP="00822875">
      <w:pPr>
        <w:pStyle w:val="a"/>
        <w:ind w:left="800" w:hanging="400"/>
      </w:pPr>
      <w:r w:rsidRPr="00F03C20">
        <w:rPr>
          <w:rFonts w:hint="eastAsia"/>
        </w:rPr>
        <w:t>가능한 많은 버그(bug)를 찾는다.</w:t>
      </w:r>
    </w:p>
    <w:p w:rsidR="002B75E7" w:rsidRPr="00F03C20" w:rsidRDefault="002B75E7" w:rsidP="00822875">
      <w:pPr>
        <w:pStyle w:val="a"/>
        <w:ind w:left="800" w:hanging="400"/>
      </w:pPr>
      <w:r w:rsidRPr="00F03C20">
        <w:rPr>
          <w:rFonts w:hint="eastAsia"/>
        </w:rPr>
        <w:t>중대한 결함을 발견하고 품질 측면의 위험요소를 평가한다.</w:t>
      </w:r>
    </w:p>
    <w:p w:rsidR="002B75E7" w:rsidRPr="00F03C20" w:rsidRDefault="002B75E7" w:rsidP="00822875">
      <w:pPr>
        <w:pStyle w:val="a"/>
        <w:ind w:left="800" w:hanging="400"/>
      </w:pPr>
      <w:r w:rsidRPr="00F03C20">
        <w:rPr>
          <w:rFonts w:hint="eastAsia"/>
        </w:rPr>
        <w:t>명세(요구사항, 설계 등)</w:t>
      </w:r>
      <w:r w:rsidR="00822875">
        <w:rPr>
          <w:rFonts w:hint="eastAsia"/>
        </w:rPr>
        <w:t xml:space="preserve"> 및 표준</w:t>
      </w:r>
      <w:r w:rsidRPr="00F03C20">
        <w:rPr>
          <w:rFonts w:hint="eastAsia"/>
        </w:rPr>
        <w:t xml:space="preserve">에 맞게 개발되었는지 </w:t>
      </w:r>
      <w:proofErr w:type="spellStart"/>
      <w:r w:rsidRPr="00F03C20">
        <w:rPr>
          <w:rFonts w:hint="eastAsia"/>
        </w:rPr>
        <w:t>를</w:t>
      </w:r>
      <w:proofErr w:type="spellEnd"/>
      <w:r w:rsidRPr="00F03C20">
        <w:rPr>
          <w:rFonts w:hint="eastAsia"/>
        </w:rPr>
        <w:t xml:space="preserve"> 검증한다.</w:t>
      </w:r>
    </w:p>
    <w:p w:rsidR="002B75E7" w:rsidRDefault="002B75E7" w:rsidP="002B75E7"/>
    <w:p w:rsidR="002B75E7" w:rsidRDefault="002B75E7" w:rsidP="002B75E7">
      <w:pPr>
        <w:pStyle w:val="20"/>
      </w:pPr>
      <w:bookmarkStart w:id="10" w:name="_Toc242081671"/>
      <w:bookmarkStart w:id="11" w:name="_Toc303103402"/>
      <w:r>
        <w:rPr>
          <w:rFonts w:hint="eastAsia"/>
        </w:rPr>
        <w:t>테스트 시작 및 종료조건</w:t>
      </w:r>
      <w:bookmarkEnd w:id="10"/>
      <w:bookmarkEnd w:id="11"/>
      <w:r>
        <w:rPr>
          <w:rFonts w:hint="eastAsia"/>
        </w:rPr>
        <w:t xml:space="preserve"> </w:t>
      </w:r>
    </w:p>
    <w:p w:rsidR="002B75E7" w:rsidRPr="002B75E7" w:rsidRDefault="002B75E7" w:rsidP="002B75E7">
      <w:pPr>
        <w:pStyle w:val="3"/>
      </w:pPr>
      <w:bookmarkStart w:id="12" w:name="_Toc242081672"/>
      <w:r w:rsidRPr="00DA2995">
        <w:rPr>
          <w:rFonts w:hint="eastAsia"/>
        </w:rPr>
        <w:t xml:space="preserve">테스트 시작 </w:t>
      </w:r>
      <w:r w:rsidRPr="002B75E7">
        <w:rPr>
          <w:rFonts w:hint="eastAsia"/>
        </w:rPr>
        <w:t>기준</w:t>
      </w:r>
      <w:r w:rsidR="00822875">
        <w:rPr>
          <w:rFonts w:hint="eastAsia"/>
        </w:rPr>
        <w:t>(</w:t>
      </w:r>
      <w:r w:rsidRPr="002B75E7">
        <w:rPr>
          <w:rFonts w:hint="eastAsia"/>
        </w:rPr>
        <w:t>Entry Criteria)</w:t>
      </w:r>
      <w:bookmarkEnd w:id="12"/>
    </w:p>
    <w:tbl>
      <w:tblPr>
        <w:tblStyle w:val="afe"/>
        <w:tblW w:w="0" w:type="auto"/>
        <w:tblLook w:val="01E0" w:firstRow="1" w:lastRow="1" w:firstColumn="1" w:lastColumn="1" w:noHBand="0" w:noVBand="0"/>
      </w:tblPr>
      <w:tblGrid>
        <w:gridCol w:w="1620"/>
        <w:gridCol w:w="7560"/>
      </w:tblGrid>
      <w:tr w:rsidR="002B75E7" w:rsidRPr="00A344ED" w:rsidTr="0047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0" w:type="dxa"/>
          </w:tcPr>
          <w:p w:rsidR="002B75E7" w:rsidRPr="002B75E7" w:rsidRDefault="002B75E7" w:rsidP="00471847">
            <w:pPr>
              <w:pStyle w:val="TableHeader"/>
            </w:pPr>
            <w:r w:rsidRPr="002B75E7">
              <w:rPr>
                <w:rFonts w:hint="eastAsia"/>
              </w:rPr>
              <w:t>테스트 유형</w:t>
            </w:r>
          </w:p>
        </w:tc>
        <w:tc>
          <w:tcPr>
            <w:tcW w:w="7560" w:type="dxa"/>
          </w:tcPr>
          <w:p w:rsidR="002B75E7" w:rsidRPr="002B75E7" w:rsidRDefault="002B75E7" w:rsidP="00471847">
            <w:pPr>
              <w:pStyle w:val="TableHeader"/>
            </w:pPr>
            <w:r w:rsidRPr="002B75E7">
              <w:rPr>
                <w:rFonts w:hint="eastAsia"/>
              </w:rPr>
              <w:t>시작기준</w:t>
            </w:r>
          </w:p>
        </w:tc>
      </w:tr>
      <w:tr w:rsidR="002B75E7" w:rsidRPr="00A344ED" w:rsidTr="00471847">
        <w:tc>
          <w:tcPr>
            <w:tcW w:w="16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단위테스트</w:t>
            </w:r>
          </w:p>
        </w:tc>
        <w:tc>
          <w:tcPr>
            <w:tcW w:w="756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• 단위 프로그램의 개발 완료</w:t>
            </w:r>
          </w:p>
        </w:tc>
      </w:tr>
      <w:tr w:rsidR="002B75E7" w:rsidRPr="00A344ED" w:rsidTr="00471847">
        <w:tc>
          <w:tcPr>
            <w:tcW w:w="16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통합테스트</w:t>
            </w:r>
          </w:p>
        </w:tc>
        <w:tc>
          <w:tcPr>
            <w:tcW w:w="756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• </w:t>
            </w:r>
            <w:r w:rsidR="00ED6BEE">
              <w:rPr>
                <w:rFonts w:hint="eastAsia"/>
              </w:rPr>
              <w:t>애플리케이션 설계</w:t>
            </w:r>
            <w:r w:rsidR="00430D35">
              <w:rPr>
                <w:rFonts w:hint="eastAsia"/>
              </w:rPr>
              <w:t>(클래스설계서, UI설계서, 인터페이스정의서)</w:t>
            </w:r>
            <w:r w:rsidR="00ED6BEE">
              <w:rPr>
                <w:rFonts w:hint="eastAsia"/>
              </w:rPr>
              <w:t xml:space="preserve"> 완료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• 개별 프로그램의 단위테스트 완료</w:t>
            </w:r>
          </w:p>
        </w:tc>
      </w:tr>
      <w:tr w:rsidR="002B75E7" w:rsidRPr="00A344ED" w:rsidTr="00471847">
        <w:tc>
          <w:tcPr>
            <w:tcW w:w="1620" w:type="dxa"/>
          </w:tcPr>
          <w:p w:rsidR="002B75E7" w:rsidRPr="00DA2995" w:rsidRDefault="002B75E7" w:rsidP="002B75E7">
            <w:bookmarkStart w:id="13" w:name="_Toc82856580"/>
            <w:bookmarkStart w:id="14" w:name="_Toc119304087"/>
            <w:r w:rsidRPr="00DA2995">
              <w:rPr>
                <w:rFonts w:hint="eastAsia"/>
              </w:rPr>
              <w:t>시스템 테스트</w:t>
            </w:r>
            <w:bookmarkEnd w:id="13"/>
            <w:bookmarkEnd w:id="14"/>
          </w:p>
        </w:tc>
        <w:tc>
          <w:tcPr>
            <w:tcW w:w="756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• 시스템테스트는 시스템 이슈(서버</w:t>
            </w:r>
            <w:r w:rsidR="00822875">
              <w:rPr>
                <w:rFonts w:hint="eastAsia"/>
              </w:rPr>
              <w:t>/상용SW</w:t>
            </w:r>
            <w:r w:rsidRPr="00DA2995">
              <w:rPr>
                <w:rFonts w:hint="eastAsia"/>
              </w:rPr>
              <w:t xml:space="preserve"> Upgrade, Patch 적용</w:t>
            </w:r>
            <w:r w:rsidR="00822875">
              <w:rPr>
                <w:rFonts w:hint="eastAsia"/>
              </w:rPr>
              <w:t xml:space="preserve"> 등)</w:t>
            </w:r>
            <w:r w:rsidRPr="00DA2995">
              <w:rPr>
                <w:rFonts w:hint="eastAsia"/>
              </w:rPr>
              <w:t>의 시스템 전체의 기능요구사항에 대한 검증이 필요한 경우 진행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• 시스템 이슈 발생에 따라 전체 시스템의 기능요구사항에 대한 테스트 요청</w:t>
            </w:r>
          </w:p>
        </w:tc>
      </w:tr>
      <w:tr w:rsidR="002B75E7" w:rsidRPr="00A344ED" w:rsidTr="00471847">
        <w:tc>
          <w:tcPr>
            <w:tcW w:w="16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인수테스트</w:t>
            </w:r>
          </w:p>
        </w:tc>
        <w:tc>
          <w:tcPr>
            <w:tcW w:w="756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• </w:t>
            </w:r>
            <w:r w:rsidR="00783E50">
              <w:rPr>
                <w:rFonts w:hint="eastAsia"/>
              </w:rPr>
              <w:t>통합테스트, 시스템 테스트 완료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• 처리담당자의 고객 승인테스트 의뢰</w:t>
            </w:r>
          </w:p>
        </w:tc>
      </w:tr>
    </w:tbl>
    <w:p w:rsidR="002B75E7" w:rsidRPr="002B75E7" w:rsidRDefault="002B75E7" w:rsidP="002B75E7">
      <w:pPr>
        <w:pStyle w:val="3"/>
      </w:pPr>
      <w:bookmarkStart w:id="15" w:name="_Toc242081673"/>
      <w:r w:rsidRPr="00DA2995">
        <w:rPr>
          <w:rFonts w:hint="eastAsia"/>
        </w:rPr>
        <w:t xml:space="preserve">테스트 종료 </w:t>
      </w:r>
      <w:r w:rsidRPr="002B75E7">
        <w:rPr>
          <w:rFonts w:hint="eastAsia"/>
        </w:rPr>
        <w:t>기준(Exit Criteria)</w:t>
      </w:r>
      <w:bookmarkEnd w:id="15"/>
    </w:p>
    <w:tbl>
      <w:tblPr>
        <w:tblStyle w:val="afe"/>
        <w:tblW w:w="0" w:type="auto"/>
        <w:tblLook w:val="01E0" w:firstRow="1" w:lastRow="1" w:firstColumn="1" w:lastColumn="1" w:noHBand="0" w:noVBand="0"/>
      </w:tblPr>
      <w:tblGrid>
        <w:gridCol w:w="1620"/>
        <w:gridCol w:w="2340"/>
        <w:gridCol w:w="5220"/>
      </w:tblGrid>
      <w:tr w:rsidR="002B75E7" w:rsidRPr="00A344ED" w:rsidTr="0047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0" w:type="dxa"/>
          </w:tcPr>
          <w:p w:rsidR="002B75E7" w:rsidRPr="002B75E7" w:rsidRDefault="002B75E7" w:rsidP="00471847">
            <w:pPr>
              <w:pStyle w:val="TableHeader"/>
            </w:pPr>
            <w:r w:rsidRPr="002B75E7">
              <w:rPr>
                <w:rFonts w:hint="eastAsia"/>
              </w:rPr>
              <w:t>테스트 유형</w:t>
            </w:r>
          </w:p>
        </w:tc>
        <w:tc>
          <w:tcPr>
            <w:tcW w:w="2340" w:type="dxa"/>
          </w:tcPr>
          <w:p w:rsidR="002B75E7" w:rsidRPr="002B75E7" w:rsidRDefault="002B75E7" w:rsidP="00471847">
            <w:pPr>
              <w:pStyle w:val="TableHeader"/>
            </w:pPr>
            <w:r w:rsidRPr="002B75E7">
              <w:rPr>
                <w:rFonts w:hint="eastAsia"/>
              </w:rPr>
              <w:t>종료기준</w:t>
            </w:r>
          </w:p>
        </w:tc>
        <w:tc>
          <w:tcPr>
            <w:tcW w:w="5220" w:type="dxa"/>
          </w:tcPr>
          <w:p w:rsidR="002B75E7" w:rsidRPr="002B75E7" w:rsidRDefault="002B75E7" w:rsidP="00471847">
            <w:pPr>
              <w:pStyle w:val="TableHeader"/>
            </w:pPr>
            <w:r w:rsidRPr="002B75E7">
              <w:rPr>
                <w:rFonts w:hint="eastAsia"/>
              </w:rPr>
              <w:t>종류기준 산출방식</w:t>
            </w:r>
          </w:p>
        </w:tc>
      </w:tr>
      <w:tr w:rsidR="002B75E7" w:rsidRPr="00A344ED" w:rsidTr="00471847">
        <w:trPr>
          <w:trHeight w:val="1095"/>
        </w:trPr>
        <w:tc>
          <w:tcPr>
            <w:tcW w:w="1620" w:type="dxa"/>
            <w:vMerge w:val="restart"/>
          </w:tcPr>
          <w:p w:rsidR="002B75E7" w:rsidRPr="00DA2995" w:rsidRDefault="002B75E7" w:rsidP="002B75E7">
            <w:bookmarkStart w:id="16" w:name="_Hlk241063374"/>
            <w:r w:rsidRPr="00DA2995">
              <w:rPr>
                <w:rFonts w:hint="eastAsia"/>
              </w:rPr>
              <w:t>단위테스트</w:t>
            </w:r>
          </w:p>
        </w:tc>
        <w:tc>
          <w:tcPr>
            <w:tcW w:w="234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요구사항 </w:t>
            </w:r>
            <w:proofErr w:type="gramStart"/>
            <w:r w:rsidRPr="00DA2995">
              <w:rPr>
                <w:rFonts w:hint="eastAsia"/>
              </w:rPr>
              <w:t>커버리지 :</w:t>
            </w:r>
            <w:proofErr w:type="gramEnd"/>
            <w:r w:rsidRPr="00DA2995">
              <w:rPr>
                <w:rFonts w:hint="eastAsia"/>
              </w:rPr>
              <w:t xml:space="preserve">  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P1 = 1.0 일 때</w:t>
            </w:r>
          </w:p>
        </w:tc>
        <w:tc>
          <w:tcPr>
            <w:tcW w:w="52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요구사항 </w:t>
            </w:r>
            <w:proofErr w:type="spellStart"/>
            <w:proofErr w:type="gramStart"/>
            <w:r w:rsidRPr="00DA2995">
              <w:rPr>
                <w:rFonts w:hint="eastAsia"/>
              </w:rPr>
              <w:t>충족성</w:t>
            </w:r>
            <w:proofErr w:type="spellEnd"/>
            <w:r w:rsidRPr="00DA2995">
              <w:rPr>
                <w:rFonts w:hint="eastAsia"/>
              </w:rPr>
              <w:t xml:space="preserve"> :</w:t>
            </w:r>
            <w:proofErr w:type="gramEnd"/>
            <w:r w:rsidRPr="00DA2995">
              <w:rPr>
                <w:rFonts w:hint="eastAsia"/>
              </w:rPr>
              <w:t xml:space="preserve"> P1 = A / B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A: 테스트 된 요구사항 수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B: 테스트 되어야 할 요구사항 수</w:t>
            </w:r>
          </w:p>
        </w:tc>
      </w:tr>
      <w:bookmarkEnd w:id="16"/>
      <w:tr w:rsidR="002B75E7" w:rsidRPr="00A344ED" w:rsidTr="00471847">
        <w:trPr>
          <w:trHeight w:val="1050"/>
        </w:trPr>
        <w:tc>
          <w:tcPr>
            <w:tcW w:w="1620" w:type="dxa"/>
            <w:vMerge/>
          </w:tcPr>
          <w:p w:rsidR="002B75E7" w:rsidRPr="00DA2995" w:rsidRDefault="002B75E7" w:rsidP="002B75E7"/>
        </w:tc>
        <w:tc>
          <w:tcPr>
            <w:tcW w:w="234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결함제거 </w:t>
            </w:r>
            <w:proofErr w:type="gramStart"/>
            <w:r w:rsidRPr="00DA2995">
              <w:rPr>
                <w:rFonts w:hint="eastAsia"/>
              </w:rPr>
              <w:t>통과기준 :</w:t>
            </w:r>
            <w:proofErr w:type="gramEnd"/>
            <w:r w:rsidRPr="00DA2995">
              <w:rPr>
                <w:rFonts w:hint="eastAsia"/>
              </w:rPr>
              <w:t xml:space="preserve"> 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P2 = 1.0 일 때</w:t>
            </w:r>
          </w:p>
          <w:p w:rsidR="002B75E7" w:rsidRPr="00DA2995" w:rsidRDefault="002B75E7" w:rsidP="002B75E7"/>
        </w:tc>
        <w:tc>
          <w:tcPr>
            <w:tcW w:w="52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결함 </w:t>
            </w:r>
            <w:proofErr w:type="gramStart"/>
            <w:r w:rsidRPr="00DA2995">
              <w:rPr>
                <w:rFonts w:hint="eastAsia"/>
              </w:rPr>
              <w:t>제거율 :</w:t>
            </w:r>
            <w:proofErr w:type="gramEnd"/>
            <w:r w:rsidRPr="00DA2995">
              <w:rPr>
                <w:rFonts w:hint="eastAsia"/>
              </w:rPr>
              <w:t xml:space="preserve"> P2 = A / B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A :</w:t>
            </w:r>
            <w:proofErr w:type="gramEnd"/>
            <w:r w:rsidRPr="00DA2995">
              <w:rPr>
                <w:rFonts w:hint="eastAsia"/>
              </w:rPr>
              <w:t xml:space="preserve"> 수정된 결함 수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B: 발견된 결함 수</w:t>
            </w:r>
          </w:p>
        </w:tc>
      </w:tr>
      <w:tr w:rsidR="002B75E7" w:rsidRPr="00A344ED" w:rsidTr="00471847">
        <w:trPr>
          <w:trHeight w:val="375"/>
        </w:trPr>
        <w:tc>
          <w:tcPr>
            <w:tcW w:w="1620" w:type="dxa"/>
            <w:vMerge/>
          </w:tcPr>
          <w:p w:rsidR="002B75E7" w:rsidRPr="00DA2995" w:rsidRDefault="002B75E7" w:rsidP="002B75E7"/>
        </w:tc>
        <w:tc>
          <w:tcPr>
            <w:tcW w:w="234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결함밀도 </w:t>
            </w:r>
            <w:proofErr w:type="gramStart"/>
            <w:r w:rsidRPr="00DA2995">
              <w:rPr>
                <w:rFonts w:hint="eastAsia"/>
              </w:rPr>
              <w:t>통과기준 :</w:t>
            </w:r>
            <w:proofErr w:type="gramEnd"/>
            <w:r w:rsidRPr="00DA2995">
              <w:rPr>
                <w:rFonts w:hint="eastAsia"/>
              </w:rPr>
              <w:t xml:space="preserve"> 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lastRenderedPageBreak/>
              <w:t xml:space="preserve"> =  P3 = 0.0 </w:t>
            </w:r>
          </w:p>
        </w:tc>
        <w:tc>
          <w:tcPr>
            <w:tcW w:w="52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lastRenderedPageBreak/>
              <w:t xml:space="preserve">결함 </w:t>
            </w:r>
            <w:proofErr w:type="gramStart"/>
            <w:r w:rsidRPr="00DA2995">
              <w:rPr>
                <w:rFonts w:hint="eastAsia"/>
              </w:rPr>
              <w:t>밀도 :</w:t>
            </w:r>
            <w:proofErr w:type="gramEnd"/>
            <w:r w:rsidRPr="00DA2995">
              <w:rPr>
                <w:rFonts w:hint="eastAsia"/>
              </w:rPr>
              <w:t xml:space="preserve"> P3 = A / B(</w:t>
            </w:r>
            <w:r>
              <w:rPr>
                <w:rFonts w:hint="eastAsia"/>
              </w:rPr>
              <w:t>P3</w:t>
            </w:r>
            <w:r w:rsidRPr="00DA2995">
              <w:rPr>
                <w:rFonts w:hint="eastAsia"/>
              </w:rPr>
              <w:t>값이 Zero 될 때까지 수행)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lastRenderedPageBreak/>
              <w:t>- A: 발견된 결함 수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B: 실행된 테스트 케이스 수</w:t>
            </w:r>
          </w:p>
        </w:tc>
      </w:tr>
      <w:tr w:rsidR="002B75E7" w:rsidRPr="00A344ED" w:rsidTr="00471847">
        <w:trPr>
          <w:trHeight w:val="315"/>
        </w:trPr>
        <w:tc>
          <w:tcPr>
            <w:tcW w:w="1620" w:type="dxa"/>
            <w:vMerge w:val="restart"/>
          </w:tcPr>
          <w:p w:rsidR="002B75E7" w:rsidRPr="00DA2995" w:rsidRDefault="002B75E7" w:rsidP="002B75E7">
            <w:r w:rsidRPr="00DA2995">
              <w:rPr>
                <w:rFonts w:hint="eastAsia"/>
              </w:rPr>
              <w:lastRenderedPageBreak/>
              <w:t>통합테스트</w:t>
            </w:r>
          </w:p>
        </w:tc>
        <w:tc>
          <w:tcPr>
            <w:tcW w:w="234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인터페이스 </w:t>
            </w:r>
            <w:proofErr w:type="gramStart"/>
            <w:r w:rsidRPr="00DA2995">
              <w:rPr>
                <w:rFonts w:hint="eastAsia"/>
              </w:rPr>
              <w:t>커버리지 :</w:t>
            </w:r>
            <w:proofErr w:type="gramEnd"/>
            <w:r w:rsidRPr="00DA2995">
              <w:rPr>
                <w:rFonts w:hint="eastAsia"/>
              </w:rPr>
              <w:t xml:space="preserve">  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P1 = 1.0 일 때</w:t>
            </w:r>
          </w:p>
        </w:tc>
        <w:tc>
          <w:tcPr>
            <w:tcW w:w="52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요구사항 </w:t>
            </w:r>
            <w:proofErr w:type="spellStart"/>
            <w:proofErr w:type="gramStart"/>
            <w:r w:rsidRPr="00DA2995">
              <w:rPr>
                <w:rFonts w:hint="eastAsia"/>
              </w:rPr>
              <w:t>충족성</w:t>
            </w:r>
            <w:proofErr w:type="spellEnd"/>
            <w:r w:rsidRPr="00DA2995">
              <w:rPr>
                <w:rFonts w:hint="eastAsia"/>
              </w:rPr>
              <w:t xml:space="preserve"> :</w:t>
            </w:r>
            <w:proofErr w:type="gramEnd"/>
            <w:r w:rsidRPr="00DA2995">
              <w:rPr>
                <w:rFonts w:hint="eastAsia"/>
              </w:rPr>
              <w:t xml:space="preserve"> P1 = A / B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A: 테스트 된 요구사항 수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B: 테스트 되어야 할 요구사항 수</w:t>
            </w:r>
          </w:p>
        </w:tc>
      </w:tr>
      <w:tr w:rsidR="002B75E7" w:rsidRPr="00A344ED" w:rsidTr="00471847">
        <w:trPr>
          <w:trHeight w:val="1110"/>
        </w:trPr>
        <w:tc>
          <w:tcPr>
            <w:tcW w:w="1620" w:type="dxa"/>
            <w:vMerge/>
          </w:tcPr>
          <w:p w:rsidR="002B75E7" w:rsidRPr="00DA2995" w:rsidRDefault="002B75E7" w:rsidP="002B75E7"/>
        </w:tc>
        <w:tc>
          <w:tcPr>
            <w:tcW w:w="234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결함제거 </w:t>
            </w:r>
            <w:proofErr w:type="gramStart"/>
            <w:r w:rsidRPr="00DA2995">
              <w:rPr>
                <w:rFonts w:hint="eastAsia"/>
              </w:rPr>
              <w:t>통과기준 :</w:t>
            </w:r>
            <w:proofErr w:type="gramEnd"/>
            <w:r w:rsidRPr="00DA2995">
              <w:rPr>
                <w:rFonts w:hint="eastAsia"/>
              </w:rPr>
              <w:t xml:space="preserve"> 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P2 = 1.0 일 때</w:t>
            </w:r>
          </w:p>
          <w:p w:rsidR="002B75E7" w:rsidRPr="00DA2995" w:rsidRDefault="002B75E7" w:rsidP="002B75E7"/>
        </w:tc>
        <w:tc>
          <w:tcPr>
            <w:tcW w:w="52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결함 </w:t>
            </w:r>
            <w:proofErr w:type="gramStart"/>
            <w:r w:rsidRPr="00DA2995">
              <w:rPr>
                <w:rFonts w:hint="eastAsia"/>
              </w:rPr>
              <w:t>제거율 :</w:t>
            </w:r>
            <w:proofErr w:type="gramEnd"/>
            <w:r w:rsidRPr="00DA2995">
              <w:rPr>
                <w:rFonts w:hint="eastAsia"/>
              </w:rPr>
              <w:t xml:space="preserve"> P2 = A / B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A :</w:t>
            </w:r>
            <w:proofErr w:type="gramEnd"/>
            <w:r w:rsidRPr="00DA2995">
              <w:rPr>
                <w:rFonts w:hint="eastAsia"/>
              </w:rPr>
              <w:t xml:space="preserve"> 수정된 결함 수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B: 발견된 결함 수</w:t>
            </w:r>
          </w:p>
        </w:tc>
      </w:tr>
      <w:tr w:rsidR="002B75E7" w:rsidRPr="00A344ED" w:rsidTr="00471847">
        <w:trPr>
          <w:trHeight w:val="390"/>
        </w:trPr>
        <w:tc>
          <w:tcPr>
            <w:tcW w:w="1620" w:type="dxa"/>
            <w:vMerge/>
          </w:tcPr>
          <w:p w:rsidR="002B75E7" w:rsidRPr="00DA2995" w:rsidRDefault="002B75E7" w:rsidP="002B75E7"/>
        </w:tc>
        <w:tc>
          <w:tcPr>
            <w:tcW w:w="234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결함밀도 </w:t>
            </w:r>
            <w:proofErr w:type="gramStart"/>
            <w:r w:rsidRPr="00DA2995">
              <w:rPr>
                <w:rFonts w:hint="eastAsia"/>
              </w:rPr>
              <w:t>통과기준 :</w:t>
            </w:r>
            <w:proofErr w:type="gramEnd"/>
            <w:r w:rsidRPr="00DA2995">
              <w:rPr>
                <w:rFonts w:hint="eastAsia"/>
              </w:rPr>
              <w:t xml:space="preserve"> 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 xml:space="preserve"> =  P3 = 0.0 </w:t>
            </w:r>
          </w:p>
        </w:tc>
        <w:tc>
          <w:tcPr>
            <w:tcW w:w="52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결함 </w:t>
            </w:r>
            <w:proofErr w:type="gramStart"/>
            <w:r w:rsidRPr="00DA2995">
              <w:rPr>
                <w:rFonts w:hint="eastAsia"/>
              </w:rPr>
              <w:t>밀도 :</w:t>
            </w:r>
            <w:proofErr w:type="gramEnd"/>
            <w:r w:rsidRPr="00DA2995">
              <w:rPr>
                <w:rFonts w:hint="eastAsia"/>
              </w:rPr>
              <w:t xml:space="preserve"> P3 = A / B(B값이 Zero 될 때까지 수행)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A: 발견된 결함 수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B: 실행된 테스트 케이스 수</w:t>
            </w:r>
          </w:p>
        </w:tc>
      </w:tr>
      <w:tr w:rsidR="002B75E7" w:rsidRPr="00A344ED" w:rsidTr="00471847">
        <w:tc>
          <w:tcPr>
            <w:tcW w:w="16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시스템 테스트</w:t>
            </w:r>
          </w:p>
        </w:tc>
        <w:tc>
          <w:tcPr>
            <w:tcW w:w="234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종료기준 산출방식에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부합될 시</w:t>
            </w:r>
          </w:p>
        </w:tc>
        <w:tc>
          <w:tcPr>
            <w:tcW w:w="52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고객의 시스템테스트 결과에 대한 승인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테스트한 결과 결함이 발견되지 않음</w:t>
            </w:r>
          </w:p>
        </w:tc>
      </w:tr>
      <w:tr w:rsidR="002B75E7" w:rsidRPr="00A344ED" w:rsidTr="00471847">
        <w:trPr>
          <w:trHeight w:val="801"/>
        </w:trPr>
        <w:tc>
          <w:tcPr>
            <w:tcW w:w="1620" w:type="dxa"/>
            <w:vMerge w:val="restart"/>
          </w:tcPr>
          <w:p w:rsidR="002B75E7" w:rsidRPr="00DA2995" w:rsidRDefault="002B75E7" w:rsidP="002B75E7">
            <w:r w:rsidRPr="00DA2995">
              <w:rPr>
                <w:rFonts w:hint="eastAsia"/>
              </w:rPr>
              <w:t>인수테스트</w:t>
            </w:r>
          </w:p>
        </w:tc>
        <w:tc>
          <w:tcPr>
            <w:tcW w:w="234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종료기준 산출방식에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부합될 시</w:t>
            </w:r>
          </w:p>
        </w:tc>
        <w:tc>
          <w:tcPr>
            <w:tcW w:w="52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>테스트에 대한 고객의 승인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(단위/통합테스트 설계서를 기준으로 고객확인 진행)</w:t>
            </w:r>
          </w:p>
        </w:tc>
      </w:tr>
      <w:tr w:rsidR="002B75E7" w:rsidRPr="00A344ED" w:rsidTr="00471847">
        <w:trPr>
          <w:trHeight w:val="288"/>
        </w:trPr>
        <w:tc>
          <w:tcPr>
            <w:tcW w:w="1620" w:type="dxa"/>
            <w:vMerge/>
          </w:tcPr>
          <w:p w:rsidR="002B75E7" w:rsidRPr="00DA2995" w:rsidRDefault="002B75E7" w:rsidP="002B75E7"/>
        </w:tc>
        <w:tc>
          <w:tcPr>
            <w:tcW w:w="234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결함제거 </w:t>
            </w:r>
            <w:proofErr w:type="gramStart"/>
            <w:r w:rsidRPr="00DA2995">
              <w:rPr>
                <w:rFonts w:hint="eastAsia"/>
              </w:rPr>
              <w:t>통과기준 :</w:t>
            </w:r>
            <w:proofErr w:type="gramEnd"/>
            <w:r w:rsidRPr="00DA2995">
              <w:rPr>
                <w:rFonts w:hint="eastAsia"/>
              </w:rPr>
              <w:t xml:space="preserve"> 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P3 = 1.0 일 때</w:t>
            </w:r>
          </w:p>
          <w:p w:rsidR="002B75E7" w:rsidRPr="00DA2995" w:rsidRDefault="002B75E7" w:rsidP="002B75E7"/>
        </w:tc>
        <w:tc>
          <w:tcPr>
            <w:tcW w:w="5220" w:type="dxa"/>
          </w:tcPr>
          <w:p w:rsidR="002B75E7" w:rsidRPr="00DA2995" w:rsidRDefault="002B75E7" w:rsidP="002B75E7">
            <w:r w:rsidRPr="00DA2995">
              <w:rPr>
                <w:rFonts w:hint="eastAsia"/>
              </w:rPr>
              <w:t xml:space="preserve">결함 </w:t>
            </w:r>
            <w:proofErr w:type="gramStart"/>
            <w:r w:rsidRPr="00DA2995">
              <w:rPr>
                <w:rFonts w:hint="eastAsia"/>
              </w:rPr>
              <w:t>제거율 :</w:t>
            </w:r>
            <w:proofErr w:type="gramEnd"/>
            <w:r w:rsidRPr="00DA2995">
              <w:rPr>
                <w:rFonts w:hint="eastAsia"/>
              </w:rPr>
              <w:t xml:space="preserve"> P3 = A / B( B값이 Zero 될 때까지 수행)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A :</w:t>
            </w:r>
            <w:proofErr w:type="gramEnd"/>
            <w:r w:rsidRPr="00DA2995">
              <w:rPr>
                <w:rFonts w:hint="eastAsia"/>
              </w:rPr>
              <w:t xml:space="preserve"> 수정된 결함 수</w:t>
            </w:r>
          </w:p>
          <w:p w:rsidR="002B75E7" w:rsidRPr="00DA2995" w:rsidRDefault="002B75E7" w:rsidP="002B75E7">
            <w:r w:rsidRPr="00DA2995">
              <w:rPr>
                <w:rFonts w:hint="eastAsia"/>
              </w:rPr>
              <w:t>- B: 발견된 결함 수</w:t>
            </w:r>
          </w:p>
        </w:tc>
      </w:tr>
    </w:tbl>
    <w:p w:rsidR="002B75E7" w:rsidRPr="002B75E7" w:rsidRDefault="002B75E7" w:rsidP="002B75E7">
      <w:r w:rsidRPr="00DA2995">
        <w:rPr>
          <w:rFonts w:hint="eastAsia"/>
        </w:rPr>
        <w:t xml:space="preserve">공통 사항: </w:t>
      </w:r>
      <w:r w:rsidRPr="002B75E7">
        <w:rPr>
          <w:rFonts w:hint="eastAsia"/>
        </w:rPr>
        <w:t xml:space="preserve">각 테스트 유형별 종료기준으로 분류된 항목을 모두 만족하면 해당 단계의 테스트가 종료된 것으로 한다. 테스트 유형별 종료기준을 만족하지 않을 경우에는 </w:t>
      </w:r>
      <w:proofErr w:type="spellStart"/>
      <w:r w:rsidRPr="002B75E7">
        <w:rPr>
          <w:rFonts w:hint="eastAsia"/>
        </w:rPr>
        <w:t>재테스트</w:t>
      </w:r>
      <w:proofErr w:type="spellEnd"/>
      <w:r w:rsidRPr="002B75E7">
        <w:rPr>
          <w:rFonts w:hint="eastAsia"/>
        </w:rPr>
        <w:t>(Re-Test)를 수행한다</w:t>
      </w:r>
      <w:r w:rsidRPr="002B75E7">
        <w:t>. (</w:t>
      </w:r>
      <w:r w:rsidRPr="002B75E7">
        <w:rPr>
          <w:rFonts w:hint="eastAsia"/>
        </w:rPr>
        <w:t>수정 후 회귀테스트를 수행한다.)</w:t>
      </w:r>
    </w:p>
    <w:p w:rsidR="002B75E7" w:rsidRPr="00F03C20" w:rsidRDefault="002B75E7" w:rsidP="002B75E7"/>
    <w:p w:rsidR="002B75E7" w:rsidRPr="002B75E7" w:rsidRDefault="002B75E7" w:rsidP="002B75E7">
      <w:pPr>
        <w:pStyle w:val="20"/>
      </w:pPr>
      <w:bookmarkStart w:id="17" w:name="_Toc205888095"/>
      <w:bookmarkStart w:id="18" w:name="_Toc242081677"/>
      <w:bookmarkStart w:id="19" w:name="_Toc303103403"/>
      <w:r w:rsidRPr="002B75E7">
        <w:rPr>
          <w:rFonts w:hint="eastAsia"/>
        </w:rPr>
        <w:lastRenderedPageBreak/>
        <w:t>테스트 조직</w:t>
      </w:r>
      <w:bookmarkEnd w:id="17"/>
      <w:bookmarkEnd w:id="18"/>
      <w:bookmarkEnd w:id="19"/>
    </w:p>
    <w:p w:rsidR="002B75E7" w:rsidRDefault="002B75E7" w:rsidP="002B75E7">
      <w:pPr>
        <w:pStyle w:val="3"/>
      </w:pPr>
      <w:bookmarkStart w:id="20" w:name="_Toc205888096"/>
      <w:bookmarkStart w:id="21" w:name="_Toc242081678"/>
      <w:r>
        <w:rPr>
          <w:rFonts w:hint="eastAsia"/>
        </w:rPr>
        <w:t>테스트 수행조직</w:t>
      </w:r>
      <w:bookmarkEnd w:id="20"/>
      <w:bookmarkEnd w:id="21"/>
    </w:p>
    <w:p w:rsidR="002B75E7" w:rsidRPr="002B75E7" w:rsidRDefault="00930877" w:rsidP="00930877">
      <w:pPr>
        <w:pStyle w:val="ltis11"/>
      </w:pPr>
      <w:r w:rsidRPr="00930877">
        <w:rPr>
          <w:noProof/>
        </w:rPr>
        <mc:AlternateContent>
          <mc:Choice Requires="wpc">
            <w:drawing>
              <wp:inline distT="0" distB="0" distL="0" distR="0" wp14:anchorId="07D66DFC" wp14:editId="48460EF9">
                <wp:extent cx="5760720" cy="3314700"/>
                <wp:effectExtent l="0" t="0" r="0" b="0"/>
                <wp:docPr id="81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2400300" y="4572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20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23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1F7F6D" w:rsidRDefault="0008549D" w:rsidP="00E97ACA">
                                  <w:pPr>
                                    <w:pStyle w:val="TableHeader"/>
                                  </w:pPr>
                                  <w:r w:rsidRPr="001F7F6D">
                                    <w:rPr>
                                      <w:rFonts w:hint="eastAsia"/>
                                    </w:rPr>
                                    <w:t>프로젝트관리자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4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930877">
                                  <w:pPr>
                                    <w:pStyle w:val="af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OOO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229100" y="13716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2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  <wps:wsp>
                            <wps:cNvPr id="28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30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E97ACA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QA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ctr" anchorCtr="0" upright="1">
                              <a:noAutofit/>
                            </wps:bodyPr>
                          </wps:wsp>
                          <wps:wsp>
                            <wps:cNvPr id="31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930877">
                                  <w:pPr>
                                    <w:pStyle w:val="af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OOO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571500" y="13716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33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34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37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E97ACA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고객인수자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930877">
                                  <w:pPr>
                                    <w:pStyle w:val="af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OOO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39" name="Group 40"/>
                        <wpg:cNvGrpSpPr>
                          <a:grpSpLocks/>
                        </wpg:cNvGrpSpPr>
                        <wpg:grpSpPr bwMode="auto">
                          <a:xfrm>
                            <a:off x="2400300" y="13716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4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42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43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4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E97ACA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테스트팀장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45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930877">
                                  <w:pPr>
                                    <w:pStyle w:val="af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OOO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1714500" y="24003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47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48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  <wps:wsp>
                            <wps:cNvPr id="49" name="Rectangle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51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51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E97ACA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설계자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ctr" anchorCtr="0" upright="1">
                              <a:noAutofit/>
                            </wps:bodyPr>
                          </wps:wsp>
                          <wps:wsp>
                            <wps:cNvPr id="52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930877">
                                  <w:pPr>
                                    <w:pStyle w:val="af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OOO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53" name="Group 54"/>
                        <wpg:cNvGrpSpPr>
                          <a:grpSpLocks/>
                        </wpg:cNvGrpSpPr>
                        <wpg:grpSpPr bwMode="auto">
                          <a:xfrm>
                            <a:off x="3086100" y="24003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54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55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  <wps:wsp>
                            <wps:cNvPr id="56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57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58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E97ACA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테스터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ctr" anchorCtr="0" upright="1">
                              <a:noAutofit/>
                            </wps:bodyPr>
                          </wps:wsp>
                          <wps:wsp>
                            <wps:cNvPr id="59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930877">
                                  <w:pPr>
                                    <w:pStyle w:val="af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OOO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60" name="Group 61"/>
                        <wpg:cNvGrpSpPr>
                          <a:grpSpLocks/>
                        </wpg:cNvGrpSpPr>
                        <wpg:grpSpPr bwMode="auto">
                          <a:xfrm>
                            <a:off x="228600" y="24003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61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62" name="Rectangle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3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64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65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E97ACA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수행지원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6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E97ACA">
                                  <w:pPr>
                                    <w:pStyle w:val="af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OOO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67" name="Group 68"/>
                        <wpg:cNvGrpSpPr>
                          <a:grpSpLocks/>
                        </wpg:cNvGrpSpPr>
                        <wpg:grpSpPr bwMode="auto">
                          <a:xfrm>
                            <a:off x="4457700" y="24003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68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69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70" name="Rectangl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71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72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E97ACA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통합자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73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549D" w:rsidRPr="00930877" w:rsidRDefault="0008549D" w:rsidP="00930877">
                                  <w:pPr>
                                    <w:pStyle w:val="af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OOO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74" name="AutoShape 75"/>
                        <wps:cNvCnPr>
                          <a:cxnSpLocks noChangeShapeType="1"/>
                          <a:stCxn id="24" idx="2"/>
                          <a:endCxn id="44" idx="0"/>
                        </wps:cNvCnPr>
                        <wps:spPr bwMode="auto">
                          <a:xfrm rot="5400000">
                            <a:off x="2800985" y="1199515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AutoShape 76"/>
                        <wps:cNvCnPr>
                          <a:cxnSpLocks noChangeShapeType="1"/>
                          <a:stCxn id="44" idx="1"/>
                          <a:endCxn id="37" idx="3"/>
                        </wps:cNvCnPr>
                        <wps:spPr bwMode="auto">
                          <a:xfrm rot="10800000">
                            <a:off x="1714500" y="1485900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AutoShape 77"/>
                        <wps:cNvCnPr>
                          <a:cxnSpLocks noChangeShapeType="1"/>
                          <a:stCxn id="23" idx="3"/>
                          <a:endCxn id="30" idx="0"/>
                        </wps:cNvCnPr>
                        <wps:spPr bwMode="auto">
                          <a:xfrm>
                            <a:off x="3543300" y="571500"/>
                            <a:ext cx="1257300" cy="8001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AutoShape 78"/>
                        <wps:cNvCnPr>
                          <a:cxnSpLocks noChangeShapeType="1"/>
                          <a:stCxn id="45" idx="2"/>
                          <a:endCxn id="51" idx="0"/>
                        </wps:cNvCnPr>
                        <wps:spPr bwMode="auto">
                          <a:xfrm rot="5400000">
                            <a:off x="2400300" y="1828800"/>
                            <a:ext cx="457200" cy="685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AutoShape 79"/>
                        <wps:cNvCnPr>
                          <a:cxnSpLocks noChangeShapeType="1"/>
                          <a:stCxn id="45" idx="2"/>
                          <a:endCxn id="58" idx="0"/>
                        </wps:cNvCnPr>
                        <wps:spPr bwMode="auto">
                          <a:xfrm rot="16200000" flipH="1">
                            <a:off x="3086100" y="1828800"/>
                            <a:ext cx="457200" cy="685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AutoShape 80"/>
                        <wps:cNvCnPr>
                          <a:cxnSpLocks noChangeShapeType="1"/>
                          <a:stCxn id="45" idx="2"/>
                          <a:endCxn id="72" idx="0"/>
                        </wps:cNvCnPr>
                        <wps:spPr bwMode="auto">
                          <a:xfrm rot="16200000" flipH="1">
                            <a:off x="3771900" y="1143000"/>
                            <a:ext cx="457200" cy="2057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AutoShape 81"/>
                        <wps:cNvCnPr>
                          <a:cxnSpLocks noChangeShapeType="1"/>
                          <a:stCxn id="65" idx="3"/>
                          <a:endCxn id="51" idx="1"/>
                        </wps:cNvCnPr>
                        <wps:spPr bwMode="auto">
                          <a:xfrm>
                            <a:off x="1371600" y="2514600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29" editas="canvas" style="width:453.6pt;height:261pt;mso-position-horizontal-relative:char;mso-position-vertical-relative:line" coordsize="57607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">
                <v:shape id="_x0000_s1030" type="#_x0000_t75" style="position:absolute;width:57607;height:33147;visibility:visible;mso-wrap-style:square">
                  <v:fill o:detectmouseclick="t"/>
                  <v:path o:connecttype="none"/>
                </v:shape>
                <v:group id="Group 19" o:spid="_x0000_s1031" style="position:absolute;left:24003;top:4572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20" o:spid="_x0000_s1032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1" o:spid="_x0000_s1033" style="position:absolute;left:3259;top:10743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  <v:rect id="Rectangle 22" o:spid="_x0000_s1034" style="position:absolute;left:3259;top:11103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/v:group>
                  <v:group id="Group 23" o:spid="_x0000_s1035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24" o:spid="_x0000_s1036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zbHb4A&#10;AADbAAAADwAAAGRycy9kb3ducmV2LnhtbESPzQrCMBCE74LvEFbwZlMriFSjiCKIN38eYGnWttps&#10;ShNt9emNIHgcZuYbZrHqTCWe1LjSsoJxFIMgzqwuOVdwOe9GMxDOI2usLJOCFzlYLfu9Babatnyk&#10;58nnIkDYpaig8L5OpXRZQQZdZGvi4F1tY9AH2eRSN9gGuKlkEsdTabDksFBgTZuCsvvpYRRwsjXj&#10;rOpucn3G97496HZ780oNB916DsJT5//hX3uvFSQT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82x2+AAAA2wAAAA8AAAAAAAAAAAAAAAAAmAIAAGRycy9kb3ducmV2&#10;LnhtbFBLBQYAAAAABAAEAPUAAACDAwAAAAA=&#10;">
                      <v:textbox inset="0,0,0,0">
                        <w:txbxContent>
                          <w:p w:rsidR="0008549D" w:rsidRPr="001F7F6D" w:rsidRDefault="0008549D" w:rsidP="00E97ACA">
                            <w:pPr>
                              <w:pStyle w:val="TableHeader"/>
                            </w:pPr>
                            <w:r w:rsidRPr="001F7F6D">
                              <w:rPr>
                                <w:rFonts w:hint="eastAsia"/>
                              </w:rPr>
                              <w:t>프로젝트관리자</w:t>
                            </w:r>
                          </w:p>
                        </w:txbxContent>
                      </v:textbox>
                    </v:shape>
                    <v:shape id="Text Box 25" o:spid="_x0000_s1037" type="#_x0000_t202" style="position:absolute;left:5599;top:11103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<v:textbox>
                        <w:txbxContent>
                          <w:p w:rsidR="0008549D" w:rsidRPr="00930877" w:rsidRDefault="0008549D" w:rsidP="00930877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OOO</w:t>
                            </w:r>
                          </w:p>
                        </w:txbxContent>
                      </v:textbox>
                    </v:shape>
                  </v:group>
                </v:group>
                <v:group id="Group 26" o:spid="_x0000_s1038" style="position:absolute;left:42291;top:13716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7" o:spid="_x0000_s1039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28" o:spid="_x0000_s1040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pFxcMA&#10;AADbAAAADwAAAGRycy9kb3ducmV2LnhtbESPzWrDMBCE74W+g9hAbo0cH9LEjRKKi6FQSnF+7ou1&#10;tU2tlbFUW377KhDocZiZb5j9MZhOjDS41rKC9SoBQVxZ3XKt4HIunrYgnEfW2FkmBTM5OB4eH/aY&#10;aTtxSePJ1yJC2GWooPG+z6R0VUMG3cr2xNH7toNBH+VQSz3gFOGmk2mSbKTBluNCgz3lDVU/p1+j&#10;oPz6mLe1z2cM6TXsqnJXvLlPpZaL8PoCwlPw/+F7+10rSJ/h9iX+AH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pFxcMAAADbAAAADwAAAAAAAAAAAAAAAACYAgAAZHJzL2Rv&#10;d25yZXYueG1sUEsFBgAAAAAEAAQA9QAAAIgDAAAAAA==&#10;">
                      <v:textbox inset="0,,0,0"/>
                    </v:rect>
                    <v:rect id="Rectangle 29" o:spid="_x0000_s1041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Rt8AA&#10;AADbAAAADwAAAGRycy9kb3ducmV2LnhtbERPz2uDMBS+F/Y/hDfYrY3zMNQ1SnEIg1GG7XZ/mDeV&#10;mhcxWRv/++VQ2PHj+72vgpnElRY3WlbwvEtAEHdWj9wr+Do32wyE88gaJ8ukYCUHVfmw2WOh7Y1b&#10;up58L2IIuwIVDN7PhZSuG8ig29mZOHI/djHoI1x6qRe8xXAzyTRJXqTBkWPDgDPVA3WX069R0H5+&#10;rFnv6xVD+h3yrs2bN3dU6ukxHF5BeAr+X3x3v2sFaRwbv8Qf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XRt8AAAADbAAAADwAAAAAAAAAAAAAAAACYAgAAZHJzL2Rvd25y&#10;ZXYueG1sUEsFBgAAAAAEAAQA9QAAAIUDAAAAAA==&#10;">
                      <v:textbox inset="0,,0,0"/>
                    </v:rect>
                  </v:group>
                  <v:group id="Group 30" o:spid="_x0000_s1042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Text Box 31" o:spid="_x0000_s1043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VgL4A&#10;AADbAAAADwAAAGRycy9kb3ducmV2LnhtbERP3WqDMBS+H+wdwinsbo2dMoo1ShkUdjPGbB/gYE7V&#10;1pxIEqu+/XIx2OXH919UixnEg5zvLSvYbRMQxI3VPbcKLufT6x6ED8gaB8ukYCUPVfn8VGCu7cw/&#10;9KhDK2II+xwVdCGMuZS+6cig39qROHJX6wyGCF0rtcM5hptBviXJuzTYc2zocKSPjpp7PRkFVE+r&#10;psxlpr/NpzR8fXN2lkq9bJbjAUSgJfyL/9yfWkEa18cv8QfI8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7lYC+AAAA2wAAAA8AAAAAAAAAAAAAAAAAmAIAAGRycy9kb3ducmV2&#10;LnhtbFBLBQYAAAAABAAEAPUAAACDAwAAAAA=&#10;">
                      <v:textbox inset="0,.5mm,0,0">
                        <w:txbxContent>
                          <w:p w:rsidR="0008549D" w:rsidRPr="00930877" w:rsidRDefault="0008549D" w:rsidP="00E97ACA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QA</w:t>
                            </w:r>
                          </w:p>
                        </w:txbxContent>
                      </v:textbox>
                    </v:shape>
                    <v:shape id="Text Box 32" o:spid="_x0000_s1044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idMQA&#10;AADbAAAADwAAAGRycy9kb3ducmV2LnhtbESPQWvCQBSE70L/w/KEXkQ3tqASXaUK0tKbSQseH9ln&#10;Nph9G7JrjP31XUHwOMzMN8xq09tadNT6yrGC6SQBQVw4XXGp4CffjxcgfEDWWDsmBTfysFm/DFaY&#10;anflA3VZKEWEsE9RgQmhSaX0hSGLfuIa4uidXGsxRNmWUrd4jXBby7ckmUmLFccFgw3tDBXn7GIV&#10;/J3CvMtGpvw8/mLeyf3te+t2Sr0O+48liEB9eIYf7S+t4H0K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XInTEAAAA2wAAAA8AAAAAAAAAAAAAAAAAmAIAAGRycy9k&#10;b3ducmV2LnhtbFBLBQYAAAAABAAEAPUAAACJAwAAAAA=&#10;">
                      <v:textbox inset="0,,0,0">
                        <w:txbxContent>
                          <w:p w:rsidR="0008549D" w:rsidRPr="00930877" w:rsidRDefault="0008549D" w:rsidP="00930877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OOO</w:t>
                            </w:r>
                          </w:p>
                        </w:txbxContent>
                      </v:textbox>
                    </v:shape>
                  </v:group>
                </v:group>
                <v:group id="Group 33" o:spid="_x0000_s1045" style="position:absolute;left:5715;top:13716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34" o:spid="_x0000_s1046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35" o:spid="_x0000_s1047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QlBcQA&#10;AADbAAAADwAAAGRycy9kb3ducmV2LnhtbESPzWrDMBCE74G+g9hCb4mcNinBiWxKaKFNL80POS/W&#10;Rja1VkZSYvfto0Ahx2FmvmFW5WBbcSEfGscKppMMBHHldMNGwWH/MV6ACBFZY+uYFPxRgLJ4GK0w&#10;167nLV120YgE4ZCjgjrGLpcyVDVZDBPXESfv5LzFmKQ3UnvsE9y28jnLXqXFhtNCjR2ta6p+d2er&#10;wAzHfnv2m/n7V2UsZuv2R35PlXp6HN6WICIN8R7+b39qBS8zuH1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kJQXEAAAA2wAAAA8AAAAAAAAAAAAAAAAAmAIAAGRycy9k&#10;b3ducmV2LnhtbFBLBQYAAAAABAAEAPUAAACJAwAAAAA=&#10;">
                      <v:textbox inset="0,0,0,0"/>
                    </v:rect>
                    <v:rect id="Rectangle 36" o:spid="_x0000_s1048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AnsIA&#10;AADbAAAADwAAAGRycy9kb3ducmV2LnhtbESPQWsCMRSE74L/ITzBm2ZVLGU1ShELtV66tvT82Dyz&#10;SzcvSxLd9d83guBxmJlvmPW2t424kg+1YwWzaQaCuHS6ZqPg5/t98goiRGSNjWNScKMA281wsMZc&#10;u44Lup6iEQnCIUcFVYxtLmUoK7IYpq4lTt7ZeYsxSW+k9tgluG3kPMtepMWa00KFLe0qKv9OF6vA&#10;9L9dcfGfy/2hNBazXfMljzOlxqP+bQUiUh+f4Uf7QytYLOH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qICewgAAANsAAAAPAAAAAAAAAAAAAAAAAJgCAABkcnMvZG93&#10;bnJldi54bWxQSwUGAAAAAAQABAD1AAAAhwMAAAAA&#10;">
                      <v:textbox inset="0,0,0,0"/>
                    </v:rect>
                  </v:group>
                  <v:group id="Group 37" o:spid="_x0000_s1049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Text Box 38" o:spid="_x0000_s1050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Lw74A&#10;AADbAAAADwAAAGRycy9kb3ducmV2LnhtbESPzQrCMBCE74LvEFbwZlMVVKpRRBHEmz8PsDRrW202&#10;pYm2+vRGEDwOM/MNs1i1phRPql1hWcEwikEQp1YXnCm4nHeDGQjnkTWWlknBixyslt3OAhNtGz7S&#10;8+QzESDsElSQe18lUro0J4MushVx8K62NuiDrDOpa2wC3JRyFMcTabDgsJBjRZuc0vvpYRTwaGuG&#10;adne5PqM731z0M325pXq99r1HISn1v/Dv/ZeKxhP4f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UeS8O+AAAA2wAAAA8AAAAAAAAAAAAAAAAAmAIAAGRycy9kb3ducmV2&#10;LnhtbFBLBQYAAAAABAAEAPUAAACDAwAAAAA=&#10;">
                      <v:textbox inset="0,0,0,0">
                        <w:txbxContent>
                          <w:p w:rsidR="0008549D" w:rsidRPr="00930877" w:rsidRDefault="0008549D" w:rsidP="00E97ACA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고객인수자</w:t>
                            </w:r>
                          </w:p>
                        </w:txbxContent>
                      </v:textbox>
                    </v:shape>
                    <v:shape id="Text Box 39" o:spid="_x0000_s1051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fsbsA&#10;AADbAAAADwAAAGRycy9kb3ducmV2LnhtbERPSwrCMBDdC94hjODOpiqIVNMiiiDu/BxgaMa22kxK&#10;E2319GYhuHy8/zrrTS1e1LrKsoJpFIMgzq2uuFBwvewnSxDOI2usLZOCNznI0uFgjYm2HZ/odfaF&#10;CCHsElRQet8kUrq8JIMusg1x4G62NegDbAupW+xCuKnlLI4X0mDFoaHEhrYl5Y/z0yjg2c5M87q/&#10;y80FP4fuqLvd3Ss1HvWbFQhPvf+Lf+6DVjAP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SB37G7AAAA2wAAAA8AAAAAAAAAAAAAAAAAmAIAAGRycy9kb3ducmV2Lnht&#10;bFBLBQYAAAAABAAEAPUAAACAAwAAAAA=&#10;">
                      <v:textbox inset="0,0,0,0">
                        <w:txbxContent>
                          <w:p w:rsidR="0008549D" w:rsidRPr="00930877" w:rsidRDefault="0008549D" w:rsidP="00930877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OOO</w:t>
                            </w:r>
                          </w:p>
                        </w:txbxContent>
                      </v:textbox>
                    </v:shape>
                  </v:group>
                </v:group>
                <v:group id="Group 40" o:spid="_x0000_s1052" style="position:absolute;left:24003;top:13716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41" o:spid="_x0000_s1053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Rectangle 42" o:spid="_x0000_s1054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14MMA&#10;AADbAAAADwAAAGRycy9kb3ducmV2LnhtbESPQWvCQBSE70L/w/IKvekmYkVSN6FIBdte1JaeH9nX&#10;TWj2bdhdTfz3bkHwOMzMN8y6Gm0nzuRD61hBPstAENdOt2wUfH9tpysQISJr7ByTggsFqMqHyRoL&#10;7QY+0PkYjUgQDgUqaGLsCylD3ZDFMHM9cfJ+nbcYk/RGao9DgttOzrNsKS22nBYa7GnTUP13PFkF&#10;ZvwZDif/8fz2XhuL2abby89cqafH8fUFRKQx3sO39k4rWOTw/yX9AFl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X14MMAAADbAAAADwAAAAAAAAAAAAAAAACYAgAAZHJzL2Rv&#10;d25yZXYueG1sUEsFBgAAAAAEAAQA9QAAAIgDAAAAAA==&#10;">
                      <v:textbox inset="0,0,0,0"/>
                    </v:rect>
                    <v:rect id="Rectangle 43" o:spid="_x0000_s1055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rl8IA&#10;AADbAAAADwAAAGRycy9kb3ducmV2LnhtbESPQWsCMRSE70L/Q3iF3jSr2FJWo4i0YOula8XzY/PM&#10;Lm5eliS66783guBxmJlvmPmyt424kA+1YwXjUQaCuHS6ZqNg//89/AQRIrLGxjEpuFKA5eJlMMdc&#10;u44LuuyiEQnCIUcFVYxtLmUoK7IYRq4lTt7ReYsxSW+k9tgluG3kJMs+pMWa00KFLa0rKk+7s1Vg&#10;+kNXnP3v+9dPaSxm6+ZPbsdKvb32qxmISH18hh/tjVYwncD9S/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2uXwgAAANsAAAAPAAAAAAAAAAAAAAAAAJgCAABkcnMvZG93&#10;bnJldi54bWxQSwUGAAAAAAQABAD1AAAAhwMAAAAA&#10;">
                      <v:textbox inset="0,0,0,0"/>
                    </v:rect>
                  </v:group>
                  <v:group id="Group 44" o:spid="_x0000_s1056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Text Box 45" o:spid="_x0000_s1057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myb4A&#10;AADbAAAADwAAAGRycy9kb3ducmV2LnhtbESPzQrCMBCE74LvEFbwpqkiItVURBHEmz8PsDRrf2w2&#10;pYm2+vRGEDwOM/MNs1p3phJPalxhWcFkHIEgTq0uOFNwvexHCxDOI2usLJOCFzlYJ/3eCmNtWz7R&#10;8+wzESDsYlSQe1/HUro0J4NubGvi4N1sY9AH2WRSN9gGuKnkNIrm0mDBYSHHmrY5pffzwyjg6c5M&#10;0qor5eaC70N71O2u9EoNB91mCcJT5//hX/ugFcxm8P0SfoBM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3Kpsm+AAAA2wAAAA8AAAAAAAAAAAAAAAAAmAIAAGRycy9kb3ducmV2&#10;LnhtbFBLBQYAAAAABAAEAPUAAACDAwAAAAA=&#10;">
                      <v:textbox inset="0,0,0,0">
                        <w:txbxContent>
                          <w:p w:rsidR="0008549D" w:rsidRPr="00930877" w:rsidRDefault="0008549D" w:rsidP="00E97ACA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테스트팀장</w:t>
                            </w:r>
                          </w:p>
                        </w:txbxContent>
                      </v:textbox>
                    </v:shape>
                    <v:shape id="Text Box 46" o:spid="_x0000_s1058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Ur4A&#10;AADbAAAADwAAAGRycy9kb3ducmV2LnhtbESPzQrCMBCE74LvEFbwZlNFRapRRBHEmz8PsDRrW202&#10;pYm2+vRGEDwOM/MNs1i1phRPql1hWcEwikEQp1YXnCm4nHeDGQjnkTWWlknBixyslt3OAhNtGz7S&#10;8+QzESDsElSQe18lUro0J4MushVx8K62NuiDrDOpa2wC3JRyFMdTabDgsJBjRZuc0vvpYRTwaGuG&#10;adne5PqM731z0M325pXq99r1HISn1v/Dv/ZeKxhP4P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GA1K+AAAA2wAAAA8AAAAAAAAAAAAAAAAAmAIAAGRycy9kb3ducmV2&#10;LnhtbFBLBQYAAAAABAAEAPUAAACDAwAAAAA=&#10;">
                      <v:textbox inset="0,0,0,0">
                        <w:txbxContent>
                          <w:p w:rsidR="0008549D" w:rsidRPr="00930877" w:rsidRDefault="0008549D" w:rsidP="00930877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OOO</w:t>
                            </w:r>
                          </w:p>
                        </w:txbxContent>
                      </v:textbox>
                    </v:shape>
                  </v:group>
                </v:group>
                <v:group id="Group 47" o:spid="_x0000_s1059" style="position:absolute;left:17145;top:24003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 48" o:spid="_x0000_s1060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49" o:spid="_x0000_s1061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0F8AA&#10;AADbAAAADwAAAGRycy9kb3ducmV2LnhtbERPXWvCMBR9H/gfwhX2NtPJkFqNMpTCYAypm++X5toW&#10;m5vSxDb998uD4OPhfG/3wbRioN41lhW8LxIQxKXVDVcK/n7ztxSE88gaW8ukYCIH+93sZYuZtiMX&#10;NJx9JWIIuwwV1N53mZSurMmgW9iOOHJX2xv0EfaV1D2OMdy0cpkkK2mw4dhQY0eHmsrb+W4UFKfv&#10;Ka38YcKwvIR1Wazzo/tR6nUePjcgPAX/FD/cX1rBRxwbv8QfIH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o0F8AAAADbAAAADwAAAAAAAAAAAAAAAACYAgAAZHJzL2Rvd25y&#10;ZXYueG1sUEsFBgAAAAAEAAQA9QAAAIUDAAAAAA==&#10;">
                      <v:textbox inset="0,,0,0"/>
                    </v:rect>
                    <v:rect id="Rectangle 50" o:spid="_x0000_s1062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RjMMA&#10;AADbAAAADwAAAGRycy9kb3ducmV2LnhtbESPwWrDMBBE74X+g9hCb41cU0LsRAkhxRAooThp74u1&#10;sU2slbEUW/77qlDocZiZN8xmF0wnRhpca1nB6yIBQVxZ3XKt4OtSvKxAOI+ssbNMCmZysNs+Pmww&#10;13biksazr0WEsMtRQeN9n0vpqoYMuoXtiaN3tYNBH+VQSz3gFOGmk2mSLKXBluNCgz0dGqpu57tR&#10;UH5+zKvaH2YM6XfIqjIr3t1JqeensF+D8BT8f/ivfdQK3jL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aRjMMAAADbAAAADwAAAAAAAAAAAAAAAACYAgAAZHJzL2Rv&#10;d25yZXYueG1sUEsFBgAAAAAEAAQA9QAAAIgDAAAAAA==&#10;">
                      <v:textbox inset="0,,0,0"/>
                    </v:rect>
                  </v:group>
                  <v:group id="Group 51" o:spid="_x0000_s1063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Text Box 52" o:spid="_x0000_s1064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Vu8IA&#10;AADbAAAADwAAAGRycy9kb3ducmV2LnhtbESPzWrDMBCE74W+g9hCb43s1C3FiRJCwJBLKHXyAIu1&#10;sZ1YKyPJP3n7qFDocZiZb5j1djadGMn51rKCdJGAIK6sbrlWcD4Vb18gfEDW2FkmBXfysN08P60x&#10;13biHxrLUIsIYZ+jgiaEPpfSVw0Z9AvbE0fvYp3BEKWrpXY4Rbjp5DJJPqXBluNCgz3tG6pu5WAU&#10;UDncNWUuM+11Kt7D8Zuzk1Tq9WXerUAEmsN/+K990Ao+Uvj9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NW7wgAAANsAAAAPAAAAAAAAAAAAAAAAAJgCAABkcnMvZG93&#10;bnJldi54bWxQSwUGAAAAAAQABAD1AAAAhwMAAAAA&#10;">
                      <v:textbox inset="0,.5mm,0,0">
                        <w:txbxContent>
                          <w:p w:rsidR="0008549D" w:rsidRPr="00930877" w:rsidRDefault="0008549D" w:rsidP="00E97ACA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설계자</w:t>
                            </w:r>
                          </w:p>
                        </w:txbxContent>
                      </v:textbox>
                    </v:shape>
                    <v:shape id="Text Box 53" o:spid="_x0000_s1065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pZo8QA&#10;AADbAAAADwAAAGRycy9kb3ducmV2LnhtbESPQWvCQBSE7wX/w/IKXopuKthKmo1YQRRvjQo9PrLP&#10;bGj2bciuMfrr3UKhx2FmvmGy5WAb0VPna8cKXqcJCOLS6ZorBcfDZrIA4QOyxsYxKbiRh2U+esow&#10;1e7KX9QXoRIRwj5FBSaENpXSl4Ys+qlriaN3dp3FEGVXSd3hNcJtI2dJ8iYt1hwXDLa0NlT+FBer&#10;4H4O733xYqrt9wkPvdzc9p9urdT4eVh9gAg0hP/wX3unFcxn8Psl/g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aWaPEAAAA2wAAAA8AAAAAAAAAAAAAAAAAmAIAAGRycy9k&#10;b3ducmV2LnhtbFBLBQYAAAAABAAEAPUAAACJAwAAAAA=&#10;">
                      <v:textbox inset="0,,0,0">
                        <w:txbxContent>
                          <w:p w:rsidR="0008549D" w:rsidRPr="00930877" w:rsidRDefault="0008549D" w:rsidP="00930877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OOO</w:t>
                            </w:r>
                          </w:p>
                        </w:txbxContent>
                      </v:textbox>
                    </v:shape>
                  </v:group>
                </v:group>
                <v:group id="Group 54" o:spid="_x0000_s1066" style="position:absolute;left:30861;top:24003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group id="Group 55" o:spid="_x0000_s1067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56" o:spid="_x0000_s1068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NVMMA&#10;AADbAAAADwAAAGRycy9kb3ducmV2LnhtbESPQWvCQBSE7wX/w/KE3upGISWmriKKUJBSYtv7I/tM&#10;gtm3Ibsmm3/vFgo9DjPzDbPZBdOKgXrXWFawXCQgiEurG64UfH+dXjIQziNrbC2Tgokc7Lazpw3m&#10;2o5c0HDxlYgQdjkqqL3vcildWZNBt7AdcfSutjfoo+wrqXscI9y0cpUkr9Jgw3Ghxo4ONZW3y90o&#10;KD7PU1b5w4Rh9RPWZbE+Hd2HUs/zsH8D4Sn4//Bf+10rSFP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INVMMAAADbAAAADwAAAAAAAAAAAAAAAACYAgAAZHJzL2Rv&#10;d25yZXYueG1sUEsFBgAAAAAEAAQA9QAAAIgDAAAAAA==&#10;">
                      <v:textbox inset="0,,0,0"/>
                    </v:rect>
                    <v:rect id="Rectangle 57" o:spid="_x0000_s1069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CTI8IA&#10;AADbAAAADwAAAGRycy9kb3ducmV2LnhtbESPQYvCMBSE78L+h/AW9qapgqLVKOIiCMsirXp/NM+2&#10;2LyUJqvpv98IgsdhZr5hVptgGnGnztWWFYxHCQjiwuqaSwXn0344B+E8ssbGMinoycFm/TFYYart&#10;gzO6574UEcIuRQWV920qpSsqMuhGtiWO3tV2Bn2UXSl1h48IN42cJMlMGqw5LlTY0q6i4pb/GQXZ&#10;8aefl37XY5hcwqLIFvtv96vU12fYLkF4Cv4dfrUPWsF0Bs8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JMjwgAAANsAAAAPAAAAAAAAAAAAAAAAAJgCAABkcnMvZG93&#10;bnJldi54bWxQSwUGAAAAAAQABAD1AAAAhwMAAAAA&#10;">
                      <v:textbox inset="0,,0,0"/>
                    </v:rect>
                  </v:group>
                  <v:group id="Group 58" o:spid="_x0000_s1070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Text Box 59" o:spid="_x0000_s1071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8Jr8A&#10;AADbAAAADwAAAGRycy9kb3ducmV2LnhtbERP3UrDMBS+H+wdwhl4t6WbVaQ2HWNQ8EbEbg9waI5N&#10;tTkpSdZ2b28uBC8/vv/yuNhBTORD71jBfpeBIG6d7rlTcL3U2xcQISJrHByTgjsFOFbrVYmFdjN/&#10;0tTETqQQDgUqMDGOhZShNWQx7NxInLgv5y3GBH0ntcc5hdtBHrLsWVrsOTUYHOlsqP1pblYBNbe7&#10;ptzntv+e68f4/sH5RSr1sFlOryAiLfFf/Od+0wqe0tj0Jf0AW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UnwmvwAAANsAAAAPAAAAAAAAAAAAAAAAAJgCAABkcnMvZG93bnJl&#10;di54bWxQSwUGAAAAAAQABAD1AAAAhAMAAAAA&#10;">
                      <v:textbox inset="0,.5mm,0,0">
                        <w:txbxContent>
                          <w:p w:rsidR="0008549D" w:rsidRPr="00930877" w:rsidRDefault="0008549D" w:rsidP="00E97ACA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테스터</w:t>
                            </w:r>
                          </w:p>
                        </w:txbxContent>
                      </v:textbox>
                    </v:shape>
                    <v:shape id="Text Box 60" o:spid="_x0000_s1072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7L0sQA&#10;AADbAAAADwAAAGRycy9kb3ducmV2LnhtbESPQWvCQBSE7wX/w/IEL6IbBatNXcUKovRmVOjxkX1m&#10;Q7NvQ3YbY399VxB6HGbmG2a57mwlWmp86VjBZJyAIM6dLrlQcD7tRgsQPiBrrByTgjt5WK96L0tM&#10;tbvxkdosFCJC2KeowIRQp1L63JBFP3Y1cfSurrEYomwKqRu8Rbit5DRJXqXFkuOCwZq2hvLv7Mcq&#10;+L2GeZsNTbH/uuCplbv754fbKjXod5t3EIG68B9+tg9awewNH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+y9LEAAAA2wAAAA8AAAAAAAAAAAAAAAAAmAIAAGRycy9k&#10;b3ducmV2LnhtbFBLBQYAAAAABAAEAPUAAACJAwAAAAA=&#10;">
                      <v:textbox inset="0,,0,0">
                        <w:txbxContent>
                          <w:p w:rsidR="0008549D" w:rsidRPr="00930877" w:rsidRDefault="0008549D" w:rsidP="00930877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OOO</w:t>
                            </w:r>
                          </w:p>
                        </w:txbxContent>
                      </v:textbox>
                    </v:shape>
                  </v:group>
                </v:group>
                <v:group id="Group 61" o:spid="_x0000_s1073" style="position:absolute;left:2286;top:24003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62" o:spid="_x0000_s1074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ctangle 63" o:spid="_x0000_s1075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I398MA&#10;AADbAAAADwAAAGRycy9kb3ducmV2LnhtbESPwWrDMBBE74X8g9hAb40cQ01xooRgUmjTS52WnBdr&#10;I5tYKyMpsfv3UaHQ4zAzb5j1drK9uJEPnWMFy0UGgrhxumOj4Pvr9ekFRIjIGnvHpOCHAmw3s4c1&#10;ltqNXNPtGI1IEA4lKmhjHEopQ9OSxbBwA3Hyzs5bjEl6I7XHMcFtL/MsK6TFjtNCiwNVLTWX49Uq&#10;MNNprK/+8Lx/b4zFrOo/5cdSqcf5tFuBiDTF//Bf+00rKHL4/Z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I398MAAADbAAAADwAAAAAAAAAAAAAAAACYAgAAZHJzL2Rv&#10;d25yZXYueG1sUEsFBgAAAAAEAAQA9QAAAIgDAAAAAA==&#10;">
                      <v:textbox inset="0,0,0,0"/>
                    </v:rect>
                    <v:rect id="Rectangle 64" o:spid="_x0000_s1076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6SbMIA&#10;AADbAAAADwAAAGRycy9kb3ducmV2LnhtbESPQWsCMRSE7wX/Q3iCt5pVUcpqlCIWql66tvT82Dyz&#10;SzcvSxLd9d8bQehxmJlvmNWmt424kg+1YwWTcQaCuHS6ZqPg5/vj9Q1EiMgaG8ek4EYBNuvBywpz&#10;7Tou6HqKRiQIhxwVVDG2uZShrMhiGLuWOHln5y3GJL2R2mOX4LaR0yxbSIs1p4UKW9pWVP6dLlaB&#10;6X+74uIP892+NBazbfMljxOlRsP+fQkiUh//w8/2p1awmMHjS/o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vpJswgAAANsAAAAPAAAAAAAAAAAAAAAAAJgCAABkcnMvZG93&#10;bnJldi54bWxQSwUGAAAAAAQABAD1AAAAhwMAAAAA&#10;">
                      <v:textbox inset="0,0,0,0"/>
                    </v:rect>
                  </v:group>
                  <v:group id="Group 65" o:spid="_x0000_s1077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Text Box 66" o:spid="_x0000_s1078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fMr4A&#10;AADbAAAADwAAAGRycy9kb3ducmV2LnhtbESPzQrCMBCE74LvEFbwpqmCItVURBHEmz8PsDRrf2w2&#10;pYm2+vRGEDwOM/MNs1p3phJPalxhWcFkHIEgTq0uOFNwvexHCxDOI2usLJOCFzlYJ/3eCmNtWz7R&#10;8+wzESDsYlSQe1/HUro0J4NubGvi4N1sY9AH2WRSN9gGuKnkNIrm0mDBYSHHmrY5pffzwyjg6c5M&#10;0qor5eaC70N71O2u9EoNB91mCcJT5//hX/ugFcxn8P0SfoBM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zXzK+AAAA2wAAAA8AAAAAAAAAAAAAAAAAmAIAAGRycy9kb3ducmV2&#10;LnhtbFBLBQYAAAAABAAEAPUAAACDAwAAAAA=&#10;">
                      <v:textbox inset="0,0,0,0">
                        <w:txbxContent>
                          <w:p w:rsidR="0008549D" w:rsidRPr="00930877" w:rsidRDefault="0008549D" w:rsidP="00E97ACA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수행지원</w:t>
                            </w:r>
                          </w:p>
                        </w:txbxContent>
                      </v:textbox>
                    </v:shape>
                    <v:shape id="Text Box 67" o:spid="_x0000_s1079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BRb4A&#10;AADbAAAADwAAAGRycy9kb3ducmV2LnhtbESPzQrCMBCE74LvEFbwpqkeilRTEUUQb/48wNKs/bHZ&#10;lCba6tMbQfA4zMw3zGrdm1o8qXWlZQWzaQSCOLO65FzB9bKfLEA4j6yxtkwKXuRgnQ4HK0y07fhE&#10;z7PPRYCwS1BB4X2TSOmyggy6qW2Ig3ezrUEfZJtL3WIX4KaW8yiKpcGSw0KBDW0Lyu7nh1HA852Z&#10;ZXVfyc0F34fuqLtd5ZUaj/rNEoSn3v/Dv/ZBK4hj+H4JP0Cm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hwUW+AAAA2wAAAA8AAAAAAAAAAAAAAAAAmAIAAGRycy9kb3ducmV2&#10;LnhtbFBLBQYAAAAABAAEAPUAAACDAwAAAAA=&#10;">
                      <v:textbox inset="0,0,0,0">
                        <w:txbxContent>
                          <w:p w:rsidR="0008549D" w:rsidRPr="00930877" w:rsidRDefault="0008549D" w:rsidP="00E97ACA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OOO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80" style="position:absolute;left:44577;top:24003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group id="Group 69" o:spid="_x0000_s1081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rect id="Rectangle 70" o:spid="_x0000_s1082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alhsIA&#10;AADbAAAADwAAAGRycy9kb3ducmV2LnhtbESPQWsCMRSE74L/ITzBm2YVlHY1ShELtV66tvT82Dyz&#10;SzcvSxLd9d83guBxmJlvmPW2t424kg+1YwWzaQaCuHS6ZqPg5/t98gIiRGSNjWNScKMA281wsMZc&#10;u44Lup6iEQnCIUcFVYxtLmUoK7IYpq4lTt7ZeYsxSW+k9tgluG3kPMuW0mLNaaHClnYVlX+ni1Vg&#10;+t+uuPjPxf5QGovZrvmSx5lS41H/tgIRqY/P8KP9oRUsX+H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qWGwgAAANsAAAAPAAAAAAAAAAAAAAAAAJgCAABkcnMvZG93&#10;bnJldi54bWxQSwUGAAAAAAQABAD1AAAAhwMAAAAA&#10;">
                      <v:textbox inset="0,0,0,0"/>
                    </v:rect>
                    <v:rect id="Rectangle 71" o:spid="_x0000_s1083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WaxsAA&#10;AADbAAAADwAAAGRycy9kb3ducmV2LnhtbERPyWrDMBC9B/IPYgK9JbILbYMbJRTTQtNcmoWcB2sq&#10;m1ojI8lL/r46FHJ8vH2zm2wrBvKhcawgX2UgiCunGzYKLueP5RpEiMgaW8ek4EYBdtv5bIOFdiMf&#10;aThFI1IIhwIV1DF2hZShqsliWLmOOHE/zluMCXojtccxhdtWPmbZs7TYcGqosaOypur31FsFZrqO&#10;x95/Pb3vK2MxK9tveciVelhMb68gIk3xLv53f2oFL2l9+pJ+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WaxsAAAADbAAAADwAAAAAAAAAAAAAAAACYAgAAZHJzL2Rvd25y&#10;ZXYueG1sUEsFBgAAAAAEAAQA9QAAAIUDAAAAAA==&#10;">
                      <v:textbox inset="0,0,0,0"/>
                    </v:rect>
                  </v:group>
                  <v:group id="Group 72" o:spid="_x0000_s1084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Text Box 73" o:spid="_x0000_s1085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Rm74A&#10;AADbAAAADwAAAGRycy9kb3ducmV2LnhtbESPzQrCMBCE74LvEFbwZlN7UKlGEUUQb/48wNKsbbXZ&#10;lCba6tMbQfA4zMw3zGLVmUo8qXGlZQXjKAZBnFldcq7gct6NZiCcR9ZYWSYFL3KwWvZ7C0y1bflI&#10;z5PPRYCwS1FB4X2dSumyggy6yNbEwbvaxqAPssmlbrANcFPJJI4n0mDJYaHAmjYFZffTwyjgZGvG&#10;WdXd5PqM73170O325pUaDrr1HISnzv/Dv/ZeK5gm8P0Sf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DUZu+AAAA2wAAAA8AAAAAAAAAAAAAAAAAmAIAAGRycy9kb3ducmV2&#10;LnhtbFBLBQYAAAAABAAEAPUAAACDAwAAAAA=&#10;">
                      <v:textbox inset="0,0,0,0">
                        <w:txbxContent>
                          <w:p w:rsidR="0008549D" w:rsidRPr="00930877" w:rsidRDefault="0008549D" w:rsidP="00E97ACA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통합자</w:t>
                            </w:r>
                          </w:p>
                        </w:txbxContent>
                      </v:textbox>
                    </v:shape>
                    <v:shape id="Text Box 74" o:spid="_x0000_s1086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/0AL4A&#10;AADbAAAADwAAAGRycy9kb3ducmV2LnhtbESPzQrCMBCE74LvEFbwZlMVVKpRRBHEmz8PsDRrW202&#10;pYm2+vRGEDwOM/MNs1i1phRPql1hWcEwikEQp1YXnCm4nHeDGQjnkTWWlknBixyslt3OAhNtGz7S&#10;8+QzESDsElSQe18lUro0J4MushVx8K62NuiDrDOpa2wC3JRyFMcTabDgsJBjRZuc0vvpYRTwaGuG&#10;adne5PqM731z0M325pXq99r1HISn1v/Dv/ZeK5iO4f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P9AC+AAAA2wAAAA8AAAAAAAAAAAAAAAAAmAIAAGRycy9kb3ducmV2&#10;LnhtbFBLBQYAAAAABAAEAPUAAACDAwAAAAA=&#10;">
                      <v:textbox inset="0,0,0,0">
                        <w:txbxContent>
                          <w:p w:rsidR="0008549D" w:rsidRPr="00930877" w:rsidRDefault="0008549D" w:rsidP="00930877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OOO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5" o:spid="_x0000_s1087" type="#_x0000_t32" style="position:absolute;left:28009;top:11995;width:3429;height: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ZNsMAAADbAAAADwAAAGRycy9kb3ducmV2LnhtbESP3YrCMBSE7wXfIRzBO01df+kaZVkQ&#10;Fr2Qah/g0Bzbrs1JabJt9+2NIHg5zMw3zHbfm0q01LjSsoLZNAJBnFldcq4gvR4mGxDOI2usLJOC&#10;f3Kw3w0HW4y17Tih9uJzESDsYlRQeF/HUrqsIINuamvi4N1sY9AH2eRSN9gFuKnkRxStpMGSw0KB&#10;NX0XlN0vf0bBabPw+W9ys/O0PS9lHR0PabdSajzqvz5BeOr9O/xq/2gF6wU8v4Qf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2TbDAAAA2wAAAA8AAAAAAAAAAAAA&#10;AAAAoQIAAGRycy9kb3ducmV2LnhtbFBLBQYAAAAABAAEAPkAAACRAwAAAAA=&#10;"/>
                <v:shape id="AutoShape 76" o:spid="_x0000_s1088" type="#_x0000_t32" style="position:absolute;left:17145;top:14859;width:6858;height: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9aMQAAADbAAAADwAAAGRycy9kb3ducmV2LnhtbESP22rCQBRF3wv+w3CEvhSd2FYj0TGU&#10;QqmhUPHyAYfMMQlmzoTM5NK/dwqFPm72ZbG36Whq0VPrKssKFvMIBHFudcWFgsv5Y7YG4Tyyxtoy&#10;KfghB+lu8rDFRNuBj9SffCHCCLsEFZTeN4mULi/JoJvbhjh4V9sa9EG2hdQtDmHc1PI5ilbSYMWB&#10;UGJD7yXlt1NnAvflNeOi010Wf8WHp+9P1xyvTqnH6fi2AeFp9P/hv/ZeK4iX8Psl/A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O31oxAAAANsAAAAPAAAAAAAAAAAA&#10;AAAAAKECAABkcnMvZG93bnJldi54bWxQSwUGAAAAAAQABAD5AAAAkgMAAAAA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77" o:spid="_x0000_s1089" type="#_x0000_t33" style="position:absolute;left:35433;top:5715;width:12573;height:80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RU58UAAADbAAAADwAAAGRycy9kb3ducmV2LnhtbESPT2vCQBTE70K/w/IKvemmHrSkbkSE&#10;lh4q+A+xt2f2JRvMvg3ZTYzfvlsoeBxm5jfMYjnYWvTU+sqxgtdJAoI4d7riUsHx8DF+A+EDssba&#10;MSm4k4dl9jRaYKrdjXfU70MpIoR9igpMCE0qpc8NWfQT1xBHr3CtxRBlW0rd4i3CbS2nSTKTFiuO&#10;CwYbWhvKr/vOKsjPp859H6a9q44/3aY4m+3lc6fUy/OwegcRaAiP8H/7SyuYz+DvS/wB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RU58UAAADbAAAADwAAAAAAAAAA&#10;AAAAAAChAgAAZHJzL2Rvd25yZXYueG1sUEsFBgAAAAAEAAQA+QAAAJMDAAAAAA=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78" o:spid="_x0000_s1090" type="#_x0000_t34" style="position:absolute;left:24003;top:18288;width:4572;height:6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ricUAAADbAAAADwAAAGRycy9kb3ducmV2LnhtbESPT2vCQBDF70K/wzKF3sxGQQ3RVaRQ&#10;6R8v2l56m2THbDA7G7Jbk3z7bkHo8fHm/d68zW6wjbhR52vHCmZJCoK4dLrmSsHX58s0A+EDssbG&#10;MSkYycNu+zDZYK5dzye6nUMlIoR9jgpMCG0upS8NWfSJa4mjd3GdxRBlV0ndYR/htpHzNF1KizXH&#10;BoMtPRsqr+cfG994O80/DpiNh2zxbfbL9+JYLQqlnh6H/RpEoCH8H9/Tr1rBagV/WyIA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fricUAAADbAAAADwAAAAAAAAAA&#10;AAAAAAChAgAAZHJzL2Rvd25yZXYueG1sUEsFBgAAAAAEAAQA+QAAAJMDAAAAAA==&#10;"/>
                <v:shape id="AutoShape 79" o:spid="_x0000_s1091" type="#_x0000_t34" style="position:absolute;left:30861;top:18288;width:4572;height:68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6eZr8AAADbAAAADwAAAGRycy9kb3ducmV2LnhtbERPy4rCMBTdC/5DuIIb0VSZUalGEVHQ&#10;pQ/Q5aW5tsXmpjbR1vl6sxhweTjv+bIxhXhR5XLLCoaDCARxYnXOqYLzadufgnAeWWNhmRS8ycFy&#10;0W7NMda25gO9jj4VIYRdjAoy78tYSpdkZNANbEkcuJutDPoAq1TqCusQbgo5iqKxNJhzaMiwpHVG&#10;yf34NAp6v6tHdP257XlzeP8NL/XTjxwp1e00qxkIT43/iv/dO61gEsaGL+EHyM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k6eZr8AAADbAAAADwAAAAAAAAAAAAAAAACh&#10;AgAAZHJzL2Rvd25yZXYueG1sUEsFBgAAAAAEAAQA+QAAAI0DAAAAAA==&#10;"/>
                <v:shape id="AutoShape 80" o:spid="_x0000_s1092" type="#_x0000_t34" style="position:absolute;left:37719;top:11430;width:4572;height:205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I7/cUAAADbAAAADwAAAGRycy9kb3ducmV2LnhtbESPQWvCQBSE74X+h+UVeil1E2mtRtcg&#10;0kJ7jAp6fGSfSTD7NmZXk/TXdwuCx2FmvmEWaW9qcaXWVZYVxKMIBHFudcWFgt3263UKwnlkjbVl&#10;UjCQg3T5+LDARNuOM7pufCEChF2CCkrvm0RKl5dk0I1sQxy8o20N+iDbQuoWuwA3tRxH0UQarDgs&#10;lNjQuqT8tLkYBS/vq3N0eDv+8Gc2/Mb77uLHjpR6fupXcxCeen8P39rfWsHHDP6/h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I7/cUAAADbAAAADwAAAAAAAAAA&#10;AAAAAAChAgAAZHJzL2Rvd25yZXYueG1sUEsFBgAAAAAEAAQA+QAAAJMDAAAAAA==&#10;"/>
                <v:shape id="AutoShape 81" o:spid="_x0000_s1093" type="#_x0000_t32" style="position:absolute;left:13716;top:25146;width:342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<w10:anchorlock/>
              </v:group>
            </w:pict>
          </mc:Fallback>
        </mc:AlternateContent>
      </w:r>
      <w:r w:rsidR="00AF3BF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B949AA" wp14:editId="594BC51D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6286500" cy="3429000"/>
                <wp:effectExtent l="9525" t="10160" r="9525" b="889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290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left:0;text-align:left;margin-left:0;margin-top:9.05pt;width:495pt;height:27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" filled="f"/>
            </w:pict>
          </mc:Fallback>
        </mc:AlternateContent>
      </w:r>
    </w:p>
    <w:p w:rsidR="002B75E7" w:rsidRPr="002B75E7" w:rsidRDefault="002B75E7" w:rsidP="002B75E7">
      <w:pPr>
        <w:pStyle w:val="ltis11"/>
      </w:pPr>
    </w:p>
    <w:p w:rsidR="002B75E7" w:rsidRDefault="002B75E7" w:rsidP="002B75E7">
      <w:pPr>
        <w:pStyle w:val="3"/>
      </w:pPr>
      <w:bookmarkStart w:id="22" w:name="_Toc205888097"/>
      <w:bookmarkStart w:id="23" w:name="_Toc242081679"/>
      <w:r>
        <w:rPr>
          <w:rFonts w:hint="eastAsia"/>
        </w:rPr>
        <w:t>책임과 역할</w:t>
      </w:r>
      <w:bookmarkEnd w:id="22"/>
      <w:bookmarkEnd w:id="23"/>
    </w:p>
    <w:tbl>
      <w:tblPr>
        <w:tblStyle w:val="afe"/>
        <w:tblW w:w="9639" w:type="dxa"/>
        <w:tblLook w:val="0020" w:firstRow="1" w:lastRow="0" w:firstColumn="0" w:lastColumn="0" w:noHBand="0" w:noVBand="0"/>
      </w:tblPr>
      <w:tblGrid>
        <w:gridCol w:w="2067"/>
        <w:gridCol w:w="2067"/>
        <w:gridCol w:w="5505"/>
      </w:tblGrid>
      <w:tr w:rsidR="002B75E7" w:rsidRPr="00F73DB5" w:rsidTr="0047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tcW w:w="1960" w:type="dxa"/>
          </w:tcPr>
          <w:p w:rsidR="002B75E7" w:rsidRPr="002B75E7" w:rsidRDefault="002B75E7" w:rsidP="00471847">
            <w:pPr>
              <w:pStyle w:val="TableHeader"/>
            </w:pPr>
            <w:r w:rsidRPr="002B75E7">
              <w:rPr>
                <w:rFonts w:hint="eastAsia"/>
              </w:rPr>
              <w:t>역할</w:t>
            </w:r>
          </w:p>
        </w:tc>
        <w:tc>
          <w:tcPr>
            <w:tcW w:w="1960" w:type="dxa"/>
          </w:tcPr>
          <w:p w:rsidR="002B75E7" w:rsidRPr="002B75E7" w:rsidRDefault="002B75E7" w:rsidP="00471847">
            <w:pPr>
              <w:pStyle w:val="TableHeader"/>
            </w:pPr>
            <w:r w:rsidRPr="002B75E7">
              <w:rPr>
                <w:rFonts w:hint="eastAsia"/>
              </w:rPr>
              <w:t>성명</w:t>
            </w:r>
          </w:p>
        </w:tc>
        <w:tc>
          <w:tcPr>
            <w:tcW w:w="5220" w:type="dxa"/>
          </w:tcPr>
          <w:p w:rsidR="002B75E7" w:rsidRPr="002B75E7" w:rsidRDefault="002B75E7" w:rsidP="00471847">
            <w:pPr>
              <w:pStyle w:val="TableHeader"/>
            </w:pPr>
            <w:r w:rsidRPr="002B75E7">
              <w:rPr>
                <w:rFonts w:hint="eastAsia"/>
              </w:rPr>
              <w:t>역 할</w:t>
            </w:r>
          </w:p>
        </w:tc>
      </w:tr>
      <w:tr w:rsidR="002B75E7" w:rsidRPr="00F73DB5" w:rsidTr="00471847">
        <w:trPr>
          <w:trHeight w:val="284"/>
        </w:trPr>
        <w:tc>
          <w:tcPr>
            <w:tcW w:w="1960" w:type="dxa"/>
          </w:tcPr>
          <w:p w:rsidR="002B75E7" w:rsidRPr="002B75E7" w:rsidRDefault="007C1048" w:rsidP="004E29DD">
            <w:r>
              <w:rPr>
                <w:rFonts w:hint="eastAsia"/>
              </w:rPr>
              <w:t>프로젝트관리자</w:t>
            </w:r>
            <w:r w:rsidR="004E29DD">
              <w:rPr>
                <w:rFonts w:hint="eastAsia"/>
              </w:rPr>
              <w:t>(PM)</w:t>
            </w:r>
          </w:p>
        </w:tc>
        <w:tc>
          <w:tcPr>
            <w:tcW w:w="1960" w:type="dxa"/>
          </w:tcPr>
          <w:p w:rsidR="002B75E7" w:rsidRPr="002B75E7" w:rsidRDefault="007E542D" w:rsidP="002B75E7">
            <w:r>
              <w:rPr>
                <w:rFonts w:hint="eastAsia"/>
              </w:rPr>
              <w:t>OOO</w:t>
            </w:r>
          </w:p>
        </w:tc>
        <w:tc>
          <w:tcPr>
            <w:tcW w:w="522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- 테스트 활동의 전반적 관리 및 조정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테스트 진도 및 진행상황에 대해 고객과 협의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테스트 수행에 대한 일정 관리</w:t>
            </w:r>
          </w:p>
        </w:tc>
      </w:tr>
      <w:tr w:rsidR="002B75E7" w:rsidRPr="00F73DB5" w:rsidTr="00471847">
        <w:trPr>
          <w:trHeight w:val="284"/>
        </w:trPr>
        <w:tc>
          <w:tcPr>
            <w:tcW w:w="196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테스트팀장</w:t>
            </w:r>
          </w:p>
        </w:tc>
        <w:tc>
          <w:tcPr>
            <w:tcW w:w="1960" w:type="dxa"/>
          </w:tcPr>
          <w:p w:rsidR="007E542D" w:rsidRDefault="007E542D" w:rsidP="002B75E7">
            <w:r>
              <w:rPr>
                <w:rFonts w:hint="eastAsia"/>
              </w:rPr>
              <w:t>OOO</w:t>
            </w:r>
          </w:p>
          <w:p w:rsidR="002B75E7" w:rsidRPr="002B75E7" w:rsidRDefault="007E542D" w:rsidP="002B75E7">
            <w:r>
              <w:rPr>
                <w:rFonts w:hint="eastAsia"/>
              </w:rPr>
              <w:t xml:space="preserve">(PM or </w:t>
            </w:r>
            <w:r w:rsidR="002B75E7" w:rsidRPr="002B75E7">
              <w:rPr>
                <w:rFonts w:hint="eastAsia"/>
              </w:rPr>
              <w:t>PM이 위임한자)</w:t>
            </w:r>
          </w:p>
        </w:tc>
        <w:tc>
          <w:tcPr>
            <w:tcW w:w="522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- 테스트 수행에 대한 세부적인 일정 수립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테스트에 대한 방안 제시</w:t>
            </w:r>
          </w:p>
        </w:tc>
      </w:tr>
      <w:tr w:rsidR="002B75E7" w:rsidRPr="00F73DB5" w:rsidTr="00471847">
        <w:trPr>
          <w:trHeight w:val="284"/>
        </w:trPr>
        <w:tc>
          <w:tcPr>
            <w:tcW w:w="196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설계자(업무 PL)</w:t>
            </w:r>
          </w:p>
        </w:tc>
        <w:tc>
          <w:tcPr>
            <w:tcW w:w="1960" w:type="dxa"/>
          </w:tcPr>
          <w:p w:rsidR="002B75E7" w:rsidRPr="002B75E7" w:rsidRDefault="007E542D" w:rsidP="007E542D">
            <w:r>
              <w:rPr>
                <w:rFonts w:hint="eastAsia"/>
              </w:rPr>
              <w:t>OOO (</w:t>
            </w:r>
            <w:r w:rsidR="002B75E7" w:rsidRPr="002B75E7"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업무PL)</w:t>
            </w:r>
          </w:p>
        </w:tc>
        <w:tc>
          <w:tcPr>
            <w:tcW w:w="522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- 테스트 사전준비 사항(전제사항) 체크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테스트 케이스 개발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테스트 시나리오 개발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테스트 수행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테스트 결과서 분석 및 작성</w:t>
            </w:r>
          </w:p>
        </w:tc>
      </w:tr>
      <w:tr w:rsidR="002B75E7" w:rsidRPr="00F73DB5" w:rsidTr="00471847">
        <w:trPr>
          <w:trHeight w:val="284"/>
        </w:trPr>
        <w:tc>
          <w:tcPr>
            <w:tcW w:w="196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단위 테스터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(단위개발자)</w:t>
            </w:r>
          </w:p>
        </w:tc>
        <w:tc>
          <w:tcPr>
            <w:tcW w:w="1960" w:type="dxa"/>
          </w:tcPr>
          <w:p w:rsidR="002B75E7" w:rsidRPr="002B75E7" w:rsidRDefault="007E542D" w:rsidP="00765E4C">
            <w:r>
              <w:rPr>
                <w:rFonts w:hint="eastAsia"/>
              </w:rPr>
              <w:t>OOO</w:t>
            </w:r>
          </w:p>
        </w:tc>
        <w:tc>
          <w:tcPr>
            <w:tcW w:w="522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- 테스트 수행(단위기능중심)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결함보고서 작성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결함조치</w:t>
            </w:r>
          </w:p>
        </w:tc>
      </w:tr>
      <w:tr w:rsidR="002B75E7" w:rsidRPr="00F73DB5" w:rsidTr="00471847">
        <w:trPr>
          <w:trHeight w:val="284"/>
        </w:trPr>
        <w:tc>
          <w:tcPr>
            <w:tcW w:w="196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통합 테스터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 xml:space="preserve">(단위개발자 또는 </w:t>
            </w:r>
            <w:r w:rsidRPr="002B75E7">
              <w:rPr>
                <w:rFonts w:hint="eastAsia"/>
              </w:rPr>
              <w:lastRenderedPageBreak/>
              <w:t>테스터)</w:t>
            </w:r>
          </w:p>
        </w:tc>
        <w:tc>
          <w:tcPr>
            <w:tcW w:w="1960" w:type="dxa"/>
          </w:tcPr>
          <w:p w:rsidR="002B75E7" w:rsidRPr="002B75E7" w:rsidRDefault="007E542D" w:rsidP="007E542D">
            <w:r>
              <w:rPr>
                <w:rFonts w:hint="eastAsia"/>
              </w:rPr>
              <w:lastRenderedPageBreak/>
              <w:t>OOO (</w:t>
            </w:r>
            <w:r w:rsidR="002B75E7" w:rsidRPr="002B75E7">
              <w:rPr>
                <w:rFonts w:hint="eastAsia"/>
              </w:rPr>
              <w:t xml:space="preserve">각 </w:t>
            </w:r>
            <w:r>
              <w:rPr>
                <w:rFonts w:hint="eastAsia"/>
              </w:rPr>
              <w:t>업무PL)</w:t>
            </w:r>
            <w:r w:rsidR="002B75E7" w:rsidRPr="002B75E7">
              <w:rPr>
                <w:rFonts w:hint="eastAsia"/>
              </w:rPr>
              <w:t xml:space="preserve"> + PM (QAO)</w:t>
            </w:r>
          </w:p>
        </w:tc>
        <w:tc>
          <w:tcPr>
            <w:tcW w:w="522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- 테스트 수행(인터페이스중심)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결함보고서 작성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lastRenderedPageBreak/>
              <w:t>- 결함조치</w:t>
            </w:r>
          </w:p>
        </w:tc>
      </w:tr>
      <w:tr w:rsidR="002B75E7" w:rsidRPr="00F73DB5" w:rsidTr="00471847">
        <w:trPr>
          <w:trHeight w:val="284"/>
        </w:trPr>
        <w:tc>
          <w:tcPr>
            <w:tcW w:w="196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lastRenderedPageBreak/>
              <w:t>시스템 테스터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(</w:t>
            </w:r>
            <w:proofErr w:type="spellStart"/>
            <w:r w:rsidRPr="002B75E7">
              <w:rPr>
                <w:rFonts w:hint="eastAsia"/>
              </w:rPr>
              <w:t>테스터팀</w:t>
            </w:r>
            <w:proofErr w:type="spellEnd"/>
            <w:r w:rsidRPr="002B75E7">
              <w:rPr>
                <w:rFonts w:hint="eastAsia"/>
              </w:rPr>
              <w:t>)</w:t>
            </w:r>
          </w:p>
        </w:tc>
        <w:tc>
          <w:tcPr>
            <w:tcW w:w="1960" w:type="dxa"/>
          </w:tcPr>
          <w:p w:rsidR="002B75E7" w:rsidRPr="002B75E7" w:rsidRDefault="007E542D" w:rsidP="007E542D">
            <w:r>
              <w:rPr>
                <w:rFonts w:hint="eastAsia"/>
              </w:rPr>
              <w:t>OOO (</w:t>
            </w:r>
            <w:r w:rsidR="002B75E7" w:rsidRPr="002B75E7">
              <w:rPr>
                <w:rFonts w:hint="eastAsia"/>
              </w:rPr>
              <w:t xml:space="preserve">각 </w:t>
            </w:r>
            <w:r>
              <w:rPr>
                <w:rFonts w:hint="eastAsia"/>
              </w:rPr>
              <w:t xml:space="preserve">업무PL) </w:t>
            </w:r>
            <w:r w:rsidR="002B75E7" w:rsidRPr="002B75E7">
              <w:rPr>
                <w:rFonts w:hint="eastAsia"/>
              </w:rPr>
              <w:t>+ PM (QAO)</w:t>
            </w:r>
          </w:p>
        </w:tc>
        <w:tc>
          <w:tcPr>
            <w:tcW w:w="522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- 테스트 수행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 xml:space="preserve">- </w:t>
            </w:r>
            <w:proofErr w:type="spellStart"/>
            <w:r w:rsidRPr="002B75E7">
              <w:rPr>
                <w:rFonts w:hint="eastAsia"/>
              </w:rPr>
              <w:t>비기능</w:t>
            </w:r>
            <w:proofErr w:type="spellEnd"/>
            <w:r w:rsidRPr="002B75E7">
              <w:rPr>
                <w:rFonts w:hint="eastAsia"/>
              </w:rPr>
              <w:t xml:space="preserve"> 테스트 수행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결함보고서 작성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결함조치</w:t>
            </w:r>
          </w:p>
        </w:tc>
      </w:tr>
      <w:tr w:rsidR="002B75E7" w:rsidRPr="00F73DB5" w:rsidTr="00471847">
        <w:trPr>
          <w:trHeight w:val="284"/>
        </w:trPr>
        <w:tc>
          <w:tcPr>
            <w:tcW w:w="196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통합자</w:t>
            </w:r>
          </w:p>
        </w:tc>
        <w:tc>
          <w:tcPr>
            <w:tcW w:w="1960" w:type="dxa"/>
          </w:tcPr>
          <w:p w:rsidR="002B75E7" w:rsidRPr="002B75E7" w:rsidRDefault="007E542D" w:rsidP="002B75E7">
            <w:r>
              <w:rPr>
                <w:rFonts w:hint="eastAsia"/>
              </w:rPr>
              <w:t>OOO (</w:t>
            </w:r>
            <w:r w:rsidR="002B75E7" w:rsidRPr="002B75E7">
              <w:rPr>
                <w:rFonts w:hint="eastAsia"/>
              </w:rPr>
              <w:t>PM이 위임한 시스템담당자</w:t>
            </w:r>
            <w:r>
              <w:rPr>
                <w:rFonts w:hint="eastAsia"/>
              </w:rPr>
              <w:t>)</w:t>
            </w:r>
          </w:p>
        </w:tc>
        <w:tc>
          <w:tcPr>
            <w:tcW w:w="522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- 통합환경 절차 숙지(환경, 전제사항)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시스템 통합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테스트 환경 구축</w:t>
            </w:r>
          </w:p>
        </w:tc>
      </w:tr>
      <w:tr w:rsidR="002B75E7" w:rsidRPr="00F73DB5" w:rsidTr="00471847">
        <w:trPr>
          <w:trHeight w:val="284"/>
        </w:trPr>
        <w:tc>
          <w:tcPr>
            <w:tcW w:w="196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QA</w:t>
            </w:r>
          </w:p>
        </w:tc>
        <w:tc>
          <w:tcPr>
            <w:tcW w:w="1960" w:type="dxa"/>
          </w:tcPr>
          <w:p w:rsidR="002B75E7" w:rsidRPr="002B75E7" w:rsidRDefault="007E542D" w:rsidP="002B75E7">
            <w:r>
              <w:rPr>
                <w:rFonts w:hint="eastAsia"/>
              </w:rPr>
              <w:t>OOO</w:t>
            </w:r>
          </w:p>
        </w:tc>
        <w:tc>
          <w:tcPr>
            <w:tcW w:w="5220" w:type="dxa"/>
          </w:tcPr>
          <w:p w:rsidR="002B75E7" w:rsidRDefault="002B75E7" w:rsidP="002B75E7">
            <w:pPr>
              <w:rPr>
                <w:rFonts w:hint="eastAsia"/>
              </w:rPr>
            </w:pPr>
            <w:r w:rsidRPr="002B75E7">
              <w:rPr>
                <w:rFonts w:hint="eastAsia"/>
              </w:rPr>
              <w:t>- 테스트의 적정성에 대한 확인</w:t>
            </w:r>
          </w:p>
          <w:p w:rsidR="00765E4C" w:rsidRPr="002B75E7" w:rsidRDefault="00765E4C" w:rsidP="002B75E7">
            <w:r>
              <w:rPr>
                <w:rFonts w:hint="eastAsia"/>
              </w:rPr>
              <w:t>- 테스트 결과 집계 및 보고</w:t>
            </w:r>
          </w:p>
        </w:tc>
      </w:tr>
      <w:tr w:rsidR="002B75E7" w:rsidRPr="00F73DB5" w:rsidTr="00471847">
        <w:trPr>
          <w:trHeight w:val="284"/>
        </w:trPr>
        <w:tc>
          <w:tcPr>
            <w:tcW w:w="196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 xml:space="preserve">고객 </w:t>
            </w:r>
            <w:proofErr w:type="spellStart"/>
            <w:r w:rsidRPr="002B75E7">
              <w:rPr>
                <w:rFonts w:hint="eastAsia"/>
              </w:rPr>
              <w:t>인수팀</w:t>
            </w:r>
            <w:proofErr w:type="spellEnd"/>
          </w:p>
        </w:tc>
        <w:tc>
          <w:tcPr>
            <w:tcW w:w="1960" w:type="dxa"/>
          </w:tcPr>
          <w:p w:rsidR="002B75E7" w:rsidRPr="002B75E7" w:rsidRDefault="007E542D" w:rsidP="007E542D">
            <w:r>
              <w:rPr>
                <w:rFonts w:hint="eastAsia"/>
              </w:rPr>
              <w:t>OOO</w:t>
            </w:r>
          </w:p>
        </w:tc>
        <w:tc>
          <w:tcPr>
            <w:tcW w:w="5220" w:type="dxa"/>
          </w:tcPr>
          <w:p w:rsidR="002B75E7" w:rsidRPr="002B75E7" w:rsidRDefault="002B75E7" w:rsidP="002B75E7">
            <w:r w:rsidRPr="002B75E7">
              <w:t xml:space="preserve">- </w:t>
            </w:r>
            <w:r w:rsidRPr="002B75E7">
              <w:rPr>
                <w:rFonts w:hint="eastAsia"/>
              </w:rPr>
              <w:t>시스템이 사용자의 인수기준을 만족하는지 확인</w:t>
            </w:r>
          </w:p>
          <w:p w:rsidR="002B75E7" w:rsidRPr="002B75E7" w:rsidRDefault="002B75E7" w:rsidP="002B75E7">
            <w:r w:rsidRPr="002B75E7">
              <w:rPr>
                <w:rFonts w:hint="eastAsia"/>
              </w:rPr>
              <w:t>- 인수테스트 수행</w:t>
            </w:r>
          </w:p>
        </w:tc>
      </w:tr>
    </w:tbl>
    <w:p w:rsidR="002B75E7" w:rsidRPr="002B75E7" w:rsidRDefault="002B75E7" w:rsidP="002B75E7"/>
    <w:p w:rsidR="002B75E7" w:rsidRPr="002B75E7" w:rsidRDefault="002B75E7" w:rsidP="002B75E7">
      <w:pPr>
        <w:pStyle w:val="20"/>
      </w:pPr>
      <w:bookmarkStart w:id="24" w:name="_Toc205888100"/>
      <w:bookmarkStart w:id="25" w:name="_Toc242081680"/>
      <w:bookmarkStart w:id="26" w:name="_Toc303103404"/>
      <w:r>
        <w:rPr>
          <w:rFonts w:hint="eastAsia"/>
        </w:rPr>
        <w:t>테스트 전체 일정</w:t>
      </w:r>
      <w:bookmarkStart w:id="27" w:name="_Toc138152661"/>
      <w:bookmarkStart w:id="28" w:name="_Toc44413420"/>
      <w:bookmarkEnd w:id="24"/>
      <w:bookmarkEnd w:id="25"/>
      <w:bookmarkEnd w:id="26"/>
    </w:p>
    <w:p w:rsidR="002B75E7" w:rsidRPr="002B75E7" w:rsidRDefault="004728BA" w:rsidP="002B75E7">
      <w:r>
        <w:rPr>
          <w:rFonts w:hint="eastAsia"/>
        </w:rPr>
        <w:t xml:space="preserve">- 단위 테스트 </w:t>
      </w:r>
      <w:r w:rsidR="002B75E7" w:rsidRPr="002B75E7">
        <w:rPr>
          <w:rFonts w:hint="eastAsia"/>
        </w:rPr>
        <w:t xml:space="preserve">기간: </w:t>
      </w:r>
      <w:r w:rsidR="002B75E7" w:rsidRPr="002B75E7">
        <w:t>2009년</w:t>
      </w:r>
      <w:r>
        <w:rPr>
          <w:rFonts w:hint="eastAsia"/>
        </w:rPr>
        <w:t>4</w:t>
      </w:r>
      <w:r w:rsidR="002B75E7" w:rsidRPr="002B75E7">
        <w:t>월1일</w:t>
      </w:r>
      <w:r w:rsidR="002B75E7" w:rsidRPr="002B75E7">
        <w:rPr>
          <w:rFonts w:hint="eastAsia"/>
        </w:rPr>
        <w:t xml:space="preserve"> ~</w:t>
      </w:r>
      <w:r w:rsidR="002B75E7" w:rsidRPr="002B75E7">
        <w:t xml:space="preserve"> 2009년</w:t>
      </w:r>
      <w:r>
        <w:rPr>
          <w:rFonts w:hint="eastAsia"/>
        </w:rPr>
        <w:t>8</w:t>
      </w:r>
      <w:r w:rsidR="002B75E7" w:rsidRPr="002B75E7">
        <w:t>월31일</w:t>
      </w:r>
    </w:p>
    <w:p w:rsidR="002B75E7" w:rsidRDefault="00ED6BEE" w:rsidP="00E868EE">
      <w:pPr>
        <w:ind w:firstLineChars="100" w:firstLine="200"/>
      </w:pPr>
      <w:r>
        <w:rPr>
          <w:rFonts w:hint="eastAsia"/>
        </w:rPr>
        <w:t>XXX</w:t>
      </w:r>
      <w:r w:rsidR="002B75E7">
        <w:rPr>
          <w:rFonts w:hint="eastAsia"/>
        </w:rPr>
        <w:t xml:space="preserve"> 프로젝트는 </w:t>
      </w:r>
      <w:r w:rsidR="004728BA">
        <w:rPr>
          <w:rFonts w:hint="eastAsia"/>
        </w:rPr>
        <w:t>CI 환경을 사용하므로 단위테스트는 개발기간 전체에 걸쳐 진행된다.</w:t>
      </w:r>
    </w:p>
    <w:p w:rsidR="004728BA" w:rsidRPr="002B75E7" w:rsidRDefault="004728BA" w:rsidP="004728BA">
      <w:r>
        <w:rPr>
          <w:rFonts w:hint="eastAsia"/>
        </w:rPr>
        <w:t xml:space="preserve">- 통합 테스트 </w:t>
      </w:r>
      <w:r w:rsidRPr="002B75E7">
        <w:rPr>
          <w:rFonts w:hint="eastAsia"/>
        </w:rPr>
        <w:t xml:space="preserve">기간: </w:t>
      </w:r>
      <w:r w:rsidRPr="002B75E7">
        <w:t>2009년</w:t>
      </w:r>
      <w:r>
        <w:rPr>
          <w:rFonts w:hint="eastAsia"/>
        </w:rPr>
        <w:t>9</w:t>
      </w:r>
      <w:r w:rsidRPr="002B75E7">
        <w:t>월</w:t>
      </w:r>
      <w:r>
        <w:rPr>
          <w:rFonts w:hint="eastAsia"/>
        </w:rPr>
        <w:t>7</w:t>
      </w:r>
      <w:r w:rsidRPr="002B75E7">
        <w:t>일</w:t>
      </w:r>
      <w:r w:rsidRPr="002B75E7">
        <w:rPr>
          <w:rFonts w:hint="eastAsia"/>
        </w:rPr>
        <w:t xml:space="preserve"> ~</w:t>
      </w:r>
      <w:r w:rsidRPr="002B75E7">
        <w:t xml:space="preserve"> 2009년</w:t>
      </w:r>
      <w:r>
        <w:rPr>
          <w:rFonts w:hint="eastAsia"/>
        </w:rPr>
        <w:t>9</w:t>
      </w:r>
      <w:r w:rsidRPr="002B75E7">
        <w:t>월</w:t>
      </w:r>
      <w:r>
        <w:rPr>
          <w:rFonts w:hint="eastAsia"/>
        </w:rPr>
        <w:t>24</w:t>
      </w:r>
      <w:r w:rsidRPr="002B75E7">
        <w:t>일</w:t>
      </w:r>
    </w:p>
    <w:p w:rsidR="004728BA" w:rsidRDefault="004728BA" w:rsidP="004728BA">
      <w:r>
        <w:rPr>
          <w:rFonts w:hint="eastAsia"/>
        </w:rPr>
        <w:t xml:space="preserve">- 시스템 테스트 </w:t>
      </w:r>
      <w:r w:rsidRPr="002B75E7">
        <w:rPr>
          <w:rFonts w:hint="eastAsia"/>
        </w:rPr>
        <w:t xml:space="preserve">기간: </w:t>
      </w:r>
      <w:r w:rsidRPr="002B75E7">
        <w:t>2009년</w:t>
      </w:r>
      <w:r>
        <w:rPr>
          <w:rFonts w:hint="eastAsia"/>
        </w:rPr>
        <w:t>9</w:t>
      </w:r>
      <w:r w:rsidRPr="002B75E7">
        <w:t>월</w:t>
      </w:r>
      <w:r>
        <w:rPr>
          <w:rFonts w:hint="eastAsia"/>
        </w:rPr>
        <w:t>24</w:t>
      </w:r>
      <w:r w:rsidRPr="002B75E7">
        <w:t>일</w:t>
      </w:r>
      <w:r w:rsidRPr="002B75E7">
        <w:rPr>
          <w:rFonts w:hint="eastAsia"/>
        </w:rPr>
        <w:t xml:space="preserve"> ~</w:t>
      </w:r>
      <w:r w:rsidRPr="002B75E7">
        <w:t xml:space="preserve"> 2009년</w:t>
      </w:r>
      <w:r>
        <w:rPr>
          <w:rFonts w:hint="eastAsia"/>
        </w:rPr>
        <w:t>9</w:t>
      </w:r>
      <w:r w:rsidRPr="002B75E7">
        <w:t>월</w:t>
      </w:r>
      <w:r>
        <w:rPr>
          <w:rFonts w:hint="eastAsia"/>
        </w:rPr>
        <w:t>30</w:t>
      </w:r>
      <w:r w:rsidRPr="002B75E7">
        <w:t>일</w:t>
      </w:r>
    </w:p>
    <w:p w:rsidR="004728BA" w:rsidRPr="002B75E7" w:rsidRDefault="004728BA" w:rsidP="004728BA">
      <w:pPr>
        <w:ind w:firstLineChars="100" w:firstLine="200"/>
      </w:pPr>
      <w:proofErr w:type="gramStart"/>
      <w:r>
        <w:rPr>
          <w:rFonts w:hint="eastAsia"/>
        </w:rPr>
        <w:t>( 시험운영</w:t>
      </w:r>
      <w:proofErr w:type="gramEnd"/>
      <w:r>
        <w:rPr>
          <w:rFonts w:hint="eastAsia"/>
        </w:rPr>
        <w:t xml:space="preserve"> : 2009년10월1일 ~ 2009년11월1일</w:t>
      </w:r>
      <w:r w:rsidR="00E868EE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4728BA" w:rsidRPr="002B75E7" w:rsidRDefault="004728BA" w:rsidP="004728BA">
      <w:r>
        <w:rPr>
          <w:rFonts w:hint="eastAsia"/>
        </w:rPr>
        <w:t xml:space="preserve">- 인수 테스트 </w:t>
      </w:r>
      <w:r w:rsidRPr="002B75E7">
        <w:rPr>
          <w:rFonts w:hint="eastAsia"/>
        </w:rPr>
        <w:t xml:space="preserve">기간: </w:t>
      </w:r>
      <w:r w:rsidRPr="002B75E7">
        <w:t>2009년</w:t>
      </w:r>
      <w:r>
        <w:rPr>
          <w:rFonts w:hint="eastAsia"/>
        </w:rPr>
        <w:t>12</w:t>
      </w:r>
      <w:r w:rsidRPr="002B75E7">
        <w:t>월1일</w:t>
      </w:r>
      <w:r w:rsidRPr="002B75E7">
        <w:rPr>
          <w:rFonts w:hint="eastAsia"/>
        </w:rPr>
        <w:t xml:space="preserve"> ~</w:t>
      </w:r>
      <w:r w:rsidRPr="002B75E7">
        <w:t xml:space="preserve"> 2009년12월31일</w:t>
      </w:r>
    </w:p>
    <w:p w:rsidR="002B75E7" w:rsidRDefault="002B75E7" w:rsidP="002B75E7"/>
    <w:p w:rsidR="002B75E7" w:rsidRPr="002B75E7" w:rsidRDefault="002B75E7" w:rsidP="002B75E7">
      <w:pPr>
        <w:pStyle w:val="20"/>
      </w:pPr>
      <w:bookmarkStart w:id="29" w:name="_Toc242081681"/>
      <w:bookmarkStart w:id="30" w:name="_Toc303103405"/>
      <w:r w:rsidRPr="00DA2995">
        <w:rPr>
          <w:rFonts w:hint="eastAsia"/>
        </w:rPr>
        <w:t>테스트수행계획서 공유 (</w:t>
      </w:r>
      <w:r w:rsidRPr="002B75E7">
        <w:t>Share the plan</w:t>
      </w:r>
      <w:r w:rsidRPr="002B75E7">
        <w:rPr>
          <w:rFonts w:hint="eastAsia"/>
        </w:rPr>
        <w:t>)</w:t>
      </w:r>
      <w:bookmarkEnd w:id="29"/>
      <w:bookmarkEnd w:id="30"/>
    </w:p>
    <w:p w:rsidR="002B75E7" w:rsidRDefault="002B75E7" w:rsidP="00A041D5">
      <w:pPr>
        <w:pStyle w:val="a9"/>
      </w:pPr>
      <w:r w:rsidRPr="00DA2995">
        <w:rPr>
          <w:rFonts w:hint="eastAsia"/>
        </w:rPr>
        <w:t>테스트</w:t>
      </w:r>
      <w:r w:rsidR="00A041D5">
        <w:rPr>
          <w:rFonts w:hint="eastAsia"/>
        </w:rPr>
        <w:t xml:space="preserve"> 책임자</w:t>
      </w:r>
      <w:r w:rsidRPr="00DA2995">
        <w:rPr>
          <w:rFonts w:hint="eastAsia"/>
        </w:rPr>
        <w:t>는</w:t>
      </w:r>
      <w:r w:rsidRPr="00DA2995">
        <w:t xml:space="preserve"> </w:t>
      </w:r>
      <w:r w:rsidRPr="00DA2995">
        <w:rPr>
          <w:rFonts w:hint="eastAsia"/>
        </w:rPr>
        <w:t>테스트수행계획</w:t>
      </w:r>
      <w:r w:rsidR="00A041D5">
        <w:rPr>
          <w:rFonts w:hint="eastAsia"/>
        </w:rPr>
        <w:t xml:space="preserve">서를 형상관리서버에 저장하고 </w:t>
      </w:r>
      <w:proofErr w:type="spellStart"/>
      <w:r w:rsidR="00A041D5">
        <w:rPr>
          <w:rFonts w:hint="eastAsia"/>
        </w:rPr>
        <w:t>프로젝트팀</w:t>
      </w:r>
      <w:proofErr w:type="spellEnd"/>
      <w:r w:rsidR="00A041D5">
        <w:rPr>
          <w:rFonts w:hint="eastAsia"/>
        </w:rPr>
        <w:t xml:space="preserve"> 및 고객이 공유할 수 </w:t>
      </w:r>
      <w:proofErr w:type="spellStart"/>
      <w:r w:rsidR="00A041D5">
        <w:rPr>
          <w:rFonts w:hint="eastAsia"/>
        </w:rPr>
        <w:t>있도록한다</w:t>
      </w:r>
      <w:proofErr w:type="spellEnd"/>
      <w:r w:rsidR="00A041D5">
        <w:rPr>
          <w:rFonts w:hint="eastAsia"/>
        </w:rPr>
        <w:t>.</w:t>
      </w:r>
    </w:p>
    <w:p w:rsidR="002B75E7" w:rsidRPr="00A041D5" w:rsidRDefault="002B75E7" w:rsidP="002B75E7"/>
    <w:p w:rsidR="002B75E7" w:rsidRPr="002B75E7" w:rsidRDefault="002B75E7" w:rsidP="002B75E7">
      <w:pPr>
        <w:pStyle w:val="1"/>
      </w:pPr>
      <w:bookmarkStart w:id="31" w:name="_Toc44413422"/>
      <w:bookmarkStart w:id="32" w:name="_Toc242081687"/>
      <w:bookmarkStart w:id="33" w:name="_Toc303103406"/>
      <w:bookmarkEnd w:id="27"/>
      <w:bookmarkEnd w:id="28"/>
      <w:r w:rsidRPr="002B75E7">
        <w:rPr>
          <w:rFonts w:hint="eastAsia"/>
        </w:rPr>
        <w:t>테스트 환경</w:t>
      </w:r>
      <w:bookmarkEnd w:id="31"/>
      <w:bookmarkEnd w:id="32"/>
      <w:bookmarkEnd w:id="33"/>
    </w:p>
    <w:p w:rsidR="002B75E7" w:rsidRPr="00FA71B2" w:rsidRDefault="002B75E7" w:rsidP="002B75E7">
      <w:pPr>
        <w:pStyle w:val="20"/>
      </w:pPr>
      <w:bookmarkStart w:id="34" w:name="_Toc176763410"/>
      <w:bookmarkStart w:id="35" w:name="_Toc204760617"/>
      <w:bookmarkStart w:id="36" w:name="_Toc205888128"/>
      <w:bookmarkStart w:id="37" w:name="_Toc242081688"/>
      <w:bookmarkStart w:id="38" w:name="_Toc303103407"/>
      <w:r w:rsidRPr="00FA71B2">
        <w:rPr>
          <w:rFonts w:hint="eastAsia"/>
        </w:rPr>
        <w:t>환경구축</w:t>
      </w:r>
      <w:bookmarkEnd w:id="34"/>
      <w:bookmarkEnd w:id="35"/>
      <w:bookmarkEnd w:id="36"/>
      <w:bookmarkEnd w:id="37"/>
      <w:bookmarkEnd w:id="38"/>
    </w:p>
    <w:p w:rsidR="002B75E7" w:rsidRPr="00FA71B2" w:rsidRDefault="002B75E7" w:rsidP="002B75E7">
      <w:pPr>
        <w:pStyle w:val="3"/>
      </w:pPr>
      <w:bookmarkStart w:id="39" w:name="_Toc176763411"/>
      <w:bookmarkStart w:id="40" w:name="_Toc205888129"/>
      <w:bookmarkStart w:id="41" w:name="_Toc242081689"/>
      <w:r w:rsidRPr="00FA71B2">
        <w:rPr>
          <w:rFonts w:hint="eastAsia"/>
        </w:rPr>
        <w:t>개요</w:t>
      </w:r>
      <w:bookmarkEnd w:id="39"/>
      <w:bookmarkEnd w:id="40"/>
      <w:bookmarkEnd w:id="41"/>
    </w:p>
    <w:p w:rsidR="002B75E7" w:rsidRPr="00FA71B2" w:rsidRDefault="002B75E7" w:rsidP="002B75E7">
      <w:r w:rsidRPr="002E3518">
        <w:rPr>
          <w:rFonts w:hint="eastAsia"/>
        </w:rPr>
        <w:t xml:space="preserve">테스트 환경은 </w:t>
      </w:r>
      <w:proofErr w:type="spellStart"/>
      <w:r w:rsidRPr="002E3518">
        <w:rPr>
          <w:rFonts w:hint="eastAsia"/>
        </w:rPr>
        <w:t>빌드</w:t>
      </w:r>
      <w:proofErr w:type="spellEnd"/>
      <w:r w:rsidRPr="002E3518">
        <w:rPr>
          <w:rFonts w:hint="eastAsia"/>
        </w:rPr>
        <w:t xml:space="preserve"> 1단계에 적용할 환경이며, </w:t>
      </w:r>
      <w:proofErr w:type="spellStart"/>
      <w:r w:rsidRPr="002E3518">
        <w:rPr>
          <w:rFonts w:hint="eastAsia"/>
        </w:rPr>
        <w:t>빌드</w:t>
      </w:r>
      <w:proofErr w:type="spellEnd"/>
      <w:r w:rsidRPr="002E3518">
        <w:rPr>
          <w:rFonts w:hint="eastAsia"/>
        </w:rPr>
        <w:t xml:space="preserve"> 2단계 완료 시점에 테스트환경을 보완한다.</w:t>
      </w:r>
    </w:p>
    <w:p w:rsidR="002B75E7" w:rsidRPr="002B75E7" w:rsidRDefault="002B75E7" w:rsidP="002B75E7">
      <w:pPr>
        <w:pStyle w:val="3"/>
      </w:pPr>
      <w:bookmarkStart w:id="42" w:name="_Toc176763412"/>
      <w:bookmarkStart w:id="43" w:name="_Toc205888130"/>
      <w:bookmarkStart w:id="44" w:name="_Toc242081690"/>
      <w:r>
        <w:rPr>
          <w:rFonts w:hint="eastAsia"/>
        </w:rPr>
        <w:t xml:space="preserve">환경 구축 시 </w:t>
      </w:r>
      <w:r w:rsidRPr="002B75E7">
        <w:rPr>
          <w:rFonts w:hint="eastAsia"/>
        </w:rPr>
        <w:t>고려사항</w:t>
      </w:r>
      <w:bookmarkEnd w:id="42"/>
      <w:bookmarkEnd w:id="43"/>
      <w:bookmarkEnd w:id="44"/>
    </w:p>
    <w:p w:rsidR="002B75E7" w:rsidRDefault="002B75E7" w:rsidP="002B75E7">
      <w:r>
        <w:rPr>
          <w:rFonts w:hint="eastAsia"/>
        </w:rPr>
        <w:t>테스트 환경의 경우 운영 환경과 주요 코드나 데이터가 존재하지 않거나 다를 수 있기 때문에 필요한 경우 DBA에게 데이터 복사를 요청해야 한다.</w:t>
      </w:r>
    </w:p>
    <w:p w:rsidR="002B75E7" w:rsidRPr="002B75E7" w:rsidRDefault="002B75E7" w:rsidP="00A041D5">
      <w:pPr>
        <w:pStyle w:val="3"/>
      </w:pPr>
      <w:r w:rsidRPr="00DA2995">
        <w:rPr>
          <w:rFonts w:hint="eastAsia"/>
        </w:rPr>
        <w:t>테스트 환경 식별 시 고려사항(considerations):</w:t>
      </w:r>
    </w:p>
    <w:p w:rsidR="002B75E7" w:rsidRPr="00DA2995" w:rsidRDefault="002B75E7" w:rsidP="00BD76C3">
      <w:pPr>
        <w:pStyle w:val="a"/>
        <w:ind w:left="800" w:hanging="400"/>
      </w:pPr>
      <w:r w:rsidRPr="00DA2995">
        <w:rPr>
          <w:rFonts w:hint="eastAsia"/>
        </w:rPr>
        <w:t>테스트가 수행될 플랫폼과 환경은 무엇이며, 이러한 테스트 환경이 실 운영 환경과 얼마나 일</w:t>
      </w:r>
      <w:r w:rsidRPr="00DA2995">
        <w:rPr>
          <w:rFonts w:hint="eastAsia"/>
        </w:rPr>
        <w:lastRenderedPageBreak/>
        <w:t>치하는가?</w:t>
      </w:r>
    </w:p>
    <w:p w:rsidR="002B75E7" w:rsidRPr="00DA2995" w:rsidRDefault="002B75E7" w:rsidP="00BD76C3">
      <w:pPr>
        <w:pStyle w:val="a"/>
        <w:ind w:left="800" w:hanging="400"/>
      </w:pPr>
      <w:r w:rsidRPr="00DA2995">
        <w:rPr>
          <w:rFonts w:hint="eastAsia"/>
        </w:rPr>
        <w:t>테스트중인 시스템, 테스트 케이스와 테스트 지원 소프트웨어를 다른 플랫폼 또는 구성 하에서 어떻게 전환할 것인가?</w:t>
      </w:r>
    </w:p>
    <w:p w:rsidR="002B75E7" w:rsidRPr="00DA2995" w:rsidRDefault="002B75E7" w:rsidP="00BD76C3">
      <w:pPr>
        <w:pStyle w:val="a"/>
        <w:ind w:left="800" w:hanging="400"/>
      </w:pPr>
      <w:r w:rsidRPr="00DA2995">
        <w:rPr>
          <w:rFonts w:hint="eastAsia"/>
        </w:rPr>
        <w:t>테스트에 필요한 다른 지원 시설(facilities)은 없는가?</w:t>
      </w:r>
    </w:p>
    <w:p w:rsidR="002B75E7" w:rsidRPr="00DA2995" w:rsidRDefault="002B75E7" w:rsidP="00BD76C3">
      <w:pPr>
        <w:pStyle w:val="a"/>
        <w:ind w:left="800" w:hanging="400"/>
      </w:pPr>
      <w:r w:rsidRPr="00DA2995">
        <w:rPr>
          <w:rFonts w:hint="eastAsia"/>
        </w:rPr>
        <w:t>어떤 테스트 데이터 (DB)가 필요한가?</w:t>
      </w:r>
    </w:p>
    <w:p w:rsidR="002B75E7" w:rsidRPr="00FA71B2" w:rsidRDefault="002B75E7" w:rsidP="00121F87">
      <w:pPr>
        <w:pStyle w:val="a"/>
        <w:ind w:left="800" w:hanging="400"/>
      </w:pPr>
      <w:r w:rsidRPr="00DA2995">
        <w:rPr>
          <w:rFonts w:hint="eastAsia"/>
        </w:rPr>
        <w:t>테스트 데이터는 어떻게 생성</w:t>
      </w:r>
      <w:r w:rsidR="00121F87">
        <w:rPr>
          <w:rFonts w:hint="eastAsia"/>
        </w:rPr>
        <w:t xml:space="preserve"> 및 유지 </w:t>
      </w:r>
      <w:r w:rsidRPr="00DA2995">
        <w:rPr>
          <w:rFonts w:hint="eastAsia"/>
        </w:rPr>
        <w:t>할 것인가?</w:t>
      </w:r>
      <w:r w:rsidR="00121F87" w:rsidRPr="00FA71B2">
        <w:t xml:space="preserve"> </w:t>
      </w:r>
    </w:p>
    <w:p w:rsidR="002B75E7" w:rsidRPr="00DA2995" w:rsidRDefault="002B75E7" w:rsidP="002B75E7">
      <w:pPr>
        <w:pStyle w:val="3"/>
      </w:pPr>
      <w:bookmarkStart w:id="45" w:name="_Toc242081691"/>
      <w:r w:rsidRPr="00DA2995">
        <w:rPr>
          <w:rFonts w:hint="eastAsia"/>
        </w:rPr>
        <w:t>인적자원 식별 시 고려사항</w:t>
      </w:r>
      <w:bookmarkEnd w:id="45"/>
    </w:p>
    <w:p w:rsidR="002B75E7" w:rsidRPr="00DA2995" w:rsidRDefault="002B75E7" w:rsidP="00AD090A">
      <w:pPr>
        <w:pStyle w:val="a"/>
        <w:ind w:left="800" w:hanging="400"/>
      </w:pPr>
      <w:r w:rsidRPr="00DA2995">
        <w:rPr>
          <w:rFonts w:hint="eastAsia"/>
        </w:rPr>
        <w:t>가용한 자원을 대상으로 테스트 수행 시작 전에 필요한 추가 교육은 무엇인가?</w:t>
      </w:r>
    </w:p>
    <w:p w:rsidR="002B75E7" w:rsidRPr="00DA2995" w:rsidRDefault="002B75E7" w:rsidP="00AD090A">
      <w:pPr>
        <w:pStyle w:val="a"/>
        <w:ind w:left="800" w:hanging="400"/>
      </w:pPr>
      <w:r w:rsidRPr="00DA2995">
        <w:rPr>
          <w:rFonts w:hint="eastAsia"/>
        </w:rPr>
        <w:t>테스트에 필요한 인력이 언제 얼마나 필요한가?</w:t>
      </w:r>
    </w:p>
    <w:p w:rsidR="002B75E7" w:rsidRPr="00DA2995" w:rsidRDefault="002B75E7" w:rsidP="00AD090A">
      <w:pPr>
        <w:pStyle w:val="a"/>
        <w:ind w:left="800" w:hanging="400"/>
      </w:pPr>
      <w:r w:rsidRPr="00DA2995">
        <w:rPr>
          <w:rFonts w:hint="eastAsia"/>
        </w:rPr>
        <w:t xml:space="preserve">누가 </w:t>
      </w:r>
      <w:r w:rsidR="00121F87">
        <w:rPr>
          <w:rFonts w:hint="eastAsia"/>
        </w:rPr>
        <w:t xml:space="preserve">소프트웨어 통합, </w:t>
      </w:r>
      <w:r w:rsidRPr="00DA2995">
        <w:rPr>
          <w:rFonts w:hint="eastAsia"/>
        </w:rPr>
        <w:t xml:space="preserve">테스트 </w:t>
      </w:r>
      <w:r w:rsidR="00121F87">
        <w:rPr>
          <w:rFonts w:hint="eastAsia"/>
        </w:rPr>
        <w:t>활동, 시스템 이관에</w:t>
      </w:r>
      <w:r w:rsidRPr="00DA2995">
        <w:rPr>
          <w:rFonts w:hint="eastAsia"/>
        </w:rPr>
        <w:t xml:space="preserve"> 대한 중재와 지휘를 담당할 것인가?</w:t>
      </w:r>
    </w:p>
    <w:p w:rsidR="002B75E7" w:rsidRPr="00DA2995" w:rsidRDefault="002B75E7" w:rsidP="00AD090A">
      <w:pPr>
        <w:pStyle w:val="a"/>
        <w:ind w:left="800" w:hanging="400"/>
      </w:pPr>
      <w:r w:rsidRPr="00DA2995">
        <w:rPr>
          <w:rFonts w:hint="eastAsia"/>
        </w:rPr>
        <w:t>누가 결함 추적, 조치, 버전 관리와 변경 관리를 책임질 것인가?</w:t>
      </w:r>
    </w:p>
    <w:p w:rsidR="002B75E7" w:rsidRPr="00DA2995" w:rsidRDefault="002B75E7" w:rsidP="00AD090A">
      <w:pPr>
        <w:pStyle w:val="a"/>
        <w:ind w:left="800" w:hanging="400"/>
      </w:pPr>
      <w:r w:rsidRPr="00DA2995">
        <w:rPr>
          <w:rFonts w:hint="eastAsia"/>
        </w:rPr>
        <w:t xml:space="preserve">시스템 테스트 말기에 누가 테스트된 </w:t>
      </w:r>
      <w:r w:rsidR="00121F87">
        <w:rPr>
          <w:rFonts w:hint="eastAsia"/>
        </w:rPr>
        <w:t>시스템의 종료 기준을 확인</w:t>
      </w:r>
      <w:r w:rsidRPr="00DA2995">
        <w:rPr>
          <w:rFonts w:hint="eastAsia"/>
        </w:rPr>
        <w:t>할 것인가?</w:t>
      </w:r>
    </w:p>
    <w:p w:rsidR="002B75E7" w:rsidRPr="00605C99" w:rsidRDefault="002B75E7" w:rsidP="002B75E7"/>
    <w:p w:rsidR="002B75E7" w:rsidRDefault="002B75E7" w:rsidP="002B75E7">
      <w:pPr>
        <w:pStyle w:val="3"/>
      </w:pPr>
      <w:bookmarkStart w:id="46" w:name="_Toc242081692"/>
      <w:r>
        <w:rPr>
          <w:rFonts w:hint="eastAsia"/>
        </w:rPr>
        <w:t>어플리케이션과 데이터 동기화 기준</w:t>
      </w:r>
      <w:bookmarkEnd w:id="46"/>
    </w:p>
    <w:p w:rsidR="002B75E7" w:rsidRDefault="002B75E7" w:rsidP="002B75E7">
      <w:r>
        <w:rPr>
          <w:rFonts w:hint="eastAsia"/>
        </w:rPr>
        <w:t>라이브환경에서 관리되는 어플리케이션과 데이터를 대상으로 테스트 수행 시 사전에 준비할 준비데이터 작업이 필요하다.</w:t>
      </w:r>
    </w:p>
    <w:tbl>
      <w:tblPr>
        <w:tblStyle w:val="afe"/>
        <w:tblW w:w="0" w:type="auto"/>
        <w:tblLook w:val="01E0" w:firstRow="1" w:lastRow="1" w:firstColumn="1" w:lastColumn="1" w:noHBand="0" w:noVBand="0"/>
      </w:tblPr>
      <w:tblGrid>
        <w:gridCol w:w="1080"/>
        <w:gridCol w:w="720"/>
        <w:gridCol w:w="2880"/>
        <w:gridCol w:w="3420"/>
        <w:gridCol w:w="1685"/>
      </w:tblGrid>
      <w:tr w:rsidR="002B75E7" w:rsidTr="00B52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</w:tcPr>
          <w:p w:rsidR="002B75E7" w:rsidRPr="002B75E7" w:rsidRDefault="002B75E7" w:rsidP="00B5209C">
            <w:pPr>
              <w:pStyle w:val="TableHeader"/>
            </w:pPr>
            <w:r w:rsidRPr="002B75E7">
              <w:rPr>
                <w:rFonts w:hint="eastAsia"/>
              </w:rPr>
              <w:t>업무</w:t>
            </w:r>
          </w:p>
          <w:p w:rsidR="002B75E7" w:rsidRPr="002B75E7" w:rsidRDefault="002B75E7" w:rsidP="00B5209C">
            <w:pPr>
              <w:pStyle w:val="TableHeader"/>
            </w:pPr>
            <w:r w:rsidRPr="002B75E7">
              <w:rPr>
                <w:rFonts w:hint="eastAsia"/>
              </w:rPr>
              <w:t>영역</w:t>
            </w:r>
          </w:p>
        </w:tc>
        <w:tc>
          <w:tcPr>
            <w:tcW w:w="720" w:type="dxa"/>
          </w:tcPr>
          <w:p w:rsidR="002B75E7" w:rsidRPr="002B75E7" w:rsidRDefault="002B75E7" w:rsidP="00B5209C">
            <w:pPr>
              <w:pStyle w:val="TableHeader"/>
            </w:pPr>
            <w:r w:rsidRPr="002B75E7">
              <w:rPr>
                <w:rFonts w:hint="eastAsia"/>
              </w:rPr>
              <w:t>이관</w:t>
            </w:r>
          </w:p>
          <w:p w:rsidR="002B75E7" w:rsidRPr="002B75E7" w:rsidRDefault="002B75E7" w:rsidP="00B5209C">
            <w:pPr>
              <w:pStyle w:val="TableHeader"/>
            </w:pPr>
            <w:r w:rsidRPr="002B75E7">
              <w:rPr>
                <w:rFonts w:hint="eastAsia"/>
              </w:rPr>
              <w:t>주기</w:t>
            </w:r>
          </w:p>
        </w:tc>
        <w:tc>
          <w:tcPr>
            <w:tcW w:w="2880" w:type="dxa"/>
          </w:tcPr>
          <w:p w:rsidR="002B75E7" w:rsidRPr="002B75E7" w:rsidRDefault="002B75E7" w:rsidP="00B5209C">
            <w:pPr>
              <w:pStyle w:val="TableHeader"/>
            </w:pPr>
            <w:r w:rsidRPr="002B75E7">
              <w:rPr>
                <w:rFonts w:hint="eastAsia"/>
              </w:rPr>
              <w:t>필요데이터 양</w:t>
            </w:r>
          </w:p>
          <w:p w:rsidR="002B75E7" w:rsidRPr="002B75E7" w:rsidRDefault="002B75E7" w:rsidP="00B5209C">
            <w:pPr>
              <w:pStyle w:val="TableHeader"/>
            </w:pPr>
            <w:r w:rsidRPr="002B75E7">
              <w:rPr>
                <w:rFonts w:hint="eastAsia"/>
              </w:rPr>
              <w:t>(기간)</w:t>
            </w:r>
          </w:p>
        </w:tc>
        <w:tc>
          <w:tcPr>
            <w:tcW w:w="3420" w:type="dxa"/>
          </w:tcPr>
          <w:p w:rsidR="002B75E7" w:rsidRPr="002B75E7" w:rsidRDefault="002B75E7" w:rsidP="00B5209C">
            <w:pPr>
              <w:pStyle w:val="TableHeader"/>
            </w:pPr>
            <w:r w:rsidRPr="002B75E7">
              <w:rPr>
                <w:rFonts w:hint="eastAsia"/>
              </w:rPr>
              <w:t>전제조건</w:t>
            </w:r>
          </w:p>
        </w:tc>
        <w:tc>
          <w:tcPr>
            <w:tcW w:w="1685" w:type="dxa"/>
          </w:tcPr>
          <w:p w:rsidR="002B75E7" w:rsidRPr="002B75E7" w:rsidRDefault="002B75E7" w:rsidP="00B5209C">
            <w:pPr>
              <w:pStyle w:val="TableHeader"/>
            </w:pPr>
            <w:r w:rsidRPr="002B75E7">
              <w:rPr>
                <w:rFonts w:hint="eastAsia"/>
              </w:rPr>
              <w:t>공통조건</w:t>
            </w:r>
          </w:p>
        </w:tc>
      </w:tr>
      <w:tr w:rsidR="002B75E7" w:rsidTr="00B5209C">
        <w:tc>
          <w:tcPr>
            <w:tcW w:w="1080" w:type="dxa"/>
          </w:tcPr>
          <w:p w:rsidR="002B75E7" w:rsidRDefault="002B75E7" w:rsidP="002B75E7">
            <w:r>
              <w:rPr>
                <w:rFonts w:hint="eastAsia"/>
              </w:rPr>
              <w:t>CM-선행</w:t>
            </w:r>
          </w:p>
        </w:tc>
        <w:tc>
          <w:tcPr>
            <w:tcW w:w="720" w:type="dxa"/>
          </w:tcPr>
          <w:p w:rsidR="002B75E7" w:rsidRDefault="002B75E7" w:rsidP="002B75E7">
            <w:r>
              <w:rPr>
                <w:rFonts w:hint="eastAsia"/>
              </w:rPr>
              <w:t>월</w:t>
            </w:r>
          </w:p>
        </w:tc>
        <w:tc>
          <w:tcPr>
            <w:tcW w:w="2880" w:type="dxa"/>
          </w:tcPr>
          <w:p w:rsidR="002B75E7" w:rsidRDefault="002B75E7" w:rsidP="002B75E7">
            <w:r>
              <w:rPr>
                <w:rFonts w:hint="eastAsia"/>
              </w:rPr>
              <w:t>2년치</w:t>
            </w:r>
          </w:p>
        </w:tc>
        <w:tc>
          <w:tcPr>
            <w:tcW w:w="3420" w:type="dxa"/>
          </w:tcPr>
          <w:p w:rsidR="002B75E7" w:rsidRDefault="002B75E7" w:rsidP="002B75E7">
            <w:r>
              <w:rPr>
                <w:rFonts w:hint="eastAsia"/>
              </w:rPr>
              <w:t xml:space="preserve">손익데이터 선행 업로드 후 </w:t>
            </w:r>
          </w:p>
          <w:p w:rsidR="002B75E7" w:rsidRDefault="002B75E7" w:rsidP="002B75E7">
            <w:r>
              <w:rPr>
                <w:rFonts w:hint="eastAsia"/>
              </w:rPr>
              <w:t>진행필요</w:t>
            </w:r>
          </w:p>
        </w:tc>
        <w:tc>
          <w:tcPr>
            <w:tcW w:w="1685" w:type="dxa"/>
            <w:vMerge w:val="restart"/>
          </w:tcPr>
          <w:p w:rsidR="002B75E7" w:rsidRPr="0066025A" w:rsidRDefault="002B75E7" w:rsidP="002B75E7">
            <w:r w:rsidRPr="0066025A">
              <w:rPr>
                <w:rFonts w:hint="eastAsia"/>
              </w:rPr>
              <w:t>코드테이블 업데이트 선행</w:t>
            </w:r>
          </w:p>
        </w:tc>
      </w:tr>
      <w:tr w:rsidR="002B75E7" w:rsidTr="00B5209C">
        <w:tc>
          <w:tcPr>
            <w:tcW w:w="1080" w:type="dxa"/>
          </w:tcPr>
          <w:p w:rsidR="002B75E7" w:rsidRDefault="002B75E7" w:rsidP="002B75E7">
            <w:r>
              <w:rPr>
                <w:rFonts w:hint="eastAsia"/>
              </w:rPr>
              <w:t>CM-손익</w:t>
            </w:r>
          </w:p>
        </w:tc>
        <w:tc>
          <w:tcPr>
            <w:tcW w:w="720" w:type="dxa"/>
          </w:tcPr>
          <w:p w:rsidR="002B75E7" w:rsidRDefault="002B75E7" w:rsidP="002B75E7">
            <w:r>
              <w:rPr>
                <w:rFonts w:hint="eastAsia"/>
              </w:rPr>
              <w:t>월</w:t>
            </w:r>
          </w:p>
        </w:tc>
        <w:tc>
          <w:tcPr>
            <w:tcW w:w="2880" w:type="dxa"/>
          </w:tcPr>
          <w:p w:rsidR="002B75E7" w:rsidRDefault="002B75E7" w:rsidP="002B75E7">
            <w:r>
              <w:rPr>
                <w:rFonts w:hint="eastAsia"/>
              </w:rPr>
              <w:t>2년치</w:t>
            </w:r>
          </w:p>
        </w:tc>
        <w:tc>
          <w:tcPr>
            <w:tcW w:w="3420" w:type="dxa"/>
          </w:tcPr>
          <w:p w:rsidR="002B75E7" w:rsidRDefault="002B75E7" w:rsidP="002B75E7">
            <w:r>
              <w:rPr>
                <w:rFonts w:hint="eastAsia"/>
              </w:rPr>
              <w:t>-</w:t>
            </w:r>
          </w:p>
        </w:tc>
        <w:tc>
          <w:tcPr>
            <w:tcW w:w="1685" w:type="dxa"/>
            <w:vMerge/>
          </w:tcPr>
          <w:p w:rsidR="002B75E7" w:rsidRDefault="002B75E7" w:rsidP="002B75E7"/>
        </w:tc>
      </w:tr>
      <w:tr w:rsidR="002B75E7" w:rsidTr="00B5209C">
        <w:tc>
          <w:tcPr>
            <w:tcW w:w="1080" w:type="dxa"/>
          </w:tcPr>
          <w:p w:rsidR="002B75E7" w:rsidRDefault="002B75E7" w:rsidP="002B75E7">
            <w:r>
              <w:rPr>
                <w:rFonts w:hint="eastAsia"/>
              </w:rPr>
              <w:t>FI</w:t>
            </w:r>
          </w:p>
        </w:tc>
        <w:tc>
          <w:tcPr>
            <w:tcW w:w="720" w:type="dxa"/>
          </w:tcPr>
          <w:p w:rsidR="002B75E7" w:rsidRDefault="002B75E7" w:rsidP="002B75E7">
            <w:r>
              <w:rPr>
                <w:rFonts w:hint="eastAsia"/>
              </w:rPr>
              <w:t>월</w:t>
            </w:r>
          </w:p>
        </w:tc>
        <w:tc>
          <w:tcPr>
            <w:tcW w:w="2880" w:type="dxa"/>
          </w:tcPr>
          <w:p w:rsidR="002B75E7" w:rsidRDefault="002B75E7" w:rsidP="002B75E7">
            <w:r>
              <w:rPr>
                <w:rFonts w:hint="eastAsia"/>
              </w:rPr>
              <w:t>2년치(전년 말 데이터 기준)</w:t>
            </w:r>
          </w:p>
        </w:tc>
        <w:tc>
          <w:tcPr>
            <w:tcW w:w="3420" w:type="dxa"/>
          </w:tcPr>
          <w:p w:rsidR="002B75E7" w:rsidRDefault="002B75E7" w:rsidP="002B75E7">
            <w:r>
              <w:rPr>
                <w:rFonts w:hint="eastAsia"/>
              </w:rPr>
              <w:t>-</w:t>
            </w:r>
          </w:p>
        </w:tc>
        <w:tc>
          <w:tcPr>
            <w:tcW w:w="1685" w:type="dxa"/>
            <w:vMerge/>
          </w:tcPr>
          <w:p w:rsidR="002B75E7" w:rsidRDefault="002B75E7" w:rsidP="002B75E7"/>
        </w:tc>
      </w:tr>
      <w:tr w:rsidR="002B75E7" w:rsidTr="00B5209C">
        <w:tc>
          <w:tcPr>
            <w:tcW w:w="1080" w:type="dxa"/>
          </w:tcPr>
          <w:p w:rsidR="002B75E7" w:rsidRDefault="002B75E7" w:rsidP="002B75E7"/>
        </w:tc>
        <w:tc>
          <w:tcPr>
            <w:tcW w:w="720" w:type="dxa"/>
          </w:tcPr>
          <w:p w:rsidR="002B75E7" w:rsidRDefault="002B75E7" w:rsidP="002B75E7"/>
        </w:tc>
        <w:tc>
          <w:tcPr>
            <w:tcW w:w="2880" w:type="dxa"/>
          </w:tcPr>
          <w:p w:rsidR="002B75E7" w:rsidRDefault="002B75E7" w:rsidP="002B75E7"/>
        </w:tc>
        <w:tc>
          <w:tcPr>
            <w:tcW w:w="3420" w:type="dxa"/>
          </w:tcPr>
          <w:p w:rsidR="002B75E7" w:rsidRDefault="002B75E7" w:rsidP="002B75E7"/>
        </w:tc>
        <w:tc>
          <w:tcPr>
            <w:tcW w:w="1685" w:type="dxa"/>
            <w:vMerge/>
          </w:tcPr>
          <w:p w:rsidR="002B75E7" w:rsidRDefault="002B75E7" w:rsidP="002B75E7"/>
        </w:tc>
      </w:tr>
      <w:tr w:rsidR="002B75E7" w:rsidTr="00B5209C">
        <w:tc>
          <w:tcPr>
            <w:tcW w:w="1080" w:type="dxa"/>
          </w:tcPr>
          <w:p w:rsidR="002B75E7" w:rsidRDefault="002B75E7" w:rsidP="002B75E7"/>
        </w:tc>
        <w:tc>
          <w:tcPr>
            <w:tcW w:w="720" w:type="dxa"/>
          </w:tcPr>
          <w:p w:rsidR="002B75E7" w:rsidRDefault="002B75E7" w:rsidP="002B75E7"/>
        </w:tc>
        <w:tc>
          <w:tcPr>
            <w:tcW w:w="2880" w:type="dxa"/>
          </w:tcPr>
          <w:p w:rsidR="002B75E7" w:rsidRDefault="002B75E7" w:rsidP="002B75E7"/>
        </w:tc>
        <w:tc>
          <w:tcPr>
            <w:tcW w:w="3420" w:type="dxa"/>
          </w:tcPr>
          <w:p w:rsidR="002B75E7" w:rsidRDefault="002B75E7" w:rsidP="002B75E7"/>
        </w:tc>
        <w:tc>
          <w:tcPr>
            <w:tcW w:w="1685" w:type="dxa"/>
            <w:vMerge/>
          </w:tcPr>
          <w:p w:rsidR="002B75E7" w:rsidRDefault="002B75E7" w:rsidP="002B75E7"/>
        </w:tc>
      </w:tr>
      <w:tr w:rsidR="002B75E7" w:rsidTr="00B5209C">
        <w:tc>
          <w:tcPr>
            <w:tcW w:w="1080" w:type="dxa"/>
          </w:tcPr>
          <w:p w:rsidR="002B75E7" w:rsidRDefault="002B75E7" w:rsidP="002B75E7"/>
        </w:tc>
        <w:tc>
          <w:tcPr>
            <w:tcW w:w="720" w:type="dxa"/>
          </w:tcPr>
          <w:p w:rsidR="002B75E7" w:rsidRDefault="002B75E7" w:rsidP="002B75E7"/>
        </w:tc>
        <w:tc>
          <w:tcPr>
            <w:tcW w:w="2880" w:type="dxa"/>
          </w:tcPr>
          <w:p w:rsidR="002B75E7" w:rsidRDefault="002B75E7" w:rsidP="002B75E7"/>
        </w:tc>
        <w:tc>
          <w:tcPr>
            <w:tcW w:w="3420" w:type="dxa"/>
          </w:tcPr>
          <w:p w:rsidR="002B75E7" w:rsidRPr="0066025A" w:rsidRDefault="002B75E7" w:rsidP="002B75E7"/>
        </w:tc>
        <w:tc>
          <w:tcPr>
            <w:tcW w:w="1685" w:type="dxa"/>
            <w:vMerge/>
          </w:tcPr>
          <w:p w:rsidR="002B75E7" w:rsidRDefault="002B75E7" w:rsidP="002B75E7"/>
        </w:tc>
      </w:tr>
      <w:tr w:rsidR="002B75E7" w:rsidTr="00B5209C">
        <w:tc>
          <w:tcPr>
            <w:tcW w:w="1080" w:type="dxa"/>
          </w:tcPr>
          <w:p w:rsidR="002B75E7" w:rsidRDefault="002B75E7" w:rsidP="002B75E7"/>
        </w:tc>
        <w:tc>
          <w:tcPr>
            <w:tcW w:w="720" w:type="dxa"/>
          </w:tcPr>
          <w:p w:rsidR="002B75E7" w:rsidRDefault="002B75E7" w:rsidP="002B75E7"/>
        </w:tc>
        <w:tc>
          <w:tcPr>
            <w:tcW w:w="2880" w:type="dxa"/>
          </w:tcPr>
          <w:p w:rsidR="002B75E7" w:rsidRDefault="002B75E7" w:rsidP="002B75E7"/>
        </w:tc>
        <w:tc>
          <w:tcPr>
            <w:tcW w:w="3420" w:type="dxa"/>
          </w:tcPr>
          <w:p w:rsidR="002B75E7" w:rsidRDefault="002B75E7" w:rsidP="002B75E7"/>
        </w:tc>
        <w:tc>
          <w:tcPr>
            <w:tcW w:w="1685" w:type="dxa"/>
            <w:vMerge/>
          </w:tcPr>
          <w:p w:rsidR="002B75E7" w:rsidRDefault="002B75E7" w:rsidP="002B75E7"/>
        </w:tc>
      </w:tr>
    </w:tbl>
    <w:p w:rsidR="002B75E7" w:rsidRPr="00FA71B2" w:rsidRDefault="002B75E7" w:rsidP="002B75E7"/>
    <w:p w:rsidR="002B75E7" w:rsidRPr="00FA71B2" w:rsidRDefault="002B75E7" w:rsidP="002B75E7">
      <w:pPr>
        <w:pStyle w:val="20"/>
      </w:pPr>
      <w:bookmarkStart w:id="47" w:name="_Toc176763413"/>
      <w:bookmarkStart w:id="48" w:name="_Toc204760618"/>
      <w:bookmarkStart w:id="49" w:name="_Toc205888131"/>
      <w:bookmarkStart w:id="50" w:name="_Toc242081693"/>
      <w:bookmarkStart w:id="51" w:name="_Toc303103408"/>
      <w:r w:rsidRPr="00FA71B2">
        <w:rPr>
          <w:rFonts w:hint="eastAsia"/>
        </w:rPr>
        <w:t>소프트웨어</w:t>
      </w:r>
      <w:bookmarkEnd w:id="47"/>
      <w:bookmarkEnd w:id="48"/>
      <w:bookmarkEnd w:id="49"/>
      <w:bookmarkEnd w:id="50"/>
      <w:bookmarkEnd w:id="51"/>
    </w:p>
    <w:tbl>
      <w:tblPr>
        <w:tblStyle w:val="afe"/>
        <w:tblW w:w="9765" w:type="dxa"/>
        <w:tblLayout w:type="fixed"/>
        <w:tblLook w:val="0020" w:firstRow="1" w:lastRow="0" w:firstColumn="0" w:lastColumn="0" w:noHBand="0" w:noVBand="0"/>
      </w:tblPr>
      <w:tblGrid>
        <w:gridCol w:w="1285"/>
        <w:gridCol w:w="1680"/>
        <w:gridCol w:w="5360"/>
        <w:gridCol w:w="1440"/>
      </w:tblGrid>
      <w:tr w:rsidR="002B75E7" w:rsidRPr="00771020" w:rsidTr="00B52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2965" w:type="dxa"/>
            <w:gridSpan w:val="2"/>
            <w:noWrap/>
          </w:tcPr>
          <w:p w:rsidR="002B75E7" w:rsidRPr="002B75E7" w:rsidRDefault="002B75E7" w:rsidP="00B5209C">
            <w:pPr>
              <w:pStyle w:val="TableHeader"/>
            </w:pPr>
            <w:r w:rsidRPr="002B75E7">
              <w:t>구분</w:t>
            </w:r>
          </w:p>
        </w:tc>
        <w:tc>
          <w:tcPr>
            <w:tcW w:w="5360" w:type="dxa"/>
            <w:noWrap/>
          </w:tcPr>
          <w:p w:rsidR="002B75E7" w:rsidRPr="002B75E7" w:rsidRDefault="002B75E7" w:rsidP="00B5209C">
            <w:pPr>
              <w:pStyle w:val="TableHeader"/>
            </w:pPr>
            <w:r w:rsidRPr="002B75E7">
              <w:t>소프트웨어 명</w:t>
            </w:r>
          </w:p>
        </w:tc>
        <w:tc>
          <w:tcPr>
            <w:tcW w:w="1440" w:type="dxa"/>
          </w:tcPr>
          <w:p w:rsidR="002B75E7" w:rsidRPr="002B75E7" w:rsidRDefault="002B75E7" w:rsidP="00B5209C">
            <w:pPr>
              <w:pStyle w:val="TableHeader"/>
            </w:pPr>
            <w:r w:rsidRPr="002B75E7">
              <w:t>비고</w:t>
            </w:r>
          </w:p>
        </w:tc>
      </w:tr>
      <w:tr w:rsidR="002B75E7" w:rsidRPr="00771020" w:rsidTr="00B5209C">
        <w:trPr>
          <w:trHeight w:val="240"/>
        </w:trPr>
        <w:tc>
          <w:tcPr>
            <w:tcW w:w="1285" w:type="dxa"/>
            <w:vMerge w:val="restart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Business Object 서버</w:t>
            </w:r>
          </w:p>
        </w:tc>
        <w:tc>
          <w:tcPr>
            <w:tcW w:w="1680" w:type="dxa"/>
          </w:tcPr>
          <w:p w:rsidR="002B75E7" w:rsidRPr="002B75E7" w:rsidRDefault="002B75E7" w:rsidP="002B75E7">
            <w:r w:rsidRPr="002B75E7">
              <w:t>운영 체계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 xml:space="preserve">Windows 2003 Standard Edition </w:t>
            </w:r>
            <w:r w:rsidRPr="002B75E7">
              <w:t>–</w:t>
            </w:r>
            <w:r w:rsidRPr="002B75E7">
              <w:rPr>
                <w:rFonts w:hint="eastAsia"/>
              </w:rPr>
              <w:t xml:space="preserve"> 32bit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t>WAS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Tomcat 5.0</w:t>
            </w:r>
          </w:p>
        </w:tc>
        <w:tc>
          <w:tcPr>
            <w:tcW w:w="144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공개 SW</w:t>
            </w:r>
          </w:p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t>DBMS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 xml:space="preserve">Oracle 9i </w:t>
            </w:r>
            <w:r w:rsidRPr="002B75E7">
              <w:t>–</w:t>
            </w:r>
            <w:r w:rsidRPr="002B75E7">
              <w:rPr>
                <w:rFonts w:hint="eastAsia"/>
              </w:rPr>
              <w:t xml:space="preserve"> 9.2.0.8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 w:val="restart"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 w:val="restart"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 w:val="restart"/>
            <w:noWrap/>
          </w:tcPr>
          <w:p w:rsidR="002B75E7" w:rsidRPr="002B75E7" w:rsidRDefault="002B75E7" w:rsidP="002B75E7">
            <w:r w:rsidRPr="002B75E7">
              <w:t>클라이언트</w:t>
            </w:r>
          </w:p>
        </w:tc>
        <w:tc>
          <w:tcPr>
            <w:tcW w:w="1680" w:type="dxa"/>
          </w:tcPr>
          <w:p w:rsidR="002B75E7" w:rsidRPr="002B75E7" w:rsidRDefault="002B75E7" w:rsidP="002B75E7">
            <w:r w:rsidRPr="002B75E7">
              <w:t>운영 체계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proofErr w:type="spellStart"/>
            <w:r w:rsidRPr="002B75E7">
              <w:rPr>
                <w:rFonts w:hint="eastAsia"/>
              </w:rPr>
              <w:t>WindowsXP</w:t>
            </w:r>
            <w:proofErr w:type="spellEnd"/>
            <w:r w:rsidRPr="002B75E7">
              <w:rPr>
                <w:rFonts w:hint="eastAsia"/>
              </w:rPr>
              <w:t>, Windows Vista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proofErr w:type="spellStart"/>
            <w:r w:rsidRPr="002B75E7">
              <w:t>웹브라우저</w:t>
            </w:r>
            <w:proofErr w:type="spellEnd"/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Internet Explorer 6~7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t xml:space="preserve">UI </w:t>
            </w:r>
            <w:r w:rsidRPr="002B75E7">
              <w:rPr>
                <w:rFonts w:hint="eastAsia"/>
              </w:rPr>
              <w:t>디자인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Adobe Photoshop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t>UI 개발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proofErr w:type="spellStart"/>
            <w:r w:rsidRPr="002B75E7">
              <w:rPr>
                <w:rFonts w:hint="eastAsia"/>
              </w:rPr>
              <w:t>Ezgen</w:t>
            </w:r>
            <w:proofErr w:type="spellEnd"/>
            <w:r w:rsidRPr="002B75E7">
              <w:rPr>
                <w:rFonts w:hint="eastAsia"/>
              </w:rPr>
              <w:t xml:space="preserve">, Business Object, </w:t>
            </w:r>
            <w:proofErr w:type="spellStart"/>
            <w:r w:rsidRPr="002B75E7">
              <w:rPr>
                <w:rFonts w:hint="eastAsia"/>
              </w:rPr>
              <w:t>Xcelcius</w:t>
            </w:r>
            <w:proofErr w:type="spellEnd"/>
            <w:r w:rsidRPr="002B75E7">
              <w:rPr>
                <w:rFonts w:hint="eastAsia"/>
              </w:rPr>
              <w:t xml:space="preserve">, </w:t>
            </w:r>
            <w:proofErr w:type="spellStart"/>
            <w:r w:rsidRPr="002B75E7">
              <w:rPr>
                <w:rFonts w:hint="eastAsia"/>
              </w:rPr>
              <w:t>Informatica</w:t>
            </w:r>
            <w:proofErr w:type="spellEnd"/>
            <w:r w:rsidRPr="002B75E7">
              <w:rPr>
                <w:rFonts w:hint="eastAsia"/>
              </w:rPr>
              <w:t xml:space="preserve"> Power Center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>DB</w:t>
            </w:r>
            <w:r w:rsidRPr="002B75E7">
              <w:t xml:space="preserve"> 도구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PLSQL Developer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B5209C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ED6BEE" w:rsidP="002B75E7">
            <w:r>
              <w:rPr>
                <w:rFonts w:hint="eastAsia"/>
              </w:rPr>
              <w:t>XXX</w:t>
            </w:r>
            <w:r w:rsidR="002B75E7" w:rsidRPr="002B75E7">
              <w:t xml:space="preserve"> 개발 도구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proofErr w:type="spellStart"/>
            <w:r w:rsidRPr="002B75E7">
              <w:rPr>
                <w:rFonts w:hint="eastAsia"/>
              </w:rPr>
              <w:t>Ezgen</w:t>
            </w:r>
            <w:proofErr w:type="spellEnd"/>
            <w:r w:rsidRPr="002B75E7">
              <w:rPr>
                <w:rFonts w:hint="eastAsia"/>
              </w:rPr>
              <w:t xml:space="preserve">, Business Object, </w:t>
            </w:r>
            <w:proofErr w:type="spellStart"/>
            <w:r w:rsidRPr="002B75E7">
              <w:rPr>
                <w:rFonts w:hint="eastAsia"/>
              </w:rPr>
              <w:t>Xcelcius</w:t>
            </w:r>
            <w:proofErr w:type="spellEnd"/>
            <w:r w:rsidRPr="002B75E7">
              <w:rPr>
                <w:rFonts w:hint="eastAsia"/>
              </w:rPr>
              <w:t xml:space="preserve">, </w:t>
            </w:r>
            <w:proofErr w:type="spellStart"/>
            <w:r w:rsidRPr="002B75E7">
              <w:rPr>
                <w:rFonts w:hint="eastAsia"/>
              </w:rPr>
              <w:t>Informatica</w:t>
            </w:r>
            <w:proofErr w:type="spellEnd"/>
            <w:r w:rsidRPr="002B75E7">
              <w:rPr>
                <w:rFonts w:hint="eastAsia"/>
              </w:rPr>
              <w:t xml:space="preserve"> Power Center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</w:tbl>
    <w:p w:rsidR="002B75E7" w:rsidRPr="00FA71B2" w:rsidRDefault="002B75E7" w:rsidP="002B75E7"/>
    <w:p w:rsidR="002B75E7" w:rsidRPr="00FA71B2" w:rsidRDefault="002B75E7" w:rsidP="002B75E7">
      <w:pPr>
        <w:pStyle w:val="20"/>
      </w:pPr>
      <w:bookmarkStart w:id="52" w:name="_Toc176763414"/>
      <w:bookmarkStart w:id="53" w:name="_Toc204760619"/>
      <w:bookmarkStart w:id="54" w:name="_Toc205888132"/>
      <w:bookmarkStart w:id="55" w:name="_Toc242081694"/>
      <w:bookmarkStart w:id="56" w:name="_Toc303103409"/>
      <w:r w:rsidRPr="00FA71B2">
        <w:rPr>
          <w:rFonts w:hint="eastAsia"/>
        </w:rPr>
        <w:t>하드웨어</w:t>
      </w:r>
      <w:bookmarkEnd w:id="56"/>
      <w:r w:rsidRPr="00FA71B2">
        <w:rPr>
          <w:rFonts w:hint="eastAsia"/>
        </w:rPr>
        <w:t xml:space="preserve"> </w:t>
      </w:r>
      <w:bookmarkEnd w:id="52"/>
      <w:bookmarkEnd w:id="53"/>
      <w:bookmarkEnd w:id="54"/>
      <w:bookmarkEnd w:id="55"/>
    </w:p>
    <w:tbl>
      <w:tblPr>
        <w:tblStyle w:val="afe"/>
        <w:tblW w:w="9765" w:type="dxa"/>
        <w:tblLayout w:type="fixed"/>
        <w:tblLook w:val="0020" w:firstRow="1" w:lastRow="0" w:firstColumn="0" w:lastColumn="0" w:noHBand="0" w:noVBand="0"/>
      </w:tblPr>
      <w:tblGrid>
        <w:gridCol w:w="1285"/>
        <w:gridCol w:w="1680"/>
        <w:gridCol w:w="5360"/>
        <w:gridCol w:w="1440"/>
      </w:tblGrid>
      <w:tr w:rsidR="002B75E7" w:rsidRPr="00771020" w:rsidTr="0047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65" w:type="dxa"/>
            <w:gridSpan w:val="2"/>
            <w:noWrap/>
          </w:tcPr>
          <w:p w:rsidR="002B75E7" w:rsidRPr="002B75E7" w:rsidRDefault="002B75E7" w:rsidP="00B5209C">
            <w:pPr>
              <w:pStyle w:val="TableHeader"/>
            </w:pPr>
            <w:bookmarkStart w:id="57" w:name="OLE_LINK6"/>
            <w:bookmarkStart w:id="58" w:name="OLE_LINK7"/>
            <w:r w:rsidRPr="002B75E7">
              <w:t>구분</w:t>
            </w:r>
          </w:p>
        </w:tc>
        <w:tc>
          <w:tcPr>
            <w:tcW w:w="5360" w:type="dxa"/>
            <w:noWrap/>
          </w:tcPr>
          <w:p w:rsidR="002B75E7" w:rsidRPr="002B75E7" w:rsidRDefault="002B75E7" w:rsidP="00B5209C">
            <w:pPr>
              <w:pStyle w:val="TableHeader"/>
            </w:pPr>
            <w:r w:rsidRPr="002B75E7">
              <w:t>사양</w:t>
            </w:r>
          </w:p>
        </w:tc>
        <w:tc>
          <w:tcPr>
            <w:tcW w:w="1440" w:type="dxa"/>
          </w:tcPr>
          <w:p w:rsidR="002B75E7" w:rsidRPr="002B75E7" w:rsidRDefault="002B75E7" w:rsidP="00B5209C">
            <w:pPr>
              <w:pStyle w:val="TableHeader"/>
            </w:pPr>
            <w:r w:rsidRPr="002B75E7">
              <w:t>비고</w:t>
            </w:r>
          </w:p>
        </w:tc>
      </w:tr>
      <w:tr w:rsidR="002B75E7" w:rsidRPr="00771020" w:rsidTr="00471847">
        <w:trPr>
          <w:trHeight w:val="240"/>
        </w:trPr>
        <w:tc>
          <w:tcPr>
            <w:tcW w:w="1285" w:type="dxa"/>
            <w:vMerge w:val="restart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Business Object 서버</w:t>
            </w:r>
          </w:p>
        </w:tc>
        <w:tc>
          <w:tcPr>
            <w:tcW w:w="1680" w:type="dxa"/>
          </w:tcPr>
          <w:p w:rsidR="002B75E7" w:rsidRPr="002B75E7" w:rsidRDefault="002B75E7" w:rsidP="002B75E7">
            <w:r w:rsidRPr="002B75E7">
              <w:t>TYPE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proofErr w:type="spellStart"/>
            <w:r w:rsidRPr="002B75E7">
              <w:rPr>
                <w:rFonts w:hint="eastAsia"/>
              </w:rPr>
              <w:t>렉타입</w:t>
            </w:r>
            <w:proofErr w:type="spellEnd"/>
            <w:r w:rsidRPr="002B75E7">
              <w:rPr>
                <w:rFonts w:hint="eastAsia"/>
              </w:rPr>
              <w:t xml:space="preserve"> (Unisys ES3140)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t>CPU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4CPU Xeon 2.6 GHz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t>Memory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4GB RAM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t>HDD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146GB *2  Internal Disk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 w:val="restart"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 w:val="restart"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403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/>
        </w:tc>
        <w:tc>
          <w:tcPr>
            <w:tcW w:w="5360" w:type="dxa"/>
            <w:noWrap/>
          </w:tcPr>
          <w:p w:rsidR="002B75E7" w:rsidRPr="002B75E7" w:rsidRDefault="002B75E7" w:rsidP="002B75E7"/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 w:val="restart"/>
            <w:noWrap/>
          </w:tcPr>
          <w:p w:rsidR="002B75E7" w:rsidRPr="002B75E7" w:rsidRDefault="002B75E7" w:rsidP="002B75E7">
            <w:r w:rsidRPr="002B75E7">
              <w:t>클라이언트</w:t>
            </w:r>
          </w:p>
        </w:tc>
        <w:tc>
          <w:tcPr>
            <w:tcW w:w="1680" w:type="dxa"/>
          </w:tcPr>
          <w:p w:rsidR="002B75E7" w:rsidRPr="002B75E7" w:rsidRDefault="002B75E7" w:rsidP="002B75E7">
            <w:r w:rsidRPr="002B75E7">
              <w:t>CPU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1CPU, 1.0GHz 이상 권장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t>Memory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최소 1024MB, 2048MB 이상 권장</w:t>
            </w:r>
          </w:p>
        </w:tc>
        <w:tc>
          <w:tcPr>
            <w:tcW w:w="1440" w:type="dxa"/>
          </w:tcPr>
          <w:p w:rsidR="002B75E7" w:rsidRPr="002B75E7" w:rsidRDefault="002B75E7" w:rsidP="002B75E7">
            <w:r w:rsidRPr="002B75E7">
              <w:rPr>
                <w:rFonts w:hint="eastAsia"/>
              </w:rPr>
              <w:t xml:space="preserve">Business Object 가 메모리 </w:t>
            </w:r>
            <w:proofErr w:type="spellStart"/>
            <w:r w:rsidRPr="002B75E7">
              <w:rPr>
                <w:rFonts w:hint="eastAsia"/>
              </w:rPr>
              <w:t>사용큼</w:t>
            </w:r>
            <w:proofErr w:type="spellEnd"/>
          </w:p>
        </w:tc>
      </w:tr>
      <w:tr w:rsidR="002B75E7" w:rsidRPr="00771020" w:rsidTr="00471847">
        <w:trPr>
          <w:trHeight w:val="240"/>
        </w:trPr>
        <w:tc>
          <w:tcPr>
            <w:tcW w:w="1285" w:type="dxa"/>
            <w:vMerge/>
            <w:noWrap/>
          </w:tcPr>
          <w:p w:rsidR="002B75E7" w:rsidRPr="002B75E7" w:rsidRDefault="002B75E7" w:rsidP="002B75E7"/>
        </w:tc>
        <w:tc>
          <w:tcPr>
            <w:tcW w:w="1680" w:type="dxa"/>
          </w:tcPr>
          <w:p w:rsidR="002B75E7" w:rsidRPr="002B75E7" w:rsidRDefault="002B75E7" w:rsidP="002B75E7">
            <w:r w:rsidRPr="002B75E7">
              <w:t>HDD</w:t>
            </w:r>
          </w:p>
        </w:tc>
        <w:tc>
          <w:tcPr>
            <w:tcW w:w="5360" w:type="dxa"/>
            <w:noWrap/>
          </w:tcPr>
          <w:p w:rsidR="002B75E7" w:rsidRPr="002B75E7" w:rsidRDefault="002B75E7" w:rsidP="002B75E7">
            <w:r w:rsidRPr="002B75E7">
              <w:rPr>
                <w:rFonts w:hint="eastAsia"/>
              </w:rPr>
              <w:t>10GB 이상 여유 용량 권장</w:t>
            </w:r>
          </w:p>
        </w:tc>
        <w:tc>
          <w:tcPr>
            <w:tcW w:w="1440" w:type="dxa"/>
          </w:tcPr>
          <w:p w:rsidR="002B75E7" w:rsidRPr="002B75E7" w:rsidRDefault="002B75E7" w:rsidP="002B75E7"/>
        </w:tc>
      </w:tr>
      <w:bookmarkEnd w:id="57"/>
      <w:bookmarkEnd w:id="58"/>
    </w:tbl>
    <w:p w:rsidR="002B75E7" w:rsidRPr="00FA71B2" w:rsidRDefault="002B75E7" w:rsidP="002B75E7"/>
    <w:p w:rsidR="002B75E7" w:rsidRPr="00FA71B2" w:rsidRDefault="002B75E7" w:rsidP="002B75E7">
      <w:pPr>
        <w:pStyle w:val="20"/>
      </w:pPr>
      <w:bookmarkStart w:id="59" w:name="_Toc176763415"/>
      <w:bookmarkStart w:id="60" w:name="_Toc204760620"/>
      <w:bookmarkStart w:id="61" w:name="_Toc205888133"/>
      <w:bookmarkStart w:id="62" w:name="_Toc242081695"/>
      <w:bookmarkStart w:id="63" w:name="_Toc303103410"/>
      <w:r w:rsidRPr="00FA71B2">
        <w:rPr>
          <w:rFonts w:hint="eastAsia"/>
        </w:rPr>
        <w:lastRenderedPageBreak/>
        <w:t>H/W 구성도</w:t>
      </w:r>
      <w:bookmarkEnd w:id="59"/>
      <w:bookmarkEnd w:id="60"/>
      <w:bookmarkEnd w:id="61"/>
      <w:bookmarkEnd w:id="62"/>
      <w:bookmarkEnd w:id="63"/>
    </w:p>
    <w:p w:rsidR="002B75E7" w:rsidRPr="00A732B0" w:rsidRDefault="00AF3BFD" w:rsidP="002B75E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D5D8E1" wp14:editId="08EE066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172200" cy="3896360"/>
                <wp:effectExtent l="9525" t="10160" r="9525" b="8255"/>
                <wp:wrapNone/>
                <wp:docPr id="1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38963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left:0;text-align:left;margin-left:0;margin-top:.05pt;width:486pt;height:30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" filled="f"/>
            </w:pict>
          </mc:Fallback>
        </mc:AlternateContent>
      </w:r>
      <w:r>
        <w:rPr>
          <w:noProof/>
        </w:rPr>
        <w:drawing>
          <wp:inline distT="0" distB="0" distL="0" distR="0" wp14:anchorId="2E7989DF" wp14:editId="07AAF6AC">
            <wp:extent cx="5905500" cy="3543300"/>
            <wp:effectExtent l="0" t="0" r="0" b="0"/>
            <wp:docPr id="13" name="그림 5" descr="그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그림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E7" w:rsidRDefault="002B75E7" w:rsidP="002B75E7"/>
    <w:p w:rsidR="002B75E7" w:rsidRPr="002B75E7" w:rsidRDefault="002B75E7" w:rsidP="002B75E7">
      <w:pPr>
        <w:pStyle w:val="20"/>
      </w:pPr>
      <w:bookmarkStart w:id="64" w:name="_Toc205888134"/>
      <w:bookmarkStart w:id="65" w:name="_Toc242081696"/>
      <w:bookmarkStart w:id="66" w:name="_Toc303103411"/>
      <w:r>
        <w:rPr>
          <w:rFonts w:hint="eastAsia"/>
        </w:rPr>
        <w:t>테스트 환경 구성도</w:t>
      </w:r>
      <w:bookmarkEnd w:id="64"/>
      <w:bookmarkEnd w:id="65"/>
      <w:bookmarkEnd w:id="66"/>
    </w:p>
    <w:p w:rsidR="002B75E7" w:rsidRPr="00A732B0" w:rsidRDefault="00AF3BFD" w:rsidP="002B75E7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C5E2F9" wp14:editId="76A15706">
                <wp:simplePos x="0" y="0"/>
                <wp:positionH relativeFrom="column">
                  <wp:posOffset>1143000</wp:posOffset>
                </wp:positionH>
                <wp:positionV relativeFrom="paragraph">
                  <wp:posOffset>104775</wp:posOffset>
                </wp:positionV>
                <wp:extent cx="914400" cy="914400"/>
                <wp:effectExtent l="0" t="0" r="0" b="0"/>
                <wp:wrapNone/>
                <wp:docPr id="1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8549D" w:rsidRPr="00464C0F" w:rsidRDefault="0008549D" w:rsidP="002B75E7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94" type="#_x0000_t202" style="position:absolute;left:0;text-align:left;margin-left:90pt;margin-top:8.25pt;width:1in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" filled="f" stroked="f">
                <v:textbox>
                  <w:txbxContent>
                    <w:p w:rsidR="0008549D" w:rsidRPr="00464C0F" w:rsidRDefault="0008549D" w:rsidP="002B75E7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9488F4" wp14:editId="2B56B137">
                <wp:simplePos x="0" y="0"/>
                <wp:positionH relativeFrom="column">
                  <wp:posOffset>627380</wp:posOffset>
                </wp:positionH>
                <wp:positionV relativeFrom="paragraph">
                  <wp:posOffset>342900</wp:posOffset>
                </wp:positionV>
                <wp:extent cx="2458720" cy="2628900"/>
                <wp:effectExtent l="17780" t="19050" r="19050" b="19050"/>
                <wp:wrapNone/>
                <wp:docPr id="1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8720" cy="2628900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left:0;text-align:left;margin-left:49.4pt;margin-top:27pt;width:193.6pt;height:20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D943C7" wp14:editId="2509F6FF">
                <wp:simplePos x="0" y="0"/>
                <wp:positionH relativeFrom="column">
                  <wp:posOffset>-114300</wp:posOffset>
                </wp:positionH>
                <wp:positionV relativeFrom="paragraph">
                  <wp:posOffset>635</wp:posOffset>
                </wp:positionV>
                <wp:extent cx="6286500" cy="3200400"/>
                <wp:effectExtent l="9525" t="10160" r="9525" b="8890"/>
                <wp:wrapNone/>
                <wp:docPr id="1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2004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left:0;text-align:left;margin-left:-9pt;margin-top:.05pt;width:495pt;height:25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" filled="f"/>
            </w:pict>
          </mc:Fallback>
        </mc:AlternateContent>
      </w:r>
      <w:r>
        <w:rPr>
          <w:noProof/>
        </w:rPr>
        <w:drawing>
          <wp:inline distT="0" distB="0" distL="0" distR="0" wp14:anchorId="0A5555FA" wp14:editId="06D01A49">
            <wp:extent cx="6172200" cy="3190875"/>
            <wp:effectExtent l="0" t="0" r="0" b="9525"/>
            <wp:docPr id="12" name="그림 6" descr="그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그림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E7" w:rsidRDefault="002B75E7" w:rsidP="002B75E7"/>
    <w:p w:rsidR="002B75E7" w:rsidRPr="00FA71B2" w:rsidRDefault="002B75E7" w:rsidP="002B75E7"/>
    <w:p w:rsidR="002B75E7" w:rsidRPr="002B75E7" w:rsidRDefault="002B75E7" w:rsidP="002B75E7"/>
    <w:p w:rsidR="002B75E7" w:rsidRPr="002B75E7" w:rsidRDefault="002B75E7" w:rsidP="002B75E7">
      <w:pPr>
        <w:pStyle w:val="1"/>
      </w:pPr>
      <w:bookmarkStart w:id="67" w:name="_Toc44413426"/>
      <w:bookmarkStart w:id="68" w:name="_Toc242081697"/>
      <w:bookmarkStart w:id="69" w:name="_Toc303103412"/>
      <w:r w:rsidRPr="002B75E7">
        <w:rPr>
          <w:rFonts w:hint="eastAsia"/>
        </w:rPr>
        <w:lastRenderedPageBreak/>
        <w:t xml:space="preserve">테스트 수행 (Test </w:t>
      </w:r>
      <w:proofErr w:type="spellStart"/>
      <w:r w:rsidRPr="002B75E7">
        <w:rPr>
          <w:rFonts w:hint="eastAsia"/>
        </w:rPr>
        <w:t>Excecution</w:t>
      </w:r>
      <w:proofErr w:type="spellEnd"/>
      <w:r w:rsidRPr="002B75E7">
        <w:rPr>
          <w:rFonts w:hint="eastAsia"/>
        </w:rPr>
        <w:t>)</w:t>
      </w:r>
      <w:bookmarkEnd w:id="67"/>
      <w:bookmarkEnd w:id="68"/>
      <w:bookmarkEnd w:id="69"/>
    </w:p>
    <w:p w:rsidR="002B75E7" w:rsidRDefault="000D4B95" w:rsidP="002B75E7">
      <w:pPr>
        <w:pStyle w:val="20"/>
      </w:pPr>
      <w:bookmarkStart w:id="70" w:name="_Toc242081699"/>
      <w:bookmarkStart w:id="71" w:name="_Toc303103413"/>
      <w:r>
        <w:rPr>
          <w:rFonts w:hint="eastAsia"/>
        </w:rPr>
        <w:t xml:space="preserve">단위 </w:t>
      </w:r>
      <w:r w:rsidRPr="002B75E7">
        <w:rPr>
          <w:rFonts w:hint="eastAsia"/>
        </w:rPr>
        <w:t>테스트</w:t>
      </w:r>
      <w:bookmarkEnd w:id="70"/>
      <w:bookmarkEnd w:id="71"/>
    </w:p>
    <w:p w:rsidR="00263B4E" w:rsidRDefault="00263B4E" w:rsidP="00263B4E">
      <w:pPr>
        <w:pStyle w:val="3"/>
      </w:pPr>
      <w:r>
        <w:rPr>
          <w:rFonts w:hint="eastAsia"/>
        </w:rPr>
        <w:t>단위 테스트 개요</w:t>
      </w:r>
    </w:p>
    <w:p w:rsidR="00871C61" w:rsidRDefault="00263B4E" w:rsidP="00263B4E">
      <w:pPr>
        <w:pStyle w:val="4"/>
        <w:rPr>
          <w:rFonts w:hint="eastAsia"/>
        </w:rPr>
      </w:pPr>
      <w:r>
        <w:rPr>
          <w:rFonts w:hint="eastAsia"/>
        </w:rPr>
        <w:t>목적</w:t>
      </w:r>
    </w:p>
    <w:p w:rsidR="000D4B95" w:rsidRPr="00845BC5" w:rsidRDefault="000D4B95" w:rsidP="002C70FD">
      <w:pPr>
        <w:pStyle w:val="af7"/>
        <w:ind w:left="600"/>
      </w:pPr>
      <w:r w:rsidRPr="00845BC5">
        <w:rPr>
          <w:rFonts w:hint="eastAsia"/>
        </w:rPr>
        <w:t>각 업무 팀에서 작성한 화면에 대하여 설계자가 시작한 기능을 만족하는지 화면에 대한 기본적인 사항을 만족하는지 테스트한다.</w:t>
      </w:r>
    </w:p>
    <w:p w:rsidR="00871C61" w:rsidRDefault="000D4B95" w:rsidP="00263B4E">
      <w:pPr>
        <w:pStyle w:val="4"/>
        <w:rPr>
          <w:rFonts w:hint="eastAsia"/>
        </w:rPr>
      </w:pPr>
      <w:r w:rsidRPr="00845BC5">
        <w:rPr>
          <w:rFonts w:hint="eastAsia"/>
        </w:rPr>
        <w:t>추진체계</w:t>
      </w:r>
    </w:p>
    <w:p w:rsidR="000D4B95" w:rsidRPr="00845BC5" w:rsidRDefault="000D4B95" w:rsidP="002C70FD">
      <w:pPr>
        <w:pStyle w:val="af7"/>
        <w:ind w:left="600"/>
      </w:pPr>
      <w:r w:rsidRPr="00845BC5">
        <w:rPr>
          <w:rFonts w:hint="eastAsia"/>
        </w:rPr>
        <w:t xml:space="preserve">단위 테스트는 </w:t>
      </w:r>
      <w:r w:rsidR="00730149">
        <w:rPr>
          <w:rFonts w:hint="eastAsia"/>
        </w:rPr>
        <w:t xml:space="preserve">세 </w:t>
      </w:r>
      <w:r w:rsidRPr="00845BC5">
        <w:rPr>
          <w:rFonts w:hint="eastAsia"/>
        </w:rPr>
        <w:t xml:space="preserve">단계로 나누어 수행한다. 첫 번째 단계는 </w:t>
      </w:r>
      <w:r w:rsidR="00730149">
        <w:rPr>
          <w:rFonts w:hint="eastAsia"/>
        </w:rPr>
        <w:t xml:space="preserve">개발자에 의한 결함 발견, </w:t>
      </w:r>
      <w:r w:rsidRPr="00845BC5">
        <w:rPr>
          <w:rFonts w:hint="eastAsia"/>
        </w:rPr>
        <w:t xml:space="preserve">두 번째 단계는 </w:t>
      </w:r>
      <w:r w:rsidR="00730149">
        <w:rPr>
          <w:rFonts w:hint="eastAsia"/>
        </w:rPr>
        <w:t>테스터</w:t>
      </w:r>
      <w:r w:rsidR="00023198">
        <w:rPr>
          <w:rFonts w:hint="eastAsia"/>
        </w:rPr>
        <w:t>(통상 분석설계자)</w:t>
      </w:r>
      <w:r w:rsidR="00730149">
        <w:rPr>
          <w:rFonts w:hint="eastAsia"/>
        </w:rPr>
        <w:t>에 의한 결함</w:t>
      </w:r>
      <w:r w:rsidR="00023198">
        <w:rPr>
          <w:rFonts w:hint="eastAsia"/>
        </w:rPr>
        <w:t xml:space="preserve"> </w:t>
      </w:r>
      <w:r w:rsidR="00730149">
        <w:rPr>
          <w:rFonts w:hint="eastAsia"/>
        </w:rPr>
        <w:t>발견</w:t>
      </w:r>
      <w:r w:rsidR="00023198">
        <w:rPr>
          <w:rStyle w:val="ad"/>
        </w:rPr>
        <w:footnoteReference w:id="1"/>
      </w:r>
      <w:r w:rsidR="00730149">
        <w:rPr>
          <w:rFonts w:hint="eastAsia"/>
        </w:rPr>
        <w:t xml:space="preserve">, 세 번째는 고객에 의한 </w:t>
      </w:r>
      <w:r w:rsidR="00023198">
        <w:rPr>
          <w:rFonts w:hint="eastAsia"/>
        </w:rPr>
        <w:t>기능</w:t>
      </w:r>
      <w:r w:rsidR="00730149">
        <w:rPr>
          <w:rFonts w:hint="eastAsia"/>
        </w:rPr>
        <w:t>요구사항 검증</w:t>
      </w:r>
    </w:p>
    <w:p w:rsidR="00871C61" w:rsidRDefault="000D4B95" w:rsidP="00023198">
      <w:pPr>
        <w:pStyle w:val="4"/>
        <w:rPr>
          <w:rFonts w:hint="eastAsia"/>
        </w:rPr>
      </w:pPr>
      <w:r w:rsidRPr="00845BC5">
        <w:rPr>
          <w:rFonts w:hint="eastAsia"/>
        </w:rPr>
        <w:t>단위 테스트 체크리스트 활용</w:t>
      </w:r>
    </w:p>
    <w:p w:rsidR="000D4B95" w:rsidRPr="00845BC5" w:rsidRDefault="000D4B95" w:rsidP="002C70FD">
      <w:pPr>
        <w:pStyle w:val="af7"/>
        <w:ind w:left="600"/>
      </w:pPr>
      <w:r w:rsidRPr="00845BC5">
        <w:rPr>
          <w:rFonts w:hint="eastAsia"/>
        </w:rPr>
        <w:t>모든 단위 테스트는 단위 테스트 설계서 파일로 만들어진 단위 테스트 설계서(체크리스트, 테스트시나리오)를 활용한다.</w:t>
      </w:r>
    </w:p>
    <w:p w:rsidR="00871C61" w:rsidRDefault="000D4B95" w:rsidP="00263B4E">
      <w:pPr>
        <w:pStyle w:val="4"/>
        <w:rPr>
          <w:rFonts w:hint="eastAsia"/>
        </w:rPr>
      </w:pPr>
      <w:r w:rsidRPr="00845BC5">
        <w:rPr>
          <w:rFonts w:hint="eastAsia"/>
        </w:rPr>
        <w:t>기타사항</w:t>
      </w:r>
    </w:p>
    <w:p w:rsidR="000D4B95" w:rsidRDefault="000D4B95" w:rsidP="002C70FD">
      <w:pPr>
        <w:pStyle w:val="af7"/>
        <w:ind w:left="600"/>
      </w:pPr>
      <w:r w:rsidRPr="00845BC5">
        <w:rPr>
          <w:rFonts w:hint="eastAsia"/>
        </w:rPr>
        <w:t xml:space="preserve">단위 테스트는 </w:t>
      </w:r>
      <w:proofErr w:type="spellStart"/>
      <w:r w:rsidRPr="00845BC5">
        <w:rPr>
          <w:rFonts w:hint="eastAsia"/>
        </w:rPr>
        <w:t>화면별로</w:t>
      </w:r>
      <w:proofErr w:type="spellEnd"/>
      <w:r w:rsidRPr="00845BC5">
        <w:rPr>
          <w:rFonts w:hint="eastAsia"/>
        </w:rPr>
        <w:t xml:space="preserve"> 기능성을 테스트하는 블랙박스 테스트</w:t>
      </w:r>
      <w:r w:rsidR="00027547">
        <w:rPr>
          <w:rFonts w:hint="eastAsia"/>
        </w:rPr>
        <w:t>를</w:t>
      </w:r>
      <w:r w:rsidRPr="00845BC5">
        <w:rPr>
          <w:rFonts w:hint="eastAsia"/>
        </w:rPr>
        <w:t xml:space="preserve"> 실시한다.</w:t>
      </w:r>
    </w:p>
    <w:p w:rsidR="00730149" w:rsidRPr="00730149" w:rsidRDefault="00730149" w:rsidP="00730149"/>
    <w:p w:rsidR="00263B4E" w:rsidRDefault="00263B4E" w:rsidP="00263B4E">
      <w:pPr>
        <w:pStyle w:val="3"/>
      </w:pPr>
      <w:r>
        <w:rPr>
          <w:rFonts w:hint="eastAsia"/>
        </w:rPr>
        <w:t>단위테스트 절차</w:t>
      </w:r>
    </w:p>
    <w:p w:rsidR="005156EB" w:rsidRDefault="00027547" w:rsidP="002C70FD">
      <w:pPr>
        <w:pStyle w:val="af7"/>
        <w:ind w:left="600"/>
      </w:pPr>
      <w:r>
        <w:object w:dxaOrig="7167" w:dyaOrig="5371">
          <v:shape id="_x0000_i1025" type="#_x0000_t75" style="width:351pt;height:262.5pt" o:ole="" fillcolor="black">
            <v:imagedata r:id="rId16" o:title=""/>
          </v:shape>
          <o:OLEObject Type="Embed" ProgID="PowerPoint.Slide.12" ShapeID="_x0000_i1025" DrawAspect="Content" ObjectID="_1376846198" r:id="rId17"/>
        </w:object>
      </w:r>
    </w:p>
    <w:p w:rsidR="00027547" w:rsidRPr="005156EB" w:rsidRDefault="00D63D59" w:rsidP="002C70FD">
      <w:pPr>
        <w:pStyle w:val="af7"/>
        <w:ind w:left="600"/>
      </w:pPr>
      <w:r>
        <w:rPr>
          <w:rFonts w:ascii="HY견고딕" w:eastAsia="HY견고딕" w:hint="eastAsia"/>
        </w:rPr>
        <w:lastRenderedPageBreak/>
        <w:t>※</w:t>
      </w:r>
      <w:r>
        <w:rPr>
          <w:rFonts w:hint="eastAsia"/>
        </w:rPr>
        <w:t xml:space="preserve"> </w:t>
      </w:r>
      <w:r w:rsidR="00027547">
        <w:rPr>
          <w:rFonts w:hint="eastAsia"/>
        </w:rPr>
        <w:t xml:space="preserve">고객 기능테스트에서 발생한 개선사항, 추가요구사항은 결함과 분리하여 </w:t>
      </w:r>
      <w:r>
        <w:rPr>
          <w:rFonts w:hint="eastAsia"/>
        </w:rPr>
        <w:t xml:space="preserve">별도 </w:t>
      </w:r>
      <w:r w:rsidR="00027547">
        <w:rPr>
          <w:rFonts w:hint="eastAsia"/>
        </w:rPr>
        <w:t>관리한다.</w:t>
      </w:r>
    </w:p>
    <w:p w:rsidR="00263B4E" w:rsidRPr="00845BC5" w:rsidRDefault="00263B4E" w:rsidP="00263B4E">
      <w:pPr>
        <w:pStyle w:val="3"/>
      </w:pPr>
      <w:r>
        <w:rPr>
          <w:rFonts w:hint="eastAsia"/>
        </w:rPr>
        <w:t>단위테스트 수행조직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42"/>
        <w:gridCol w:w="6663"/>
        <w:gridCol w:w="1931"/>
      </w:tblGrid>
      <w:tr w:rsidR="008E1209" w:rsidTr="0047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8E1209" w:rsidRDefault="008E1209" w:rsidP="008E1209">
            <w:pPr>
              <w:pStyle w:val="TableHeader"/>
            </w:pPr>
            <w:r>
              <w:rPr>
                <w:rFonts w:hint="eastAsia"/>
              </w:rPr>
              <w:t>구분</w:t>
            </w:r>
          </w:p>
        </w:tc>
        <w:tc>
          <w:tcPr>
            <w:tcW w:w="6663" w:type="dxa"/>
          </w:tcPr>
          <w:p w:rsidR="008E1209" w:rsidRDefault="008E1209" w:rsidP="008E1209">
            <w:pPr>
              <w:pStyle w:val="TableHeader"/>
            </w:pPr>
            <w:r>
              <w:rPr>
                <w:rFonts w:hint="eastAsia"/>
              </w:rPr>
              <w:t>역할</w:t>
            </w:r>
          </w:p>
        </w:tc>
        <w:tc>
          <w:tcPr>
            <w:tcW w:w="1931" w:type="dxa"/>
          </w:tcPr>
          <w:p w:rsidR="008E1209" w:rsidRDefault="008E1209" w:rsidP="008E1209">
            <w:pPr>
              <w:pStyle w:val="TableHeader"/>
            </w:pPr>
            <w:r>
              <w:rPr>
                <w:rFonts w:hint="eastAsia"/>
              </w:rPr>
              <w:t>비고</w:t>
            </w:r>
          </w:p>
        </w:tc>
      </w:tr>
      <w:tr w:rsidR="008E1209" w:rsidTr="00471847">
        <w:tc>
          <w:tcPr>
            <w:tcW w:w="1242" w:type="dxa"/>
          </w:tcPr>
          <w:p w:rsidR="008E1209" w:rsidRDefault="008E1209" w:rsidP="000D4B95">
            <w:r>
              <w:rPr>
                <w:rFonts w:hint="eastAsia"/>
              </w:rPr>
              <w:t>개발자</w:t>
            </w:r>
          </w:p>
        </w:tc>
        <w:tc>
          <w:tcPr>
            <w:tcW w:w="6663" w:type="dxa"/>
          </w:tcPr>
          <w:p w:rsidR="008E1209" w:rsidRDefault="008E1209" w:rsidP="000D4B95">
            <w:r>
              <w:rPr>
                <w:rFonts w:hint="eastAsia"/>
              </w:rPr>
              <w:t>코딩 및 자체 단위테스트</w:t>
            </w:r>
          </w:p>
        </w:tc>
        <w:tc>
          <w:tcPr>
            <w:tcW w:w="1931" w:type="dxa"/>
          </w:tcPr>
          <w:p w:rsidR="008E1209" w:rsidRDefault="008E1209" w:rsidP="000D4B95"/>
        </w:tc>
      </w:tr>
      <w:tr w:rsidR="008E1209" w:rsidTr="00471847">
        <w:tc>
          <w:tcPr>
            <w:tcW w:w="1242" w:type="dxa"/>
          </w:tcPr>
          <w:p w:rsidR="008E1209" w:rsidRDefault="008E1209" w:rsidP="000D4B95">
            <w:r>
              <w:rPr>
                <w:rFonts w:hint="eastAsia"/>
              </w:rPr>
              <w:t>테스터</w:t>
            </w:r>
          </w:p>
        </w:tc>
        <w:tc>
          <w:tcPr>
            <w:tcW w:w="6663" w:type="dxa"/>
          </w:tcPr>
          <w:p w:rsidR="008E1209" w:rsidRDefault="008E1209" w:rsidP="008E1209">
            <w:r>
              <w:rPr>
                <w:rFonts w:hint="eastAsia"/>
              </w:rPr>
              <w:t>통상 분석설계자가 설계명세와의 일치 여부 및 결함 발견을 목적으로 테스트</w:t>
            </w:r>
          </w:p>
        </w:tc>
        <w:tc>
          <w:tcPr>
            <w:tcW w:w="1931" w:type="dxa"/>
          </w:tcPr>
          <w:p w:rsidR="008E1209" w:rsidRDefault="008E1209" w:rsidP="000D4B95">
            <w:r>
              <w:rPr>
                <w:rFonts w:hint="eastAsia"/>
              </w:rPr>
              <w:t>분석설계자</w:t>
            </w:r>
          </w:p>
        </w:tc>
      </w:tr>
      <w:tr w:rsidR="008E1209" w:rsidTr="00471847">
        <w:tc>
          <w:tcPr>
            <w:tcW w:w="1242" w:type="dxa"/>
          </w:tcPr>
          <w:p w:rsidR="008E1209" w:rsidRDefault="008E1209" w:rsidP="000D4B95">
            <w:r>
              <w:rPr>
                <w:rFonts w:hint="eastAsia"/>
              </w:rPr>
              <w:t>고객</w:t>
            </w:r>
          </w:p>
        </w:tc>
        <w:tc>
          <w:tcPr>
            <w:tcW w:w="6663" w:type="dxa"/>
          </w:tcPr>
          <w:p w:rsidR="008E1209" w:rsidRDefault="008E1209" w:rsidP="000D4B95">
            <w:r>
              <w:rPr>
                <w:rFonts w:hint="eastAsia"/>
              </w:rPr>
              <w:t>제시한 요구사항에 맞게 개발되었는지 기능 확인에 중점을 두고 테스트</w:t>
            </w:r>
          </w:p>
        </w:tc>
        <w:tc>
          <w:tcPr>
            <w:tcW w:w="1931" w:type="dxa"/>
          </w:tcPr>
          <w:p w:rsidR="008E1209" w:rsidRDefault="00AE55FD" w:rsidP="000D4B95">
            <w:r>
              <w:rPr>
                <w:rFonts w:hint="eastAsia"/>
              </w:rPr>
              <w:t>고객 TFT</w:t>
            </w:r>
          </w:p>
        </w:tc>
      </w:tr>
    </w:tbl>
    <w:p w:rsidR="000D4B95" w:rsidRPr="000D4B95" w:rsidRDefault="000D4B95" w:rsidP="000D4B95"/>
    <w:p w:rsidR="000D4B95" w:rsidRDefault="000D4B95" w:rsidP="002B75E7">
      <w:pPr>
        <w:pStyle w:val="20"/>
      </w:pPr>
      <w:bookmarkStart w:id="72" w:name="_Toc303103414"/>
      <w:r>
        <w:rPr>
          <w:rFonts w:hint="eastAsia"/>
        </w:rPr>
        <w:t>통합 테스트</w:t>
      </w:r>
      <w:bookmarkEnd w:id="72"/>
    </w:p>
    <w:p w:rsidR="00023198" w:rsidRDefault="00023198" w:rsidP="00023198">
      <w:pPr>
        <w:pStyle w:val="3"/>
      </w:pPr>
      <w:r>
        <w:rPr>
          <w:rFonts w:hint="eastAsia"/>
        </w:rPr>
        <w:t>통합 테스트 개요</w:t>
      </w:r>
    </w:p>
    <w:p w:rsidR="00023198" w:rsidRDefault="00023198" w:rsidP="002C70FD">
      <w:pPr>
        <w:pStyle w:val="af7"/>
        <w:ind w:left="600"/>
      </w:pPr>
      <w:r w:rsidRPr="00845BC5">
        <w:rPr>
          <w:rFonts w:hint="eastAsia"/>
        </w:rPr>
        <w:t xml:space="preserve">통합테스트는 단위테스트 이후, 인수테스트 이전에 실시한다. 그 목표는 통합된 시스템의 </w:t>
      </w:r>
      <w:proofErr w:type="gramStart"/>
      <w:r w:rsidRPr="00845BC5">
        <w:rPr>
          <w:rFonts w:hint="eastAsia"/>
        </w:rPr>
        <w:t>기능</w:t>
      </w:r>
      <w:r w:rsidRPr="00023198">
        <w:rPr>
          <w:rFonts w:hint="eastAsia"/>
        </w:rPr>
        <w:t xml:space="preserve"> ,인터페이스</w:t>
      </w:r>
      <w:proofErr w:type="gramEnd"/>
      <w:r w:rsidRPr="00023198">
        <w:rPr>
          <w:rFonts w:hint="eastAsia"/>
        </w:rPr>
        <w:t xml:space="preserve"> 등을 테스트한다. 개발된 실제 UI를 활용하여 주요프로세스의 시작에서 종료까지의 기능 및 인터페이스를 시나리오로 작성하여 기재된 내용이 모두 만족하는지를 테스트 한다.</w:t>
      </w:r>
    </w:p>
    <w:p w:rsidR="00023198" w:rsidRDefault="00023198" w:rsidP="00023198">
      <w:pPr>
        <w:pStyle w:val="3"/>
      </w:pPr>
      <w:r>
        <w:rPr>
          <w:rFonts w:hint="eastAsia"/>
        </w:rPr>
        <w:t>추진체계</w:t>
      </w:r>
    </w:p>
    <w:p w:rsidR="00023198" w:rsidRDefault="00023198" w:rsidP="002C70FD">
      <w:pPr>
        <w:pStyle w:val="af7"/>
        <w:ind w:left="600"/>
      </w:pPr>
      <w:r w:rsidRPr="00845BC5">
        <w:rPr>
          <w:rFonts w:hint="eastAsia"/>
        </w:rPr>
        <w:t xml:space="preserve">통합테스트는 요구사항 정의서와 </w:t>
      </w:r>
      <w:proofErr w:type="spellStart"/>
      <w:r w:rsidRPr="00845BC5">
        <w:rPr>
          <w:rFonts w:hint="eastAsia"/>
        </w:rPr>
        <w:t>유즈케이스</w:t>
      </w:r>
      <w:proofErr w:type="spellEnd"/>
      <w:r w:rsidRPr="00845BC5">
        <w:rPr>
          <w:rFonts w:hint="eastAsia"/>
        </w:rPr>
        <w:t xml:space="preserve"> 다이어그램, </w:t>
      </w:r>
      <w:proofErr w:type="spellStart"/>
      <w:r w:rsidRPr="00845BC5">
        <w:rPr>
          <w:rFonts w:hint="eastAsia"/>
        </w:rPr>
        <w:t>유즈케이스</w:t>
      </w:r>
      <w:proofErr w:type="spellEnd"/>
      <w:r w:rsidRPr="00845BC5">
        <w:rPr>
          <w:rFonts w:hint="eastAsia"/>
        </w:rPr>
        <w:t xml:space="preserve"> </w:t>
      </w:r>
      <w:proofErr w:type="spellStart"/>
      <w:r w:rsidRPr="00845BC5">
        <w:rPr>
          <w:rFonts w:hint="eastAsia"/>
        </w:rPr>
        <w:t>정의서를</w:t>
      </w:r>
      <w:proofErr w:type="spellEnd"/>
      <w:r w:rsidRPr="00845BC5">
        <w:rPr>
          <w:rFonts w:hint="eastAsia"/>
        </w:rPr>
        <w:t xml:space="preserve"> 기반으로 테스트 시나리오를 작성하여 테스트를 수행한다.</w:t>
      </w:r>
    </w:p>
    <w:p w:rsidR="00023198" w:rsidRDefault="00023198" w:rsidP="002C70FD">
      <w:pPr>
        <w:pStyle w:val="af7"/>
        <w:ind w:left="600"/>
      </w:pPr>
      <w:r w:rsidRPr="00845BC5">
        <w:rPr>
          <w:rFonts w:hint="eastAsia"/>
        </w:rPr>
        <w:t xml:space="preserve">내부적으로 추진하는 통합 테스트는 시나리오에 대한 검증을 실시하며 최종적으로 </w:t>
      </w:r>
      <w:proofErr w:type="spellStart"/>
      <w:r w:rsidRPr="00845BC5">
        <w:rPr>
          <w:rFonts w:hint="eastAsia"/>
        </w:rPr>
        <w:t>프로젝트팀과</w:t>
      </w:r>
      <w:proofErr w:type="spellEnd"/>
      <w:r w:rsidRPr="00845BC5">
        <w:rPr>
          <w:rFonts w:hint="eastAsia"/>
        </w:rPr>
        <w:t xml:space="preserve"> </w:t>
      </w:r>
      <w:r>
        <w:rPr>
          <w:rFonts w:hint="eastAsia"/>
        </w:rPr>
        <w:t>고객TFT와</w:t>
      </w:r>
      <w:r w:rsidRPr="00023198">
        <w:rPr>
          <w:rFonts w:hint="eastAsia"/>
        </w:rPr>
        <w:t>의 테스트를 진행한다.</w:t>
      </w:r>
    </w:p>
    <w:p w:rsidR="0066745E" w:rsidRDefault="0066745E" w:rsidP="0066745E">
      <w:pPr>
        <w:pStyle w:val="3"/>
      </w:pPr>
      <w:r>
        <w:rPr>
          <w:rFonts w:hint="eastAsia"/>
        </w:rPr>
        <w:lastRenderedPageBreak/>
        <w:t>수행절차</w:t>
      </w:r>
    </w:p>
    <w:p w:rsidR="0066745E" w:rsidRDefault="00CE3376" w:rsidP="002C70FD">
      <w:pPr>
        <w:pStyle w:val="af7"/>
        <w:ind w:left="600"/>
      </w:pPr>
      <w:r>
        <w:object w:dxaOrig="7167" w:dyaOrig="5371">
          <v:shape id="_x0000_i1026" type="#_x0000_t75" style="width:406.5pt;height:303.75pt" o:ole="" fillcolor="black">
            <v:imagedata r:id="rId18" o:title=""/>
          </v:shape>
          <o:OLEObject Type="Embed" ProgID="PowerPoint.Slide.12" ShapeID="_x0000_i1026" DrawAspect="Content" ObjectID="_1376846199" r:id="rId19"/>
        </w:object>
      </w:r>
    </w:p>
    <w:p w:rsidR="00F835EC" w:rsidRDefault="00871C61" w:rsidP="005C5F4D">
      <w:pPr>
        <w:pStyle w:val="3"/>
      </w:pPr>
      <w:r>
        <w:rPr>
          <w:rFonts w:hint="eastAsia"/>
        </w:rPr>
        <w:t>통합</w:t>
      </w:r>
      <w:r w:rsidR="00F835EC">
        <w:rPr>
          <w:rFonts w:hint="eastAsia"/>
        </w:rPr>
        <w:t>테스트 수행</w:t>
      </w:r>
      <w:r w:rsidR="005C5F4D">
        <w:rPr>
          <w:rFonts w:hint="eastAsia"/>
        </w:rPr>
        <w:t xml:space="preserve"> 조직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42"/>
        <w:gridCol w:w="6663"/>
        <w:gridCol w:w="1931"/>
      </w:tblGrid>
      <w:tr w:rsidR="00E25C4C" w:rsidTr="0047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E25C4C" w:rsidRPr="00E25C4C" w:rsidRDefault="00E25C4C" w:rsidP="00E25C4C">
            <w:pPr>
              <w:pStyle w:val="TableHeader"/>
            </w:pPr>
            <w:r>
              <w:rPr>
                <w:rFonts w:hint="eastAsia"/>
              </w:rPr>
              <w:t>구분</w:t>
            </w:r>
          </w:p>
        </w:tc>
        <w:tc>
          <w:tcPr>
            <w:tcW w:w="6663" w:type="dxa"/>
          </w:tcPr>
          <w:p w:rsidR="00E25C4C" w:rsidRPr="00E25C4C" w:rsidRDefault="00E25C4C" w:rsidP="00E25C4C">
            <w:pPr>
              <w:pStyle w:val="TableHeader"/>
            </w:pPr>
            <w:r>
              <w:rPr>
                <w:rFonts w:hint="eastAsia"/>
              </w:rPr>
              <w:t>역할</w:t>
            </w:r>
          </w:p>
        </w:tc>
        <w:tc>
          <w:tcPr>
            <w:tcW w:w="1931" w:type="dxa"/>
          </w:tcPr>
          <w:p w:rsidR="00E25C4C" w:rsidRPr="00E25C4C" w:rsidRDefault="00CE3376" w:rsidP="00E25C4C">
            <w:pPr>
              <w:pStyle w:val="TableHeader"/>
            </w:pPr>
            <w:r>
              <w:rPr>
                <w:rFonts w:hint="eastAsia"/>
              </w:rPr>
              <w:t>담당자</w:t>
            </w:r>
          </w:p>
        </w:tc>
      </w:tr>
      <w:tr w:rsidR="00E25C4C" w:rsidTr="00471847">
        <w:tc>
          <w:tcPr>
            <w:tcW w:w="1242" w:type="dxa"/>
          </w:tcPr>
          <w:p w:rsidR="00E25C4C" w:rsidRPr="00E25C4C" w:rsidRDefault="00E25C4C" w:rsidP="00E25C4C">
            <w:r>
              <w:rPr>
                <w:rFonts w:hint="eastAsia"/>
              </w:rPr>
              <w:t>개발자</w:t>
            </w:r>
          </w:p>
        </w:tc>
        <w:tc>
          <w:tcPr>
            <w:tcW w:w="6663" w:type="dxa"/>
          </w:tcPr>
          <w:p w:rsidR="00E25C4C" w:rsidRPr="00E25C4C" w:rsidRDefault="00176893" w:rsidP="00176893">
            <w:r>
              <w:rPr>
                <w:rFonts w:hint="eastAsia"/>
              </w:rPr>
              <w:t>발견된 결함을 조치하고 소스 수정에 따라 발생할 수 있는 side-effect 제거함.</w:t>
            </w:r>
          </w:p>
        </w:tc>
        <w:tc>
          <w:tcPr>
            <w:tcW w:w="1931" w:type="dxa"/>
          </w:tcPr>
          <w:p w:rsidR="00BC6E14" w:rsidRDefault="00BC6E14" w:rsidP="00E25C4C">
            <w:r>
              <w:rPr>
                <w:rFonts w:hint="eastAsia"/>
              </w:rPr>
              <w:t>과장 김00</w:t>
            </w:r>
          </w:p>
          <w:p w:rsidR="00E25C4C" w:rsidRDefault="00BC6E14" w:rsidP="00E25C4C">
            <w:r>
              <w:rPr>
                <w:rFonts w:hint="eastAsia"/>
              </w:rPr>
              <w:t>대리 이00</w:t>
            </w:r>
          </w:p>
          <w:p w:rsidR="00BC6E14" w:rsidRDefault="00BC6E14" w:rsidP="00E25C4C">
            <w:r>
              <w:rPr>
                <w:rFonts w:hint="eastAsia"/>
              </w:rPr>
              <w:t>사원 김00</w:t>
            </w:r>
          </w:p>
        </w:tc>
      </w:tr>
      <w:tr w:rsidR="00E25C4C" w:rsidTr="00471847">
        <w:tc>
          <w:tcPr>
            <w:tcW w:w="1242" w:type="dxa"/>
          </w:tcPr>
          <w:p w:rsidR="00E25C4C" w:rsidRPr="00E25C4C" w:rsidRDefault="00E25C4C" w:rsidP="00E25C4C">
            <w:proofErr w:type="spellStart"/>
            <w:r>
              <w:rPr>
                <w:rFonts w:hint="eastAsia"/>
              </w:rPr>
              <w:t>테스</w:t>
            </w:r>
            <w:r w:rsidR="00176893">
              <w:rPr>
                <w:rFonts w:hint="eastAsia"/>
              </w:rPr>
              <w:t>트팀</w:t>
            </w:r>
            <w:proofErr w:type="spellEnd"/>
          </w:p>
        </w:tc>
        <w:tc>
          <w:tcPr>
            <w:tcW w:w="6663" w:type="dxa"/>
          </w:tcPr>
          <w:p w:rsidR="00E25C4C" w:rsidRPr="00E25C4C" w:rsidRDefault="00FC6F11" w:rsidP="00176893">
            <w:r>
              <w:rPr>
                <w:rFonts w:hint="eastAsia"/>
              </w:rPr>
              <w:t xml:space="preserve">테스트 수행 후 테스트 결과를 보고함. </w:t>
            </w:r>
          </w:p>
        </w:tc>
        <w:tc>
          <w:tcPr>
            <w:tcW w:w="1931" w:type="dxa"/>
          </w:tcPr>
          <w:p w:rsidR="00E25C4C" w:rsidRDefault="00BC6E14" w:rsidP="00E25C4C">
            <w:r>
              <w:rPr>
                <w:rFonts w:hint="eastAsia"/>
              </w:rPr>
              <w:t>과장 김00</w:t>
            </w:r>
          </w:p>
          <w:p w:rsidR="00BC6E14" w:rsidRPr="00E25C4C" w:rsidRDefault="00BC6E14" w:rsidP="00E25C4C">
            <w:r>
              <w:rPr>
                <w:rFonts w:hint="eastAsia"/>
              </w:rPr>
              <w:t>대리 이00</w:t>
            </w:r>
          </w:p>
        </w:tc>
      </w:tr>
      <w:tr w:rsidR="00176893" w:rsidTr="00471847">
        <w:tc>
          <w:tcPr>
            <w:tcW w:w="1242" w:type="dxa"/>
          </w:tcPr>
          <w:p w:rsidR="00176893" w:rsidRDefault="00176893" w:rsidP="00E25C4C">
            <w:r>
              <w:rPr>
                <w:rFonts w:hint="eastAsia"/>
              </w:rPr>
              <w:t>분석설계자</w:t>
            </w:r>
          </w:p>
        </w:tc>
        <w:tc>
          <w:tcPr>
            <w:tcW w:w="6663" w:type="dxa"/>
          </w:tcPr>
          <w:p w:rsidR="00176893" w:rsidRDefault="00176893" w:rsidP="00176893">
            <w:r>
              <w:rPr>
                <w:rFonts w:hint="eastAsia"/>
              </w:rPr>
              <w:t>통</w:t>
            </w:r>
            <w:r w:rsidRPr="00176893">
              <w:rPr>
                <w:rFonts w:hint="eastAsia"/>
              </w:rPr>
              <w:t>합테스트를 설계하고</w:t>
            </w:r>
            <w:r>
              <w:rPr>
                <w:rFonts w:hint="eastAsia"/>
              </w:rPr>
              <w:t xml:space="preserve"> 발견된 결함을 확인하여 조치계획을 수립하고 실행</w:t>
            </w:r>
            <w:r w:rsidRPr="00176893">
              <w:rPr>
                <w:rFonts w:hint="eastAsia"/>
              </w:rPr>
              <w:t>.</w:t>
            </w:r>
          </w:p>
        </w:tc>
        <w:tc>
          <w:tcPr>
            <w:tcW w:w="1931" w:type="dxa"/>
          </w:tcPr>
          <w:p w:rsidR="00176893" w:rsidRDefault="00CE3376" w:rsidP="00E25C4C">
            <w:r>
              <w:rPr>
                <w:rFonts w:hint="eastAsia"/>
              </w:rPr>
              <w:t>차장 이00</w:t>
            </w:r>
          </w:p>
          <w:p w:rsidR="00CE3376" w:rsidRDefault="00BC6E14" w:rsidP="00E25C4C">
            <w:r>
              <w:rPr>
                <w:rFonts w:hint="eastAsia"/>
              </w:rPr>
              <w:t>과</w:t>
            </w:r>
            <w:r w:rsidR="00CE3376">
              <w:rPr>
                <w:rFonts w:hint="eastAsia"/>
              </w:rPr>
              <w:t>장 박00</w:t>
            </w:r>
          </w:p>
        </w:tc>
      </w:tr>
      <w:tr w:rsidR="00E25C4C" w:rsidRPr="00CE3376" w:rsidTr="00471847">
        <w:tc>
          <w:tcPr>
            <w:tcW w:w="1242" w:type="dxa"/>
          </w:tcPr>
          <w:p w:rsidR="00E25C4C" w:rsidRPr="00E25C4C" w:rsidRDefault="00E25C4C" w:rsidP="00E25C4C">
            <w:r>
              <w:rPr>
                <w:rFonts w:hint="eastAsia"/>
              </w:rPr>
              <w:t>QA</w:t>
            </w:r>
          </w:p>
        </w:tc>
        <w:tc>
          <w:tcPr>
            <w:tcW w:w="6663" w:type="dxa"/>
          </w:tcPr>
          <w:p w:rsidR="00E25C4C" w:rsidRPr="00E25C4C" w:rsidRDefault="00E25C4C" w:rsidP="00093251">
            <w:r>
              <w:rPr>
                <w:rFonts w:hint="eastAsia"/>
              </w:rPr>
              <w:t>품질관리자. 통합테스트 설계서 적정성 및 커버리지 확인. 반복되는 통합테스트에서 발견되는 결함</w:t>
            </w:r>
            <w:r w:rsidR="00093251">
              <w:rPr>
                <w:rFonts w:hint="eastAsia"/>
              </w:rPr>
              <w:t xml:space="preserve"> 및 조치결과를</w:t>
            </w:r>
            <w:r>
              <w:rPr>
                <w:rFonts w:hint="eastAsia"/>
              </w:rPr>
              <w:t xml:space="preserve"> </w:t>
            </w:r>
            <w:r w:rsidR="00093251">
              <w:rPr>
                <w:rFonts w:hint="eastAsia"/>
              </w:rPr>
              <w:t>집계</w:t>
            </w:r>
            <w:r>
              <w:rPr>
                <w:rFonts w:hint="eastAsia"/>
              </w:rPr>
              <w:t>하고 보고함.</w:t>
            </w:r>
          </w:p>
        </w:tc>
        <w:tc>
          <w:tcPr>
            <w:tcW w:w="1931" w:type="dxa"/>
          </w:tcPr>
          <w:p w:rsidR="00E25C4C" w:rsidRPr="00E25C4C" w:rsidRDefault="00CE3376" w:rsidP="00E25C4C">
            <w:r>
              <w:rPr>
                <w:rFonts w:hint="eastAsia"/>
              </w:rPr>
              <w:t>차장 김00</w:t>
            </w:r>
          </w:p>
        </w:tc>
      </w:tr>
    </w:tbl>
    <w:p w:rsidR="00E25C4C" w:rsidRPr="00E25C4C" w:rsidRDefault="00E25C4C" w:rsidP="00E25C4C"/>
    <w:p w:rsidR="000D4B95" w:rsidRDefault="000D4B95" w:rsidP="002B75E7">
      <w:pPr>
        <w:pStyle w:val="20"/>
      </w:pPr>
      <w:bookmarkStart w:id="73" w:name="_Toc303103415"/>
      <w:r>
        <w:rPr>
          <w:rFonts w:hint="eastAsia"/>
        </w:rPr>
        <w:t>시스템 테스트</w:t>
      </w:r>
      <w:bookmarkEnd w:id="73"/>
    </w:p>
    <w:p w:rsidR="008A4D1E" w:rsidRDefault="008A4D1E" w:rsidP="008A4D1E">
      <w:pPr>
        <w:pStyle w:val="3"/>
      </w:pPr>
      <w:r w:rsidRPr="00845BC5">
        <w:rPr>
          <w:rFonts w:hint="eastAsia"/>
        </w:rPr>
        <w:t xml:space="preserve">개발 </w:t>
      </w:r>
      <w:proofErr w:type="spellStart"/>
      <w:r w:rsidRPr="00845BC5">
        <w:rPr>
          <w:rFonts w:hint="eastAsia"/>
        </w:rPr>
        <w:t>프로파일링</w:t>
      </w:r>
      <w:proofErr w:type="spellEnd"/>
    </w:p>
    <w:p w:rsidR="008A4D1E" w:rsidRPr="00845BC5" w:rsidRDefault="008A4D1E" w:rsidP="002C70FD">
      <w:pPr>
        <w:pStyle w:val="af7"/>
        <w:ind w:left="600"/>
      </w:pPr>
      <w:r w:rsidRPr="00845BC5">
        <w:rPr>
          <w:rFonts w:hint="eastAsia"/>
        </w:rPr>
        <w:t xml:space="preserve">개발 서버에 </w:t>
      </w:r>
      <w:r>
        <w:rPr>
          <w:rFonts w:hint="eastAsia"/>
        </w:rPr>
        <w:t>Jennifer</w:t>
      </w:r>
      <w:r w:rsidRPr="00845BC5">
        <w:rPr>
          <w:rFonts w:hint="eastAsia"/>
        </w:rPr>
        <w:t>를 설치,</w:t>
      </w:r>
      <w:r>
        <w:rPr>
          <w:rFonts w:hint="eastAsia"/>
        </w:rPr>
        <w:t xml:space="preserve"> </w:t>
      </w:r>
      <w:r w:rsidRPr="00845BC5">
        <w:rPr>
          <w:rFonts w:hint="eastAsia"/>
        </w:rPr>
        <w:t xml:space="preserve">개발 시 </w:t>
      </w:r>
      <w:proofErr w:type="spellStart"/>
      <w:r w:rsidRPr="00845BC5">
        <w:rPr>
          <w:rFonts w:hint="eastAsia"/>
        </w:rPr>
        <w:t>프로젝트팀</w:t>
      </w:r>
      <w:proofErr w:type="spellEnd"/>
      <w:r w:rsidRPr="00845BC5">
        <w:rPr>
          <w:rFonts w:hint="eastAsia"/>
        </w:rPr>
        <w:t>(설계자/개발자)이 자체적으로 Diagnostics를 사용할 수 있도록 교육 제공</w:t>
      </w:r>
    </w:p>
    <w:p w:rsidR="008A4D1E" w:rsidRDefault="008A4D1E" w:rsidP="008A4D1E">
      <w:pPr>
        <w:pStyle w:val="3"/>
      </w:pPr>
      <w:r w:rsidRPr="00845BC5">
        <w:rPr>
          <w:rFonts w:hint="eastAsia"/>
        </w:rPr>
        <w:lastRenderedPageBreak/>
        <w:t>신뢰성테스트</w:t>
      </w:r>
    </w:p>
    <w:p w:rsidR="008A4D1E" w:rsidRPr="00845BC5" w:rsidRDefault="008A4D1E" w:rsidP="002C70FD">
      <w:pPr>
        <w:pStyle w:val="af7"/>
        <w:ind w:left="600"/>
      </w:pPr>
      <w:r w:rsidRPr="00845BC5">
        <w:rPr>
          <w:rFonts w:hint="eastAsia"/>
        </w:rPr>
        <w:t xml:space="preserve">소스 분석과 </w:t>
      </w:r>
      <w:proofErr w:type="spellStart"/>
      <w:r w:rsidRPr="00845BC5">
        <w:rPr>
          <w:rFonts w:hint="eastAsia"/>
        </w:rPr>
        <w:t>프로파일링</w:t>
      </w:r>
      <w:proofErr w:type="spellEnd"/>
      <w:r w:rsidRPr="00845BC5">
        <w:rPr>
          <w:rFonts w:hint="eastAsia"/>
        </w:rPr>
        <w:t xml:space="preserve"> 수행</w:t>
      </w:r>
      <w:r w:rsidRPr="00845BC5">
        <w:br/>
      </w:r>
      <w:r w:rsidRPr="00845BC5">
        <w:rPr>
          <w:rFonts w:hint="eastAsia"/>
        </w:rPr>
        <w:t xml:space="preserve">소스 분석을 위해 </w:t>
      </w:r>
      <w:proofErr w:type="spellStart"/>
      <w:r w:rsidRPr="00845BC5">
        <w:rPr>
          <w:rFonts w:hint="eastAsia"/>
        </w:rPr>
        <w:t>빌드</w:t>
      </w:r>
      <w:proofErr w:type="spellEnd"/>
      <w:r w:rsidRPr="00845BC5">
        <w:rPr>
          <w:rFonts w:hint="eastAsia"/>
        </w:rPr>
        <w:t xml:space="preserve"> 환경의 소스(개발 소스 + Lib)를 </w:t>
      </w:r>
      <w:proofErr w:type="spellStart"/>
      <w:r w:rsidRPr="00845BC5">
        <w:rPr>
          <w:rFonts w:hint="eastAsia"/>
        </w:rPr>
        <w:t>프로젝트팀으로부터</w:t>
      </w:r>
      <w:proofErr w:type="spellEnd"/>
      <w:r w:rsidRPr="00845BC5">
        <w:rPr>
          <w:rFonts w:hint="eastAsia"/>
        </w:rPr>
        <w:t xml:space="preserve"> 수령하여 테스트 수행자의 PC에서 패턴에 대한 테스트를 수행하여 튜닝 가이드 및 컨설팅 제공</w:t>
      </w:r>
      <w:r w:rsidRPr="00845BC5">
        <w:br/>
      </w:r>
      <w:proofErr w:type="spellStart"/>
      <w:r w:rsidRPr="00845BC5">
        <w:rPr>
          <w:rFonts w:hint="eastAsia"/>
        </w:rPr>
        <w:t>프로파일링을</w:t>
      </w:r>
      <w:proofErr w:type="spellEnd"/>
      <w:r w:rsidRPr="00845BC5">
        <w:rPr>
          <w:rFonts w:hint="eastAsia"/>
        </w:rPr>
        <w:t xml:space="preserve"> 위해 개발 서버에 설치된 Diagnostics를 분석하여 튜닝 가이드 및 컨설팅 제공</w:t>
      </w:r>
      <w:r w:rsidRPr="00845BC5">
        <w:br/>
      </w:r>
      <w:r w:rsidRPr="00845BC5">
        <w:rPr>
          <w:rFonts w:hint="eastAsia"/>
        </w:rPr>
        <w:t xml:space="preserve">소스 분석 및 </w:t>
      </w:r>
      <w:proofErr w:type="spellStart"/>
      <w:r w:rsidRPr="00845BC5">
        <w:rPr>
          <w:rFonts w:hint="eastAsia"/>
        </w:rPr>
        <w:t>프로파일링</w:t>
      </w:r>
      <w:proofErr w:type="spellEnd"/>
      <w:r w:rsidRPr="00845BC5">
        <w:rPr>
          <w:rFonts w:hint="eastAsia"/>
        </w:rPr>
        <w:t xml:space="preserve"> 수행내용</w:t>
      </w:r>
    </w:p>
    <w:p w:rsidR="008A4D1E" w:rsidRDefault="008A4D1E" w:rsidP="008A4D1E">
      <w:pPr>
        <w:pStyle w:val="3"/>
      </w:pPr>
      <w:r w:rsidRPr="00845BC5">
        <w:rPr>
          <w:rFonts w:hint="eastAsia"/>
        </w:rPr>
        <w:t>성능테스트</w:t>
      </w:r>
    </w:p>
    <w:p w:rsidR="008A4D1E" w:rsidRPr="00845BC5" w:rsidRDefault="008A4D1E" w:rsidP="002C70FD">
      <w:pPr>
        <w:pStyle w:val="af7"/>
        <w:ind w:left="600"/>
      </w:pPr>
      <w:r w:rsidRPr="008A4D1E">
        <w:rPr>
          <w:rFonts w:hint="eastAsia"/>
        </w:rPr>
        <w:t>부하상황에서의</w:t>
      </w:r>
      <w:r w:rsidRPr="00845BC5">
        <w:rPr>
          <w:rFonts w:hint="eastAsia"/>
        </w:rPr>
        <w:t xml:space="preserve"> 응답시간 / TPS 측정</w:t>
      </w:r>
      <w:r w:rsidRPr="00845BC5">
        <w:br/>
      </w:r>
      <w:r w:rsidRPr="00845BC5">
        <w:rPr>
          <w:rFonts w:hint="eastAsia"/>
        </w:rPr>
        <w:t>부하상황에서의 시스템 자원 측정</w:t>
      </w:r>
      <w:r w:rsidRPr="00845BC5">
        <w:br/>
      </w:r>
      <w:r w:rsidRPr="00845BC5">
        <w:rPr>
          <w:rFonts w:hint="eastAsia"/>
        </w:rPr>
        <w:t>시스템 아키텍처 진단 및 구간별 문제점에 대한 튜닝 가이드 및 컨설팅 제공</w:t>
      </w:r>
    </w:p>
    <w:p w:rsidR="008A4D1E" w:rsidRDefault="008A4D1E" w:rsidP="008A4D1E">
      <w:pPr>
        <w:pStyle w:val="3"/>
      </w:pPr>
      <w:r w:rsidRPr="00845BC5">
        <w:rPr>
          <w:rFonts w:hint="eastAsia"/>
        </w:rPr>
        <w:t>추진체계</w:t>
      </w:r>
    </w:p>
    <w:p w:rsidR="008A4D1E" w:rsidRPr="00845BC5" w:rsidRDefault="008A4D1E" w:rsidP="002C70FD">
      <w:pPr>
        <w:pStyle w:val="af7"/>
        <w:ind w:left="600"/>
      </w:pPr>
      <w:r w:rsidRPr="00845BC5">
        <w:rPr>
          <w:rFonts w:hint="eastAsia"/>
        </w:rPr>
        <w:t>각 테스트 별로 업무에서 요구하는 수준의 처리가 가능한지 테스트 시나리오를 작성하여 내부적으로 서버담당자가 테스트한 후, 실제 서버에서 전문 테스트인력을 투입하여 테스트를 수행한다.</w:t>
      </w:r>
      <w:r w:rsidRPr="00845BC5">
        <w:rPr>
          <w:rFonts w:hint="eastAsia"/>
        </w:rPr>
        <w:br/>
      </w:r>
      <w:r>
        <w:rPr>
          <w:rFonts w:hint="eastAsia"/>
        </w:rPr>
        <w:t>성능</w:t>
      </w:r>
      <w:r w:rsidRPr="00845BC5">
        <w:rPr>
          <w:rFonts w:hint="eastAsia"/>
        </w:rPr>
        <w:t xml:space="preserve">테스트는 </w:t>
      </w:r>
      <w:r w:rsidRPr="00845BC5">
        <w:t>“</w:t>
      </w:r>
      <w:r w:rsidRPr="00845BC5">
        <w:rPr>
          <w:rFonts w:hint="eastAsia"/>
        </w:rPr>
        <w:t>수강신청</w:t>
      </w:r>
      <w:r w:rsidRPr="00845BC5">
        <w:t>”</w:t>
      </w:r>
      <w:r w:rsidRPr="00845BC5">
        <w:rPr>
          <w:rFonts w:hint="eastAsia"/>
        </w:rPr>
        <w:t xml:space="preserve"> 부분에 대해 부하테스트만을 수행하도록 한다.</w:t>
      </w:r>
    </w:p>
    <w:p w:rsidR="008A4D1E" w:rsidRPr="00871C61" w:rsidRDefault="008A4D1E" w:rsidP="00871C61"/>
    <w:p w:rsidR="000D4B95" w:rsidRPr="002B75E7" w:rsidRDefault="000D4B95" w:rsidP="002B75E7">
      <w:pPr>
        <w:pStyle w:val="20"/>
      </w:pPr>
      <w:bookmarkStart w:id="74" w:name="_Toc303103416"/>
      <w:r>
        <w:rPr>
          <w:rFonts w:hint="eastAsia"/>
        </w:rPr>
        <w:t>인수 테스트</w:t>
      </w:r>
      <w:bookmarkEnd w:id="74"/>
    </w:p>
    <w:p w:rsidR="00871C61" w:rsidRDefault="00871C61" w:rsidP="00871C61">
      <w:pPr>
        <w:pStyle w:val="3"/>
        <w:rPr>
          <w:rFonts w:hint="eastAsia"/>
        </w:rPr>
      </w:pPr>
      <w:r w:rsidRPr="00845BC5">
        <w:rPr>
          <w:rFonts w:hint="eastAsia"/>
        </w:rPr>
        <w:t xml:space="preserve">개요 </w:t>
      </w:r>
    </w:p>
    <w:p w:rsidR="00871C61" w:rsidRPr="00845BC5" w:rsidRDefault="00871C61" w:rsidP="002C70FD">
      <w:pPr>
        <w:pStyle w:val="af7"/>
        <w:ind w:left="600"/>
        <w:rPr>
          <w:rFonts w:hint="eastAsia"/>
        </w:rPr>
      </w:pPr>
      <w:r w:rsidRPr="00845BC5">
        <w:rPr>
          <w:rFonts w:hint="eastAsia"/>
        </w:rPr>
        <w:t>고객의 요구 사항에 따른 기능의 구현 여부 및 성능의 구현에 대한 프로그램에 대해서 고객이 직접 테스트를 수행한다</w:t>
      </w:r>
    </w:p>
    <w:p w:rsidR="00871C61" w:rsidRDefault="00871C61" w:rsidP="00871C61">
      <w:pPr>
        <w:pStyle w:val="3"/>
        <w:rPr>
          <w:rFonts w:hint="eastAsia"/>
        </w:rPr>
      </w:pPr>
      <w:r w:rsidRPr="00845BC5">
        <w:rPr>
          <w:rFonts w:hint="eastAsia"/>
        </w:rPr>
        <w:t>추진체계</w:t>
      </w:r>
    </w:p>
    <w:p w:rsidR="00871C61" w:rsidRDefault="00871C61" w:rsidP="002C70FD">
      <w:pPr>
        <w:pStyle w:val="af7"/>
        <w:ind w:left="600"/>
        <w:rPr>
          <w:rFonts w:hint="eastAsia"/>
        </w:rPr>
      </w:pPr>
      <w:r w:rsidRPr="00845BC5">
        <w:rPr>
          <w:rFonts w:hint="eastAsia"/>
        </w:rPr>
        <w:t>인수테스트 수행을 위한 추진 체계 및 기준은 다음과 같다.</w:t>
      </w:r>
      <w:r>
        <w:rPr>
          <w:rFonts w:hint="eastAsia"/>
        </w:rPr>
        <w:t xml:space="preserve"> </w:t>
      </w:r>
    </w:p>
    <w:p w:rsidR="00871C61" w:rsidRDefault="00871C61" w:rsidP="002C70FD">
      <w:pPr>
        <w:pStyle w:val="af7"/>
        <w:ind w:left="600"/>
        <w:rPr>
          <w:rFonts w:hint="eastAsia"/>
        </w:rPr>
      </w:pPr>
      <w:r w:rsidRPr="00845BC5">
        <w:rPr>
          <w:rFonts w:hint="eastAsia"/>
        </w:rPr>
        <w:t>인수테스트를 위한 테스트 내용은 고객의 요구사항(요구사항정의서)가 정의된 산출물을 활용한다.</w:t>
      </w:r>
    </w:p>
    <w:p w:rsidR="00871C61" w:rsidRPr="00845BC5" w:rsidRDefault="00871C61" w:rsidP="002C70FD">
      <w:pPr>
        <w:pStyle w:val="af7"/>
        <w:ind w:left="600"/>
        <w:rPr>
          <w:rFonts w:hint="eastAsia"/>
        </w:rPr>
      </w:pPr>
      <w:r w:rsidRPr="00845BC5">
        <w:rPr>
          <w:rFonts w:hint="eastAsia"/>
        </w:rPr>
        <w:t xml:space="preserve">인수테스트는 고객이 직접 수행하는 것을 원칙으로 하며, </w:t>
      </w:r>
      <w:proofErr w:type="spellStart"/>
      <w:r w:rsidRPr="00845BC5">
        <w:rPr>
          <w:rFonts w:hint="eastAsia"/>
        </w:rPr>
        <w:t>프로젝트팀은</w:t>
      </w:r>
      <w:proofErr w:type="spellEnd"/>
      <w:r w:rsidRPr="00845BC5">
        <w:rPr>
          <w:rFonts w:hint="eastAsia"/>
        </w:rPr>
        <w:t xml:space="preserve"> 고객이 인수테스트를 수행할 수 있도록 테스트 수행에 필요한 화면 및 시스템의 접근방법 등을 지원한다</w:t>
      </w:r>
      <w:proofErr w:type="gramStart"/>
      <w:r w:rsidRPr="00845BC5">
        <w:rPr>
          <w:rFonts w:hint="eastAsia"/>
        </w:rPr>
        <w:t>.(</w:t>
      </w:r>
      <w:proofErr w:type="gramEnd"/>
      <w:r w:rsidRPr="00845BC5">
        <w:rPr>
          <w:rFonts w:hint="eastAsia"/>
        </w:rPr>
        <w:t>단위테스트 설계서 첨부)</w:t>
      </w:r>
    </w:p>
    <w:p w:rsidR="00871C61" w:rsidRPr="00845BC5" w:rsidRDefault="00871C61" w:rsidP="00871C61">
      <w:pPr>
        <w:pStyle w:val="3"/>
        <w:rPr>
          <w:rFonts w:hint="eastAsia"/>
        </w:rPr>
      </w:pPr>
      <w:bookmarkStart w:id="75" w:name="_Toc101794425"/>
      <w:bookmarkStart w:id="76" w:name="_Toc124841733"/>
      <w:bookmarkStart w:id="77" w:name="_Toc180548304"/>
      <w:r w:rsidRPr="00845BC5">
        <w:rPr>
          <w:rFonts w:hint="eastAsia"/>
        </w:rPr>
        <w:t>인수테스트 환경</w:t>
      </w:r>
      <w:bookmarkEnd w:id="75"/>
      <w:bookmarkEnd w:id="76"/>
      <w:bookmarkEnd w:id="77"/>
    </w:p>
    <w:p w:rsidR="00871C61" w:rsidRPr="00845BC5" w:rsidRDefault="00871C61" w:rsidP="002C70FD">
      <w:pPr>
        <w:pStyle w:val="af7"/>
        <w:ind w:left="600"/>
        <w:rPr>
          <w:rFonts w:hint="eastAsia"/>
        </w:rPr>
      </w:pPr>
      <w:r w:rsidRPr="00845BC5">
        <w:rPr>
          <w:rFonts w:hint="eastAsia"/>
        </w:rPr>
        <w:t>인수테스트는 관련 H/W 및 N/W, S/W가 모두 설치되어 실제와 동일한 환경을 구축하여 실시하거나 고객과 협의하여 적용/운영되고 있는 시스템으로 대체한다.</w:t>
      </w:r>
    </w:p>
    <w:p w:rsidR="002B75E7" w:rsidRPr="00871C61" w:rsidRDefault="002B75E7" w:rsidP="002B75E7"/>
    <w:p w:rsidR="002B75E7" w:rsidRPr="002B75E7" w:rsidRDefault="002B75E7" w:rsidP="002B75E7">
      <w:pPr>
        <w:pStyle w:val="1"/>
      </w:pPr>
      <w:bookmarkStart w:id="78" w:name="_Toc44413435"/>
      <w:bookmarkStart w:id="79" w:name="_Toc242081700"/>
      <w:bookmarkStart w:id="80" w:name="_Toc303103417"/>
      <w:r w:rsidRPr="002B75E7">
        <w:rPr>
          <w:rFonts w:hint="eastAsia"/>
        </w:rPr>
        <w:lastRenderedPageBreak/>
        <w:t>예외사항 처리기준</w:t>
      </w:r>
      <w:bookmarkEnd w:id="78"/>
      <w:bookmarkEnd w:id="79"/>
      <w:bookmarkEnd w:id="80"/>
    </w:p>
    <w:p w:rsidR="002B75E7" w:rsidRPr="002B75E7" w:rsidRDefault="002B75E7" w:rsidP="002B75E7">
      <w:pPr>
        <w:pStyle w:val="20"/>
      </w:pPr>
      <w:bookmarkStart w:id="81" w:name="_Toc44413437"/>
      <w:bookmarkStart w:id="82" w:name="_Toc213580557"/>
      <w:bookmarkStart w:id="83" w:name="_Toc242081701"/>
      <w:bookmarkStart w:id="84" w:name="_Toc303103418"/>
      <w:r w:rsidRPr="002B75E7">
        <w:rPr>
          <w:rFonts w:hint="eastAsia"/>
        </w:rPr>
        <w:t>예외사항 처리</w:t>
      </w:r>
      <w:bookmarkEnd w:id="81"/>
      <w:bookmarkEnd w:id="82"/>
      <w:r w:rsidRPr="002B75E7">
        <w:rPr>
          <w:rFonts w:hint="eastAsia"/>
        </w:rPr>
        <w:t>기준</w:t>
      </w:r>
      <w:bookmarkEnd w:id="83"/>
      <w:bookmarkEnd w:id="84"/>
    </w:p>
    <w:p w:rsidR="002B75E7" w:rsidRDefault="002B75E7" w:rsidP="00543E9B">
      <w:pPr>
        <w:pStyle w:val="3"/>
      </w:pPr>
      <w:r>
        <w:rPr>
          <w:rFonts w:hint="eastAsia"/>
        </w:rPr>
        <w:t>고객확인 불가능 경우 대응방안</w:t>
      </w:r>
    </w:p>
    <w:p w:rsidR="002B75E7" w:rsidRPr="002B75E7" w:rsidRDefault="002B75E7" w:rsidP="00543E9B">
      <w:pPr>
        <w:pStyle w:val="a9"/>
      </w:pPr>
      <w:r>
        <w:rPr>
          <w:rFonts w:hint="eastAsia"/>
        </w:rPr>
        <w:t>고객이 적용 전 확인이 불가능 한 경우 전화/메일을 통해서 적용한 내용에 대한 상세내용을</w:t>
      </w:r>
      <w:r w:rsidR="00543E9B">
        <w:rPr>
          <w:rFonts w:hint="eastAsia"/>
        </w:rPr>
        <w:t xml:space="preserve"> </w:t>
      </w:r>
      <w:r>
        <w:rPr>
          <w:rFonts w:hint="eastAsia"/>
        </w:rPr>
        <w:t>가이드 한다.</w:t>
      </w:r>
    </w:p>
    <w:tbl>
      <w:tblPr>
        <w:tblStyle w:val="afe"/>
        <w:tblW w:w="5000" w:type="pct"/>
        <w:tblLook w:val="01E0" w:firstRow="1" w:lastRow="1" w:firstColumn="1" w:lastColumn="1" w:noHBand="0" w:noVBand="0"/>
      </w:tblPr>
      <w:tblGrid>
        <w:gridCol w:w="804"/>
        <w:gridCol w:w="7844"/>
        <w:gridCol w:w="1206"/>
      </w:tblGrid>
      <w:tr w:rsidR="002B75E7" w:rsidTr="0047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8" w:type="pct"/>
          </w:tcPr>
          <w:p w:rsidR="002B75E7" w:rsidRPr="002B75E7" w:rsidRDefault="002B75E7" w:rsidP="00842096">
            <w:pPr>
              <w:pStyle w:val="TableHeader"/>
            </w:pPr>
            <w:r w:rsidRPr="002B75E7">
              <w:rPr>
                <w:rFonts w:hint="eastAsia"/>
              </w:rPr>
              <w:t>구분</w:t>
            </w:r>
          </w:p>
        </w:tc>
        <w:tc>
          <w:tcPr>
            <w:tcW w:w="3980" w:type="pct"/>
          </w:tcPr>
          <w:p w:rsidR="002B75E7" w:rsidRPr="002B75E7" w:rsidRDefault="002B75E7" w:rsidP="00842096">
            <w:pPr>
              <w:pStyle w:val="TableHeader"/>
            </w:pPr>
            <w:r w:rsidRPr="002B75E7">
              <w:rPr>
                <w:rFonts w:hint="eastAsia"/>
              </w:rPr>
              <w:t>해결방안</w:t>
            </w:r>
          </w:p>
        </w:tc>
        <w:tc>
          <w:tcPr>
            <w:tcW w:w="612" w:type="pct"/>
          </w:tcPr>
          <w:p w:rsidR="002B75E7" w:rsidRPr="002B75E7" w:rsidRDefault="002B75E7" w:rsidP="00842096">
            <w:pPr>
              <w:pStyle w:val="TableHeader"/>
            </w:pPr>
            <w:r w:rsidRPr="002B75E7">
              <w:rPr>
                <w:rFonts w:hint="eastAsia"/>
              </w:rPr>
              <w:t>우선순위</w:t>
            </w:r>
          </w:p>
        </w:tc>
      </w:tr>
      <w:tr w:rsidR="002B75E7" w:rsidTr="00471847">
        <w:tc>
          <w:tcPr>
            <w:tcW w:w="408" w:type="pct"/>
          </w:tcPr>
          <w:p w:rsidR="002B75E7" w:rsidRDefault="002B75E7" w:rsidP="002B75E7">
            <w:r>
              <w:rPr>
                <w:rFonts w:hint="eastAsia"/>
              </w:rPr>
              <w:t>전화</w:t>
            </w:r>
          </w:p>
        </w:tc>
        <w:tc>
          <w:tcPr>
            <w:tcW w:w="3980" w:type="pct"/>
          </w:tcPr>
          <w:p w:rsidR="002B75E7" w:rsidRDefault="002B75E7" w:rsidP="002B75E7">
            <w:r>
              <w:rPr>
                <w:rFonts w:hint="eastAsia"/>
              </w:rPr>
              <w:t>- 유선으로 연락이 가능한 경우 고객이 요구한 요구사항을 확인할 수</w:t>
            </w:r>
          </w:p>
          <w:p w:rsidR="002B75E7" w:rsidRPr="00275D2E" w:rsidRDefault="002B75E7" w:rsidP="002B75E7">
            <w:r>
              <w:rPr>
                <w:rFonts w:hint="eastAsia"/>
              </w:rPr>
              <w:t xml:space="preserve">  있는 방법을 설명</w:t>
            </w:r>
          </w:p>
        </w:tc>
        <w:tc>
          <w:tcPr>
            <w:tcW w:w="612" w:type="pct"/>
          </w:tcPr>
          <w:p w:rsidR="002B75E7" w:rsidRDefault="002B75E7" w:rsidP="002B75E7">
            <w:r>
              <w:rPr>
                <w:rFonts w:hint="eastAsia"/>
              </w:rPr>
              <w:t>1</w:t>
            </w:r>
          </w:p>
        </w:tc>
      </w:tr>
      <w:tr w:rsidR="002B75E7" w:rsidTr="00471847">
        <w:tc>
          <w:tcPr>
            <w:tcW w:w="408" w:type="pct"/>
          </w:tcPr>
          <w:p w:rsidR="002B75E7" w:rsidRDefault="002B75E7" w:rsidP="002B75E7">
            <w:r>
              <w:rPr>
                <w:rFonts w:hint="eastAsia"/>
              </w:rPr>
              <w:t>메일</w:t>
            </w:r>
          </w:p>
        </w:tc>
        <w:tc>
          <w:tcPr>
            <w:tcW w:w="3980" w:type="pct"/>
          </w:tcPr>
          <w:p w:rsidR="002B75E7" w:rsidRDefault="002B75E7" w:rsidP="002B75E7">
            <w:r>
              <w:rPr>
                <w:rFonts w:hint="eastAsia"/>
              </w:rPr>
              <w:t>- 대면 또는 전화로 고객과 연결이 안될 경우 메일로 요구사항이</w:t>
            </w:r>
          </w:p>
          <w:p w:rsidR="002B75E7" w:rsidRPr="002B75E7" w:rsidRDefault="002B75E7" w:rsidP="002B75E7">
            <w:r>
              <w:rPr>
                <w:rFonts w:hint="eastAsia"/>
              </w:rPr>
              <w:t>반영되었음을 알 수 있게 고객에게 안내메일을 보내고</w:t>
            </w:r>
            <w:r w:rsidRPr="002B75E7">
              <w:rPr>
                <w:rFonts w:hint="eastAsia"/>
              </w:rPr>
              <w:t xml:space="preserve"> 차후 확인</w:t>
            </w:r>
          </w:p>
          <w:p w:rsidR="002B75E7" w:rsidRPr="002B75E7" w:rsidRDefault="002B75E7" w:rsidP="002B75E7">
            <w:r>
              <w:rPr>
                <w:rFonts w:hint="eastAsia"/>
              </w:rPr>
              <w:t>할 수 있게 진행</w:t>
            </w:r>
          </w:p>
        </w:tc>
        <w:tc>
          <w:tcPr>
            <w:tcW w:w="612" w:type="pct"/>
          </w:tcPr>
          <w:p w:rsidR="002B75E7" w:rsidRDefault="002B75E7" w:rsidP="002B75E7">
            <w:r>
              <w:rPr>
                <w:rFonts w:hint="eastAsia"/>
              </w:rPr>
              <w:t>2</w:t>
            </w:r>
          </w:p>
        </w:tc>
      </w:tr>
    </w:tbl>
    <w:p w:rsidR="002B75E7" w:rsidRPr="002B75E7" w:rsidRDefault="002B75E7" w:rsidP="002B75E7">
      <w:r w:rsidRPr="002B75E7">
        <w:rPr>
          <w:rFonts w:hint="eastAsia"/>
        </w:rPr>
        <w:t xml:space="preserve"> </w:t>
      </w:r>
    </w:p>
    <w:p w:rsidR="002B75E7" w:rsidRPr="002B75E7" w:rsidRDefault="002B75E7" w:rsidP="002B75E7">
      <w:pPr>
        <w:pStyle w:val="1"/>
      </w:pPr>
      <w:bookmarkStart w:id="85" w:name="_Toc242081702"/>
      <w:bookmarkStart w:id="86" w:name="_Toc303103419"/>
      <w:r w:rsidRPr="002B75E7">
        <w:rPr>
          <w:rFonts w:hint="eastAsia"/>
        </w:rPr>
        <w:t>테스트 작성가이드</w:t>
      </w:r>
      <w:bookmarkEnd w:id="85"/>
      <w:bookmarkEnd w:id="86"/>
    </w:p>
    <w:p w:rsidR="002B75E7" w:rsidRPr="002B75E7" w:rsidRDefault="002B75E7" w:rsidP="002B75E7">
      <w:pPr>
        <w:pStyle w:val="20"/>
      </w:pPr>
      <w:bookmarkStart w:id="87" w:name="_Toc242081703"/>
      <w:bookmarkStart w:id="88" w:name="_Toc303103420"/>
      <w:r w:rsidRPr="002B75E7">
        <w:rPr>
          <w:rFonts w:hint="eastAsia"/>
        </w:rPr>
        <w:t>테스트 케이스 작성가이드</w:t>
      </w:r>
      <w:bookmarkEnd w:id="87"/>
      <w:bookmarkEnd w:id="88"/>
    </w:p>
    <w:p w:rsidR="00543E9B" w:rsidRDefault="002B75E7" w:rsidP="00BB2528">
      <w:pPr>
        <w:pStyle w:val="4"/>
        <w:rPr>
          <w:rFonts w:hint="eastAsia"/>
        </w:rPr>
      </w:pPr>
      <w:r w:rsidRPr="002B75E7">
        <w:rPr>
          <w:rFonts w:hint="eastAsia"/>
        </w:rPr>
        <w:t xml:space="preserve">테스트 항목. </w:t>
      </w:r>
    </w:p>
    <w:p w:rsidR="002B75E7" w:rsidRPr="002B75E7" w:rsidRDefault="002B75E7" w:rsidP="002C70FD">
      <w:pPr>
        <w:pStyle w:val="af7"/>
        <w:ind w:left="600"/>
      </w:pPr>
      <w:r w:rsidRPr="002B75E7">
        <w:rPr>
          <w:rFonts w:hint="eastAsia"/>
        </w:rPr>
        <w:t>이 테스트 케이스에 의해 실행될 항목이나 특성을 식별하고 간단하게 기술한다. 각   항목에 대해 아래의 문서들로의 참조 표시를 한다.</w:t>
      </w:r>
    </w:p>
    <w:p w:rsidR="002B75E7" w:rsidRPr="00DA2995" w:rsidRDefault="002B75E7" w:rsidP="00871C61">
      <w:pPr>
        <w:pStyle w:val="a"/>
        <w:ind w:left="800" w:hanging="400"/>
      </w:pPr>
      <w:r w:rsidRPr="00DA2995">
        <w:rPr>
          <w:rFonts w:hint="eastAsia"/>
        </w:rPr>
        <w:t>요구사항 명세서</w:t>
      </w:r>
    </w:p>
    <w:p w:rsidR="002B75E7" w:rsidRPr="00DA2995" w:rsidRDefault="002B75E7" w:rsidP="00871C61">
      <w:pPr>
        <w:pStyle w:val="a"/>
        <w:ind w:left="800" w:hanging="400"/>
      </w:pPr>
      <w:r w:rsidRPr="00DA2995">
        <w:rPr>
          <w:rFonts w:hint="eastAsia"/>
        </w:rPr>
        <w:t>설계 명세서</w:t>
      </w:r>
    </w:p>
    <w:p w:rsidR="002B75E7" w:rsidRPr="00DA2995" w:rsidRDefault="002B75E7" w:rsidP="00871C61">
      <w:pPr>
        <w:pStyle w:val="a"/>
        <w:ind w:left="800" w:hanging="400"/>
      </w:pPr>
      <w:r w:rsidRPr="00DA2995">
        <w:rPr>
          <w:rFonts w:hint="eastAsia"/>
        </w:rPr>
        <w:t>사용자 가이드</w:t>
      </w:r>
    </w:p>
    <w:p w:rsidR="002B75E7" w:rsidRPr="00DA2995" w:rsidRDefault="002B75E7" w:rsidP="00871C61">
      <w:pPr>
        <w:pStyle w:val="a"/>
        <w:ind w:left="800" w:hanging="400"/>
      </w:pPr>
      <w:r w:rsidRPr="00DA2995">
        <w:rPr>
          <w:rFonts w:hint="eastAsia"/>
        </w:rPr>
        <w:t>운영자 가이드</w:t>
      </w:r>
    </w:p>
    <w:p w:rsidR="002B75E7" w:rsidRPr="00DA2995" w:rsidRDefault="002B75E7" w:rsidP="00871C61">
      <w:pPr>
        <w:pStyle w:val="a"/>
        <w:ind w:left="800" w:hanging="400"/>
      </w:pPr>
      <w:r w:rsidRPr="00DA2995">
        <w:rPr>
          <w:rFonts w:hint="eastAsia"/>
        </w:rPr>
        <w:t>설치 가이드</w:t>
      </w:r>
    </w:p>
    <w:p w:rsidR="00871C61" w:rsidRDefault="002B75E7" w:rsidP="00BB2528">
      <w:pPr>
        <w:pStyle w:val="4"/>
        <w:rPr>
          <w:rFonts w:hint="eastAsia"/>
        </w:rPr>
      </w:pPr>
      <w:r w:rsidRPr="002B75E7">
        <w:rPr>
          <w:rFonts w:hint="eastAsia"/>
        </w:rPr>
        <w:t xml:space="preserve">입력 명세. </w:t>
      </w:r>
    </w:p>
    <w:p w:rsidR="002B75E7" w:rsidRPr="002B75E7" w:rsidRDefault="002B75E7" w:rsidP="002C70FD">
      <w:pPr>
        <w:pStyle w:val="af7"/>
        <w:ind w:left="600"/>
      </w:pPr>
      <w:r w:rsidRPr="002B75E7">
        <w:rPr>
          <w:rFonts w:hint="eastAsia"/>
        </w:rPr>
        <w:t xml:space="preserve">테스트 케이스를 실행하기 위해 필요한 입력데이터를 </w:t>
      </w:r>
      <w:proofErr w:type="spellStart"/>
      <w:r w:rsidRPr="002B75E7">
        <w:rPr>
          <w:rFonts w:hint="eastAsia"/>
        </w:rPr>
        <w:t>명세한다</w:t>
      </w:r>
      <w:proofErr w:type="spellEnd"/>
      <w:r w:rsidRPr="002B75E7">
        <w:rPr>
          <w:rFonts w:hint="eastAsia"/>
        </w:rPr>
        <w:t xml:space="preserve">. 입력데이터는 </w:t>
      </w:r>
      <w:proofErr w:type="spellStart"/>
      <w:r w:rsidRPr="002B75E7">
        <w:rPr>
          <w:rFonts w:hint="eastAsia"/>
        </w:rPr>
        <w:t>수치값</w:t>
      </w:r>
      <w:proofErr w:type="spellEnd"/>
      <w:r w:rsidRPr="002B75E7">
        <w:rPr>
          <w:rFonts w:hint="eastAsia"/>
        </w:rPr>
        <w:t xml:space="preserve"> (필요하면 허용 오차와 함께)</w:t>
      </w:r>
      <w:proofErr w:type="spellStart"/>
      <w:r w:rsidRPr="002B75E7">
        <w:rPr>
          <w:rFonts w:hint="eastAsia"/>
        </w:rPr>
        <w:t>으로</w:t>
      </w:r>
      <w:proofErr w:type="spellEnd"/>
      <w:r w:rsidRPr="002B75E7">
        <w:rPr>
          <w:rFonts w:hint="eastAsia"/>
        </w:rPr>
        <w:t xml:space="preserve"> 명시되거나, </w:t>
      </w:r>
      <w:proofErr w:type="spellStart"/>
      <w:r w:rsidRPr="002B75E7">
        <w:rPr>
          <w:rFonts w:hint="eastAsia"/>
        </w:rPr>
        <w:t>상수표</w:t>
      </w:r>
      <w:proofErr w:type="spellEnd"/>
      <w:r w:rsidRPr="002B75E7">
        <w:rPr>
          <w:rFonts w:hint="eastAsia"/>
        </w:rPr>
        <w:t xml:space="preserve">(constant tables)이나 </w:t>
      </w:r>
      <w:proofErr w:type="spellStart"/>
      <w:r w:rsidRPr="002B75E7">
        <w:rPr>
          <w:rFonts w:hint="eastAsia"/>
        </w:rPr>
        <w:t>트랙잭션</w:t>
      </w:r>
      <w:proofErr w:type="spellEnd"/>
      <w:r w:rsidRPr="002B75E7">
        <w:rPr>
          <w:rFonts w:hint="eastAsia"/>
        </w:rPr>
        <w:t xml:space="preserve"> 파일 같은 것들은 그 이름(name)으로 명시된다. 모든 적절한 데이터 베이스, 파일, 터미널 메시지, 메모리 영역, 운영 시스템에 의해 전달되는 값들을 식별한다. 입력 데이터들간의 모든 요구되는 관계를 식별 (예를 들면 타이밍)</w:t>
      </w:r>
    </w:p>
    <w:p w:rsidR="00871C61" w:rsidRDefault="002B75E7" w:rsidP="00BB2528">
      <w:pPr>
        <w:pStyle w:val="4"/>
        <w:rPr>
          <w:rFonts w:hint="eastAsia"/>
        </w:rPr>
      </w:pPr>
      <w:r w:rsidRPr="002B75E7">
        <w:rPr>
          <w:rFonts w:hint="eastAsia"/>
        </w:rPr>
        <w:t xml:space="preserve">출력 명세. </w:t>
      </w:r>
    </w:p>
    <w:p w:rsidR="002B75E7" w:rsidRPr="002B75E7" w:rsidRDefault="002B75E7" w:rsidP="002C70FD">
      <w:pPr>
        <w:pStyle w:val="af7"/>
        <w:ind w:left="600"/>
      </w:pPr>
      <w:r w:rsidRPr="002B75E7">
        <w:rPr>
          <w:rFonts w:hint="eastAsia"/>
        </w:rPr>
        <w:t xml:space="preserve">테스트항목의 모든 </w:t>
      </w:r>
      <w:proofErr w:type="spellStart"/>
      <w:r w:rsidRPr="002B75E7">
        <w:rPr>
          <w:rFonts w:hint="eastAsia"/>
        </w:rPr>
        <w:t>출력데이타와</w:t>
      </w:r>
      <w:proofErr w:type="spellEnd"/>
      <w:r w:rsidRPr="002B75E7">
        <w:rPr>
          <w:rFonts w:hint="eastAsia"/>
        </w:rPr>
        <w:t xml:space="preserve"> 특성 (예를 들면 응답시간)들을 </w:t>
      </w:r>
      <w:proofErr w:type="spellStart"/>
      <w:r w:rsidRPr="002B75E7">
        <w:rPr>
          <w:rFonts w:hint="eastAsia"/>
        </w:rPr>
        <w:t>명세한다</w:t>
      </w:r>
      <w:proofErr w:type="spellEnd"/>
      <w:r w:rsidRPr="002B75E7">
        <w:rPr>
          <w:rFonts w:hint="eastAsia"/>
        </w:rPr>
        <w:t xml:space="preserve">. 각 출력 </w:t>
      </w:r>
      <w:proofErr w:type="spellStart"/>
      <w:r w:rsidRPr="002B75E7">
        <w:rPr>
          <w:rFonts w:hint="eastAsia"/>
        </w:rPr>
        <w:t>데이타</w:t>
      </w:r>
      <w:proofErr w:type="spellEnd"/>
      <w:r w:rsidRPr="002B75E7">
        <w:rPr>
          <w:rFonts w:hint="eastAsia"/>
        </w:rPr>
        <w:t xml:space="preserve"> 또는 특성의 정확한 값 (필요하면 허용 오차와 함께)을 명시한다.</w:t>
      </w:r>
    </w:p>
    <w:p w:rsidR="002B75E7" w:rsidRPr="002B75E7" w:rsidRDefault="002B75E7" w:rsidP="00BB2528">
      <w:pPr>
        <w:pStyle w:val="4"/>
      </w:pPr>
      <w:r w:rsidRPr="002B75E7">
        <w:rPr>
          <w:rFonts w:hint="eastAsia"/>
        </w:rPr>
        <w:lastRenderedPageBreak/>
        <w:t>환경 요구사항.</w:t>
      </w:r>
    </w:p>
    <w:p w:rsidR="00871C61" w:rsidRDefault="002B75E7" w:rsidP="00BB2528">
      <w:pPr>
        <w:pStyle w:val="4"/>
        <w:rPr>
          <w:rFonts w:hint="eastAsia"/>
        </w:rPr>
      </w:pPr>
      <w:r w:rsidRPr="002B75E7">
        <w:rPr>
          <w:rFonts w:hint="eastAsia"/>
        </w:rPr>
        <w:t xml:space="preserve">하드웨어. </w:t>
      </w:r>
    </w:p>
    <w:p w:rsidR="002B75E7" w:rsidRPr="002B75E7" w:rsidRDefault="002B75E7" w:rsidP="002C70FD">
      <w:pPr>
        <w:pStyle w:val="af7"/>
        <w:ind w:left="600"/>
      </w:pPr>
      <w:r w:rsidRPr="002B75E7">
        <w:rPr>
          <w:rFonts w:hint="eastAsia"/>
        </w:rPr>
        <w:t xml:space="preserve">이 테스트케이스를 실행하는데 필요한 하드웨어의 특성과 구성(configuration)을 명시 (예를 들면 132 문자 </w:t>
      </w:r>
      <w:r w:rsidRPr="002B75E7">
        <w:rPr>
          <w:rFonts w:hint="eastAsia"/>
        </w:rPr>
        <w:sym w:font="Wingdings 2" w:char="F0CE"/>
      </w:r>
      <w:r w:rsidRPr="002B75E7">
        <w:rPr>
          <w:rFonts w:hint="eastAsia"/>
        </w:rPr>
        <w:t xml:space="preserve"> 24 라인 CRT))</w:t>
      </w:r>
    </w:p>
    <w:p w:rsidR="00871C61" w:rsidRDefault="002B75E7" w:rsidP="00BB2528">
      <w:pPr>
        <w:pStyle w:val="4"/>
        <w:rPr>
          <w:rFonts w:hint="eastAsia"/>
        </w:rPr>
      </w:pPr>
      <w:r w:rsidRPr="002B75E7">
        <w:rPr>
          <w:rFonts w:hint="eastAsia"/>
        </w:rPr>
        <w:t xml:space="preserve">소프트웨어. </w:t>
      </w:r>
    </w:p>
    <w:p w:rsidR="002B75E7" w:rsidRPr="002B75E7" w:rsidRDefault="002B75E7" w:rsidP="002C70FD">
      <w:pPr>
        <w:pStyle w:val="af7"/>
        <w:ind w:left="600"/>
      </w:pPr>
      <w:r w:rsidRPr="002B75E7">
        <w:rPr>
          <w:rFonts w:hint="eastAsia"/>
        </w:rPr>
        <w:t>이 테스트케이스를 실행하는데 필요한 시스템과 어플리케이션 소프트웨어 명시. 예를 들면 운영체제, 컴파일러, 시뮬레이터 테스트 툴 같은 시스템 소프트웨어. 그리고 테스트 항목과 상호 작용(interact)하는 어플리케이션 소프트웨어 명시.</w:t>
      </w:r>
    </w:p>
    <w:p w:rsidR="00871C61" w:rsidRDefault="002B75E7" w:rsidP="00BB2528">
      <w:pPr>
        <w:pStyle w:val="4"/>
        <w:rPr>
          <w:rFonts w:hint="eastAsia"/>
        </w:rPr>
      </w:pPr>
      <w:r w:rsidRPr="002B75E7">
        <w:rPr>
          <w:rFonts w:hint="eastAsia"/>
        </w:rPr>
        <w:t xml:space="preserve">기타. </w:t>
      </w:r>
    </w:p>
    <w:p w:rsidR="002B75E7" w:rsidRPr="002B75E7" w:rsidRDefault="002B75E7" w:rsidP="002C70FD">
      <w:pPr>
        <w:pStyle w:val="af7"/>
        <w:ind w:left="600"/>
      </w:pPr>
      <w:r w:rsidRPr="002B75E7">
        <w:rPr>
          <w:rFonts w:hint="eastAsia"/>
        </w:rPr>
        <w:t>특별한 설비의 필요성이나 특별히 훈련된 요원 등과 같은 그 밖의 기타 요구사항 기술.</w:t>
      </w:r>
    </w:p>
    <w:p w:rsidR="00871C61" w:rsidRDefault="002B75E7" w:rsidP="00BB2528">
      <w:pPr>
        <w:pStyle w:val="4"/>
        <w:rPr>
          <w:rFonts w:hint="eastAsia"/>
        </w:rPr>
      </w:pPr>
      <w:r w:rsidRPr="002B75E7">
        <w:rPr>
          <w:rFonts w:hint="eastAsia"/>
        </w:rPr>
        <w:t xml:space="preserve">특별한 절차 요구사항. </w:t>
      </w:r>
    </w:p>
    <w:p w:rsidR="002B75E7" w:rsidRPr="002B75E7" w:rsidRDefault="002B75E7" w:rsidP="002C70FD">
      <w:pPr>
        <w:pStyle w:val="af7"/>
        <w:ind w:left="600"/>
      </w:pPr>
      <w:r w:rsidRPr="002B75E7">
        <w:rPr>
          <w:rFonts w:hint="eastAsia"/>
        </w:rPr>
        <w:t xml:space="preserve">이 테스트케이스를 실행하는 절차에 대한 특별한 제약사항이 있다면 기술. 이 제약사항은 특별한 setup, 운영자의 간섭, 출력 확인 절차, 특별한 정리 작업(wrap up) 등이 될 수 있다. </w:t>
      </w:r>
    </w:p>
    <w:p w:rsidR="00871C61" w:rsidRDefault="002B75E7" w:rsidP="00BB2528">
      <w:pPr>
        <w:pStyle w:val="4"/>
        <w:rPr>
          <w:rFonts w:hint="eastAsia"/>
        </w:rPr>
      </w:pPr>
      <w:r w:rsidRPr="002B75E7">
        <w:rPr>
          <w:rFonts w:hint="eastAsia"/>
        </w:rPr>
        <w:t xml:space="preserve">테스트 케이스 간의 상호의존성. </w:t>
      </w:r>
    </w:p>
    <w:p w:rsidR="002B75E7" w:rsidRPr="002B75E7" w:rsidRDefault="002B75E7" w:rsidP="002C70FD">
      <w:pPr>
        <w:pStyle w:val="af7"/>
        <w:ind w:left="600"/>
      </w:pPr>
      <w:r w:rsidRPr="002B75E7">
        <w:rPr>
          <w:rFonts w:hint="eastAsia"/>
        </w:rPr>
        <w:t xml:space="preserve">반드시 이 테스트케이스 전에 실행되어야 하는 테스트케이스의 식별 번호 리스트. 의존관계의 성질(nature)도 요약 </w:t>
      </w:r>
    </w:p>
    <w:p w:rsidR="002B75E7" w:rsidRDefault="002B75E7" w:rsidP="002B75E7"/>
    <w:p w:rsidR="002B75E7" w:rsidRDefault="002B75E7" w:rsidP="00E20A19"/>
    <w:p w:rsidR="002B75E7" w:rsidRPr="002B75E7" w:rsidRDefault="002B75E7" w:rsidP="00E20A19"/>
    <w:p w:rsidR="00F47B50" w:rsidRDefault="00853C32" w:rsidP="00E20A19">
      <w:pPr>
        <w:rPr>
          <w:rFonts w:hint="eastAsia"/>
        </w:rPr>
      </w:pPr>
      <w:r>
        <w:br w:type="page"/>
      </w:r>
    </w:p>
    <w:p w:rsidR="001D0996" w:rsidRDefault="001D0996" w:rsidP="001D0996">
      <w:pPr>
        <w:pStyle w:val="1"/>
      </w:pPr>
      <w:r>
        <w:rPr>
          <w:rFonts w:hint="eastAsia"/>
        </w:rPr>
        <w:lastRenderedPageBreak/>
        <w:t>작성방법</w:t>
      </w:r>
    </w:p>
    <w:bookmarkEnd w:id="0"/>
    <w:bookmarkEnd w:id="1"/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4561"/>
      </w:tblGrid>
      <w:tr w:rsidR="00853C32" w:rsidRPr="00B619EE" w:rsidTr="00574E90">
        <w:trPr>
          <w:cantSplit/>
        </w:trPr>
        <w:tc>
          <w:tcPr>
            <w:tcW w:w="10198" w:type="dxa"/>
            <w:gridSpan w:val="2"/>
          </w:tcPr>
          <w:p w:rsidR="00853C32" w:rsidRPr="00253F8B" w:rsidRDefault="00853C32" w:rsidP="001D0996">
            <w:pPr>
              <w:pStyle w:val="Blocklabel"/>
            </w:pPr>
            <w:r>
              <w:br w:type="page"/>
            </w:r>
            <w:bookmarkStart w:id="89" w:name="_Toc303103421"/>
            <w:proofErr w:type="spellStart"/>
            <w:r>
              <w:rPr>
                <w:rFonts w:hint="eastAsia"/>
              </w:rPr>
              <w:t>작성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방법</w:t>
            </w:r>
            <w:bookmarkEnd w:id="89"/>
            <w:proofErr w:type="spellEnd"/>
          </w:p>
        </w:tc>
      </w:tr>
      <w:tr w:rsidR="00853C32" w:rsidRPr="00B619EE" w:rsidTr="00574E90">
        <w:trPr>
          <w:cantSplit/>
        </w:trPr>
        <w:tc>
          <w:tcPr>
            <w:tcW w:w="5637" w:type="dxa"/>
          </w:tcPr>
          <w:p w:rsidR="00853C32" w:rsidRPr="00853C32" w:rsidRDefault="00853C32" w:rsidP="00574E90">
            <w:pPr>
              <w:pStyle w:val="Blocklabel"/>
              <w:rPr>
                <w:lang w:eastAsia="ko-KR"/>
              </w:rPr>
            </w:pPr>
            <w:r w:rsidRPr="00853C32">
              <w:rPr>
                <w:rFonts w:hint="eastAsia"/>
                <w:lang w:eastAsia="ko-KR"/>
              </w:rPr>
              <w:t>방법론</w:t>
            </w:r>
            <w:r w:rsidRPr="00853C32">
              <w:rPr>
                <w:rFonts w:hint="eastAsia"/>
                <w:lang w:eastAsia="ko-KR"/>
              </w:rPr>
              <w:t xml:space="preserve"> </w:t>
            </w:r>
            <w:r w:rsidRPr="00853C32">
              <w:rPr>
                <w:rFonts w:hint="eastAsia"/>
                <w:lang w:eastAsia="ko-KR"/>
              </w:rPr>
              <w:t>유형</w:t>
            </w:r>
            <w:r w:rsidRPr="00853C32">
              <w:rPr>
                <w:lang w:eastAsia="ko-KR"/>
              </w:rPr>
              <w:t xml:space="preserve">: </w:t>
            </w:r>
            <w:r w:rsidRPr="00853C32">
              <w:rPr>
                <w:rFonts w:hint="eastAsia"/>
                <w:lang w:eastAsia="ko-KR"/>
              </w:rPr>
              <w:t>DSDM</w:t>
            </w:r>
            <w:r w:rsidRPr="00853C32">
              <w:rPr>
                <w:rFonts w:hint="eastAsia"/>
                <w:lang w:eastAsia="ko-KR"/>
              </w:rPr>
              <w:t>가늠쇠</w:t>
            </w:r>
            <w:r w:rsidRPr="00853C32">
              <w:rPr>
                <w:rFonts w:hint="eastAsia"/>
                <w:lang w:eastAsia="ko-KR"/>
              </w:rPr>
              <w:t>_</w:t>
            </w:r>
            <w:r w:rsidRPr="00853C32">
              <w:rPr>
                <w:rFonts w:hint="eastAsia"/>
                <w:lang w:eastAsia="ko-KR"/>
              </w:rPr>
              <w:t>객체지향개발</w:t>
            </w:r>
            <w:r w:rsidRPr="00853C32">
              <w:rPr>
                <w:rFonts w:hint="eastAsia"/>
                <w:lang w:eastAsia="ko-KR"/>
              </w:rPr>
              <w:t>(V1.0)</w:t>
            </w:r>
          </w:p>
        </w:tc>
        <w:tc>
          <w:tcPr>
            <w:tcW w:w="4561" w:type="dxa"/>
          </w:tcPr>
          <w:p w:rsidR="00853C32" w:rsidRPr="00253F8B" w:rsidRDefault="00853C32" w:rsidP="00574E90">
            <w:pPr>
              <w:pStyle w:val="Blocklabel"/>
            </w:pPr>
            <w:proofErr w:type="spellStart"/>
            <w:r w:rsidRPr="00253F8B">
              <w:rPr>
                <w:rFonts w:hint="eastAsia"/>
              </w:rPr>
              <w:t>단계</w:t>
            </w:r>
            <w:proofErr w:type="spellEnd"/>
            <w:r w:rsidRPr="00253F8B"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 w:rsidRPr="00853C32">
              <w:rPr>
                <w:rFonts w:hint="eastAsia"/>
              </w:rPr>
              <w:t>설계</w:t>
            </w:r>
            <w:r w:rsidRPr="00253F8B">
              <w:rPr>
                <w:rFonts w:hint="eastAsia"/>
              </w:rPr>
              <w:t>단계</w:t>
            </w:r>
            <w:proofErr w:type="spellEnd"/>
          </w:p>
        </w:tc>
      </w:tr>
      <w:tr w:rsidR="00853C32" w:rsidRPr="00B619EE" w:rsidTr="00574E90">
        <w:tc>
          <w:tcPr>
            <w:tcW w:w="10198" w:type="dxa"/>
            <w:gridSpan w:val="2"/>
          </w:tcPr>
          <w:p w:rsidR="00853C32" w:rsidRPr="00853C32" w:rsidRDefault="00853C32" w:rsidP="00574E90">
            <w:pPr>
              <w:pStyle w:val="Blocklabel"/>
              <w:rPr>
                <w:lang w:eastAsia="ko-KR"/>
              </w:rPr>
            </w:pPr>
            <w:r w:rsidRPr="00853C32">
              <w:rPr>
                <w:rFonts w:hint="eastAsia"/>
                <w:lang w:eastAsia="ko-KR"/>
              </w:rPr>
              <w:t>산출물명</w:t>
            </w:r>
            <w:r w:rsidRPr="00853C32"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테스트수행계획</w:t>
            </w:r>
            <w:r w:rsidRPr="00853C32">
              <w:rPr>
                <w:rFonts w:hint="eastAsia"/>
                <w:lang w:eastAsia="ko-KR"/>
              </w:rPr>
              <w:t>서</w:t>
            </w:r>
          </w:p>
        </w:tc>
      </w:tr>
      <w:tr w:rsidR="00853C32" w:rsidRPr="008E01BD" w:rsidTr="00574E90">
        <w:tc>
          <w:tcPr>
            <w:tcW w:w="10198" w:type="dxa"/>
            <w:gridSpan w:val="2"/>
          </w:tcPr>
          <w:p w:rsidR="00853C32" w:rsidRPr="00B619EE" w:rsidRDefault="00853C32" w:rsidP="00574E90">
            <w:pPr>
              <w:pStyle w:val="Blocklabel"/>
              <w:rPr>
                <w:lang w:eastAsia="ko-KR"/>
              </w:rPr>
            </w:pPr>
            <w:r w:rsidRPr="00B619EE">
              <w:rPr>
                <w:rFonts w:hint="eastAsia"/>
                <w:lang w:eastAsia="ko-KR"/>
              </w:rPr>
              <w:t>개요</w:t>
            </w:r>
            <w:r w:rsidRPr="00B619EE">
              <w:rPr>
                <w:lang w:eastAsia="ko-KR"/>
              </w:rPr>
              <w:t xml:space="preserve">: </w:t>
            </w:r>
          </w:p>
          <w:p w:rsidR="00853C32" w:rsidRDefault="00853C32" w:rsidP="00574E90">
            <w:r w:rsidRPr="00B619EE">
              <w:rPr>
                <w:rFonts w:hint="eastAsia"/>
              </w:rPr>
              <w:t xml:space="preserve">본 문서는 프로젝트의 </w:t>
            </w:r>
            <w:r>
              <w:rPr>
                <w:rFonts w:hint="eastAsia"/>
              </w:rPr>
              <w:t>테스트수행계획</w:t>
            </w:r>
            <w:r w:rsidRPr="00B619EE">
              <w:rPr>
                <w:rFonts w:hint="eastAsia"/>
              </w:rPr>
              <w:t xml:space="preserve">서 작성 기법을 설명하기 위하여 작성되었다. </w:t>
            </w:r>
          </w:p>
          <w:p w:rsidR="00853C32" w:rsidRPr="00853C32" w:rsidRDefault="00853C32" w:rsidP="001D0996">
            <w:r>
              <w:rPr>
                <w:rFonts w:hint="eastAsia"/>
              </w:rPr>
              <w:t>테스트계획서는 테스트 단계별 목표 및 합격 기준을 정의하고 수행절차 및 조직을 정의한다.</w:t>
            </w:r>
          </w:p>
        </w:tc>
      </w:tr>
      <w:tr w:rsidR="00853C32" w:rsidRPr="00B619EE" w:rsidTr="00574E90">
        <w:tc>
          <w:tcPr>
            <w:tcW w:w="10198" w:type="dxa"/>
            <w:gridSpan w:val="2"/>
          </w:tcPr>
          <w:p w:rsidR="00853C32" w:rsidRPr="00253F8B" w:rsidRDefault="00853C32" w:rsidP="00574E90">
            <w:pPr>
              <w:pStyle w:val="Blocklabel"/>
              <w:rPr>
                <w:lang w:eastAsia="ko-KR"/>
              </w:rPr>
            </w:pPr>
            <w:r w:rsidRPr="00253F8B">
              <w:rPr>
                <w:rFonts w:hint="eastAsia"/>
                <w:lang w:eastAsia="ko-KR"/>
              </w:rPr>
              <w:t>작성순서</w:t>
            </w:r>
            <w:r w:rsidRPr="00253F8B">
              <w:rPr>
                <w:lang w:eastAsia="ko-KR"/>
              </w:rPr>
              <w:t>:</w:t>
            </w:r>
          </w:p>
          <w:p w:rsidR="007101C0" w:rsidRDefault="007101C0" w:rsidP="007101C0">
            <w:r>
              <w:rPr>
                <w:rFonts w:hint="eastAsia"/>
              </w:rPr>
              <w:t>테스트 목표 및 수행 단계를 정의</w:t>
            </w:r>
            <w:r w:rsidR="00074AF1">
              <w:rPr>
                <w:rFonts w:hint="eastAsia"/>
              </w:rPr>
              <w:t>하고 테스트 범위를 설정</w:t>
            </w:r>
            <w:r>
              <w:rPr>
                <w:rFonts w:hint="eastAsia"/>
              </w:rPr>
              <w:t>한다.</w:t>
            </w:r>
          </w:p>
          <w:p w:rsidR="007101C0" w:rsidRDefault="00074AF1" w:rsidP="007101C0">
            <w:r>
              <w:rPr>
                <w:rFonts w:hint="eastAsia"/>
              </w:rPr>
              <w:t>테스트 대상 시스템을 검토하여 적합한 테스트 환경을 구성</w:t>
            </w:r>
            <w:r w:rsidR="00954BE7">
              <w:rPr>
                <w:rFonts w:hint="eastAsia"/>
              </w:rPr>
              <w:t>하고 조직 및 역할을 정의</w:t>
            </w:r>
            <w:r>
              <w:rPr>
                <w:rFonts w:hint="eastAsia"/>
              </w:rPr>
              <w:t>한다.</w:t>
            </w:r>
          </w:p>
          <w:p w:rsidR="00853C32" w:rsidRPr="00B9628F" w:rsidRDefault="00074AF1" w:rsidP="001D0996">
            <w:r>
              <w:rPr>
                <w:rFonts w:hint="eastAsia"/>
              </w:rPr>
              <w:t xml:space="preserve">테스트 단계별 </w:t>
            </w:r>
            <w:r w:rsidR="00B9628F">
              <w:rPr>
                <w:rFonts w:hint="eastAsia"/>
              </w:rPr>
              <w:t xml:space="preserve">목표, </w:t>
            </w:r>
            <w:r>
              <w:rPr>
                <w:rFonts w:hint="eastAsia"/>
              </w:rPr>
              <w:t>수행 지침</w:t>
            </w:r>
            <w:r w:rsidR="00B9628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통과 기준을 정의하고 테스트 절차</w:t>
            </w:r>
            <w:r w:rsidR="00954BE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구성한다.</w:t>
            </w:r>
          </w:p>
        </w:tc>
      </w:tr>
      <w:tr w:rsidR="00853C32" w:rsidRPr="00B619EE" w:rsidTr="00574E90">
        <w:tc>
          <w:tcPr>
            <w:tcW w:w="10198" w:type="dxa"/>
            <w:gridSpan w:val="2"/>
          </w:tcPr>
          <w:p w:rsidR="00853C32" w:rsidRPr="00253F8B" w:rsidRDefault="00853C32" w:rsidP="00574E90">
            <w:pPr>
              <w:pStyle w:val="Blocklabel"/>
              <w:rPr>
                <w:lang w:eastAsia="ko-KR"/>
              </w:rPr>
            </w:pPr>
            <w:r w:rsidRPr="00253F8B">
              <w:rPr>
                <w:rFonts w:hint="eastAsia"/>
                <w:lang w:eastAsia="ko-KR"/>
              </w:rPr>
              <w:t>작성</w:t>
            </w:r>
            <w:r w:rsidRPr="00253F8B">
              <w:rPr>
                <w:rFonts w:hint="eastAsia"/>
                <w:lang w:eastAsia="ko-KR"/>
              </w:rPr>
              <w:t xml:space="preserve"> </w:t>
            </w:r>
            <w:r w:rsidRPr="00253F8B">
              <w:rPr>
                <w:rFonts w:hint="eastAsia"/>
                <w:lang w:eastAsia="ko-KR"/>
              </w:rPr>
              <w:t>항목별</w:t>
            </w:r>
            <w:r w:rsidRPr="00253F8B">
              <w:rPr>
                <w:rFonts w:hint="eastAsia"/>
                <w:lang w:eastAsia="ko-KR"/>
              </w:rPr>
              <w:t xml:space="preserve"> </w:t>
            </w:r>
            <w:r w:rsidRPr="00253F8B">
              <w:rPr>
                <w:rFonts w:hint="eastAsia"/>
                <w:lang w:eastAsia="ko-KR"/>
              </w:rPr>
              <w:t>설명</w:t>
            </w:r>
            <w:r w:rsidRPr="00253F8B">
              <w:rPr>
                <w:rFonts w:hint="eastAsia"/>
                <w:lang w:eastAsia="ko-KR"/>
              </w:rPr>
              <w:t>:</w:t>
            </w:r>
            <w:r w:rsidRPr="00253F8B">
              <w:rPr>
                <w:lang w:eastAsia="ko-KR"/>
              </w:rPr>
              <w:t xml:space="preserve"> </w:t>
            </w:r>
          </w:p>
          <w:p w:rsidR="007E6332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1. 테스트 배경 및 목표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1.1. 테스트 배경</w:t>
            </w:r>
          </w:p>
          <w:p w:rsidR="00964237" w:rsidRDefault="00964237" w:rsidP="00964237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>테스트 실시 배경 간략히 설명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1.2. 평가 목표</w:t>
            </w:r>
          </w:p>
          <w:p w:rsidR="00964237" w:rsidRDefault="00964237" w:rsidP="00964237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>테스트를 수행하는 목적과 이를 통행 달성해야 하는 목표를 설명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1.3. 테스트 시작 및 종료 조건</w:t>
            </w:r>
          </w:p>
          <w:p w:rsidR="00964237" w:rsidRDefault="00964237" w:rsidP="0008549D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>각 테스트 단계별 시작</w:t>
            </w:r>
            <w:r w:rsidR="0008549D">
              <w:rPr>
                <w:rFonts w:hint="eastAsia"/>
              </w:rPr>
              <w:t xml:space="preserve"> 및 종료 조건을 정의한다. 특히</w:t>
            </w:r>
            <w:r>
              <w:rPr>
                <w:rFonts w:hint="eastAsia"/>
              </w:rPr>
              <w:t xml:space="preserve"> 종료 조건</w:t>
            </w:r>
            <w:r w:rsidR="0008549D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정량적으로 확인할 </w:t>
            </w:r>
            <w:r>
              <w:t>수</w:t>
            </w:r>
            <w:r>
              <w:rPr>
                <w:rFonts w:hint="eastAsia"/>
              </w:rPr>
              <w:t xml:space="preserve"> 있는 기준</w:t>
            </w:r>
            <w:r w:rsidR="0008549D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제시</w:t>
            </w:r>
            <w:r w:rsidR="0008549D">
              <w:rPr>
                <w:rFonts w:hint="eastAsia"/>
              </w:rPr>
              <w:t>해야 한다.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1.4. 테스트 조직</w:t>
            </w:r>
          </w:p>
          <w:p w:rsidR="0008549D" w:rsidRDefault="0008549D" w:rsidP="0008549D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 xml:space="preserve">프로젝트 팀 관점에서 테스트 </w:t>
            </w:r>
            <w:proofErr w:type="spellStart"/>
            <w:r>
              <w:rPr>
                <w:rFonts w:hint="eastAsia"/>
              </w:rPr>
              <w:t>수행조직도를</w:t>
            </w:r>
            <w:proofErr w:type="spellEnd"/>
            <w:r>
              <w:rPr>
                <w:rFonts w:hint="eastAsia"/>
              </w:rPr>
              <w:t xml:space="preserve"> 작성한다. 각 역할에 할당된 투입인력의 실명이 명시되어 있어야 한다.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1.5. 테스트 전체 일정</w:t>
            </w:r>
          </w:p>
          <w:p w:rsidR="0008549D" w:rsidRDefault="0008549D" w:rsidP="0008549D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 xml:space="preserve">전체 테스트 일정을 작성한다. </w:t>
            </w:r>
            <w:proofErr w:type="spellStart"/>
            <w:r>
              <w:rPr>
                <w:rFonts w:hint="eastAsia"/>
              </w:rPr>
              <w:t>필요시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간트차트를</w:t>
            </w:r>
            <w:proofErr w:type="spellEnd"/>
            <w:r>
              <w:rPr>
                <w:rFonts w:hint="eastAsia"/>
              </w:rPr>
              <w:t xml:space="preserve"> 활용한다.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1.6. 테스트 수행계획서 공유</w:t>
            </w:r>
          </w:p>
          <w:p w:rsidR="0008549D" w:rsidRPr="00964237" w:rsidRDefault="0008549D" w:rsidP="0008549D">
            <w:pPr>
              <w:pStyle w:val="af7"/>
              <w:ind w:left="600"/>
            </w:pPr>
            <w:r>
              <w:rPr>
                <w:rFonts w:hint="eastAsia"/>
              </w:rPr>
              <w:t>테스트 수행계획서의 공유 방식을 정의한다.</w:t>
            </w:r>
          </w:p>
          <w:p w:rsidR="009E3CD1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2. 테스트 환경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2.1. 환경구축</w:t>
            </w:r>
          </w:p>
          <w:p w:rsidR="001D0996" w:rsidRDefault="001D0996" w:rsidP="001D0996">
            <w:pPr>
              <w:pStyle w:val="af9"/>
              <w:ind w:left="6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환경구축시</w:t>
            </w:r>
            <w:proofErr w:type="spellEnd"/>
            <w:r>
              <w:rPr>
                <w:rFonts w:hint="eastAsia"/>
              </w:rPr>
              <w:t xml:space="preserve"> 필요한 고려사항 및 전략에 대해 설명한다. 코드 동기화 방안 등이 전략이 될 수 있다.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2.2. 소프트웨어</w:t>
            </w:r>
          </w:p>
          <w:p w:rsidR="001D0996" w:rsidRDefault="001D0996" w:rsidP="001D0996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수행시</w:t>
            </w:r>
            <w:proofErr w:type="spellEnd"/>
            <w:r>
              <w:rPr>
                <w:rFonts w:hint="eastAsia"/>
              </w:rPr>
              <w:t xml:space="preserve"> 필요한 제반 상용SW, DBMS, 각종 솔루션 소프트웨어를 정의한다.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2.3. 하드웨어</w:t>
            </w:r>
          </w:p>
          <w:p w:rsidR="001D0996" w:rsidRDefault="001D0996" w:rsidP="001D0996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테스트 </w:t>
            </w:r>
            <w:proofErr w:type="spellStart"/>
            <w:r>
              <w:rPr>
                <w:rFonts w:hint="eastAsia"/>
              </w:rPr>
              <w:t>수행시</w:t>
            </w:r>
            <w:proofErr w:type="spellEnd"/>
            <w:r>
              <w:rPr>
                <w:rFonts w:hint="eastAsia"/>
              </w:rPr>
              <w:t xml:space="preserve"> 필요한 제반 서버 및 네트워크 장비를 정의한다.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2.4. H/W 구성도</w:t>
            </w:r>
          </w:p>
          <w:p w:rsidR="001D0996" w:rsidRDefault="001D0996" w:rsidP="001D0996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>테스트 수행시의 하드웨어 구성도를 작성한다.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2.5. 테스트 환경 구성도</w:t>
            </w:r>
          </w:p>
          <w:p w:rsidR="001D0996" w:rsidRDefault="001D0996" w:rsidP="001D0996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 xml:space="preserve">테스트 수행시의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>, 배포, 데이터이관 등 관점에서 개념도를 작성한다.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3. 테스트 수행</w:t>
            </w:r>
          </w:p>
          <w:p w:rsidR="001D0996" w:rsidRDefault="001D0996" w:rsidP="001D0996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>각 테스트 단계별로 개요, 절차, 조직을 정의하고 기타 필요한 사항을 기술한다.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4. 예외사항 처리기준</w:t>
            </w:r>
          </w:p>
          <w:p w:rsidR="001D0996" w:rsidRDefault="001D0996" w:rsidP="001D0996">
            <w:pPr>
              <w:pStyle w:val="af7"/>
              <w:ind w:left="600"/>
              <w:rPr>
                <w:rFonts w:hint="eastAsia"/>
              </w:rPr>
            </w:pPr>
            <w:r>
              <w:rPr>
                <w:rFonts w:hint="eastAsia"/>
              </w:rPr>
              <w:t>테스트 수행과정에서 발생할 수 있는 예외사항, 비상사항에 대해 대처 방안을 정의한다.</w:t>
            </w:r>
          </w:p>
          <w:p w:rsidR="00964237" w:rsidRDefault="00964237" w:rsidP="00964237">
            <w:pPr>
              <w:rPr>
                <w:rFonts w:hint="eastAsia"/>
              </w:rPr>
            </w:pPr>
            <w:r>
              <w:rPr>
                <w:rFonts w:hint="eastAsia"/>
              </w:rPr>
              <w:t>5. 테스트 작성가이드</w:t>
            </w:r>
          </w:p>
          <w:p w:rsidR="009E3CD1" w:rsidRPr="00853C32" w:rsidRDefault="00964237" w:rsidP="001D0996">
            <w:pPr>
              <w:pStyle w:val="af7"/>
              <w:ind w:left="600"/>
            </w:pPr>
            <w:r>
              <w:rPr>
                <w:rFonts w:hint="eastAsia"/>
              </w:rPr>
              <w:t>테스트 케이스 작성</w:t>
            </w:r>
            <w:r w:rsidR="001D0996">
              <w:rPr>
                <w:rFonts w:hint="eastAsia"/>
              </w:rPr>
              <w:t>시 필요한 가이드를 기술한다. 테스트 설계자는 본 가이드에 따라서 테스트케이스를 작성해야 한다.</w:t>
            </w:r>
          </w:p>
        </w:tc>
      </w:tr>
      <w:tr w:rsidR="00853C32" w:rsidRPr="00B619EE" w:rsidTr="00574E90">
        <w:tc>
          <w:tcPr>
            <w:tcW w:w="10198" w:type="dxa"/>
            <w:gridSpan w:val="2"/>
          </w:tcPr>
          <w:p w:rsidR="00853C32" w:rsidRPr="00B619EE" w:rsidRDefault="00853C32" w:rsidP="00574E90">
            <w:pPr>
              <w:pStyle w:val="Blocklabel"/>
              <w:rPr>
                <w:lang w:eastAsia="ko-KR"/>
              </w:rPr>
            </w:pPr>
            <w:r w:rsidRPr="00B619EE">
              <w:rPr>
                <w:rFonts w:hint="eastAsia"/>
                <w:lang w:eastAsia="ko-KR"/>
              </w:rPr>
              <w:lastRenderedPageBreak/>
              <w:t>작성</w:t>
            </w:r>
            <w:r w:rsidRPr="00B619EE">
              <w:rPr>
                <w:rFonts w:hint="eastAsia"/>
                <w:lang w:eastAsia="ko-KR"/>
              </w:rPr>
              <w:t xml:space="preserve"> </w:t>
            </w:r>
            <w:r w:rsidRPr="00B619EE">
              <w:rPr>
                <w:rFonts w:hint="eastAsia"/>
                <w:lang w:eastAsia="ko-KR"/>
              </w:rPr>
              <w:t>팁</w:t>
            </w:r>
            <w:r w:rsidRPr="00B619EE">
              <w:rPr>
                <w:lang w:eastAsia="ko-KR"/>
              </w:rPr>
              <w:t xml:space="preserve">: </w:t>
            </w:r>
          </w:p>
          <w:p w:rsidR="00853C32" w:rsidRPr="00853C32" w:rsidRDefault="00577D36" w:rsidP="00341D80">
            <w:r>
              <w:rPr>
                <w:rFonts w:hint="eastAsia"/>
              </w:rPr>
              <w:t>테스트 수행 계획서는 역할/책임, 테스트 절차, 각 테스트</w:t>
            </w:r>
            <w:r w:rsidR="00270AD5">
              <w:rPr>
                <w:rFonts w:hint="eastAsia"/>
              </w:rPr>
              <w:t xml:space="preserve"> 단계별</w:t>
            </w:r>
            <w:r>
              <w:rPr>
                <w:rFonts w:hint="eastAsia"/>
              </w:rPr>
              <w:t xml:space="preserve"> 승인 기</w:t>
            </w:r>
            <w:bookmarkStart w:id="90" w:name="_GoBack"/>
            <w:bookmarkEnd w:id="90"/>
            <w:r>
              <w:rPr>
                <w:rFonts w:hint="eastAsia"/>
              </w:rPr>
              <w:t>준</w:t>
            </w:r>
            <w:r w:rsidR="00341D80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승인에 대한 책임자 배정이 중요하다.</w:t>
            </w:r>
            <w:r w:rsidR="00341D80">
              <w:rPr>
                <w:rFonts w:hint="eastAsia"/>
              </w:rPr>
              <w:t xml:space="preserve"> 역할 배정은 실명을 사용하여 혼란이 없도록 해야 한다.</w:t>
            </w:r>
          </w:p>
        </w:tc>
      </w:tr>
    </w:tbl>
    <w:p w:rsidR="001B3A67" w:rsidRPr="00574E90" w:rsidRDefault="001B3A67" w:rsidP="004E6B1B"/>
    <w:sectPr w:rsidR="001B3A67" w:rsidRPr="00574E90" w:rsidSect="00F60890">
      <w:headerReference w:type="default" r:id="rId20"/>
      <w:footerReference w:type="default" r:id="rId21"/>
      <w:footerReference w:type="first" r:id="rId22"/>
      <w:pgSz w:w="11906" w:h="16838" w:code="9"/>
      <w:pgMar w:top="1418" w:right="1134" w:bottom="1418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E1D" w:rsidRDefault="00384E1D">
      <w:r>
        <w:separator/>
      </w:r>
    </w:p>
  </w:endnote>
  <w:endnote w:type="continuationSeparator" w:id="0">
    <w:p w:rsidR="00384E1D" w:rsidRDefault="0038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가는각진제목체">
    <w:panose1 w:val="02030600000101010101"/>
    <w:charset w:val="81"/>
    <w:family w:val="roman"/>
    <w:pitch w:val="variable"/>
    <w:sig w:usb0="800002A7" w:usb1="2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49D" w:rsidRDefault="0008549D" w:rsidP="00F60890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150495</wp:posOffset>
              </wp:positionV>
              <wp:extent cx="2667000" cy="61658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616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49D" w:rsidRPr="00AD4A75" w:rsidRDefault="0008549D" w:rsidP="00473CD1">
                          <w:pPr>
                            <w:pStyle w:val="a7"/>
                            <w:rPr>
                              <w:szCs w:val="16"/>
                            </w:rPr>
                          </w:pPr>
                          <w:r w:rsidRPr="00AD4A75">
                            <w:rPr>
                              <w:kern w:val="0"/>
                            </w:rPr>
                            <w:fldChar w:fldCharType="begin"/>
                          </w:r>
                          <w:r w:rsidRPr="00AD4A75">
                            <w:rPr>
                              <w:kern w:val="0"/>
                            </w:rPr>
                            <w:instrText xml:space="preserve"> FILENAME </w:instrText>
                          </w:r>
                          <w:r w:rsidRPr="00AD4A75">
                            <w:rPr>
                              <w:kern w:val="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kern w:val="0"/>
                            </w:rPr>
                            <w:t>테스트수행계획</w:t>
                          </w:r>
                          <w:r>
                            <w:rPr>
                              <w:rFonts w:hint="eastAsia"/>
                            </w:rPr>
                            <w:t>서</w:t>
                          </w:r>
                          <w:r>
                            <w:rPr>
                              <w:noProof/>
                              <w:kern w:val="0"/>
                            </w:rPr>
                            <w:t>.docx</w:t>
                          </w:r>
                          <w:r w:rsidRPr="00AD4A75">
                            <w:rPr>
                              <w:kern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96" type="#_x0000_t202" style="position:absolute;left:0;text-align:left;margin-left:-4.95pt;margin-top:11.85pt;width:210pt;height:4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" filled="f" stroked="f">
              <v:textbox>
                <w:txbxContent>
                  <w:p w:rsidR="0008549D" w:rsidRPr="00AD4A75" w:rsidRDefault="0008549D" w:rsidP="00473CD1">
                    <w:pPr>
                      <w:pStyle w:val="a7"/>
                      <w:rPr>
                        <w:szCs w:val="16"/>
                      </w:rPr>
                    </w:pPr>
                    <w:r w:rsidRPr="00AD4A75">
                      <w:rPr>
                        <w:kern w:val="0"/>
                      </w:rPr>
                      <w:fldChar w:fldCharType="begin"/>
                    </w:r>
                    <w:r w:rsidRPr="00AD4A75">
                      <w:rPr>
                        <w:kern w:val="0"/>
                      </w:rPr>
                      <w:instrText xml:space="preserve"> FILENAME </w:instrText>
                    </w:r>
                    <w:r w:rsidRPr="00AD4A75">
                      <w:rPr>
                        <w:kern w:val="0"/>
                      </w:rPr>
                      <w:fldChar w:fldCharType="separate"/>
                    </w:r>
                    <w:r>
                      <w:rPr>
                        <w:noProof/>
                        <w:kern w:val="0"/>
                      </w:rPr>
                      <w:t>테스트수행계획</w:t>
                    </w:r>
                    <w:r>
                      <w:rPr>
                        <w:rFonts w:hint="eastAsia"/>
                      </w:rPr>
                      <w:t>서</w:t>
                    </w:r>
                    <w:r>
                      <w:rPr>
                        <w:noProof/>
                        <w:kern w:val="0"/>
                      </w:rPr>
                      <w:t>.docx</w:t>
                    </w:r>
                    <w:r w:rsidRPr="00AD4A75">
                      <w:rPr>
                        <w:kern w:val="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4758055" cy="155575"/>
              <wp:effectExtent l="7620" t="0" r="6350" b="6350"/>
              <wp:wrapNone/>
              <wp:docPr id="8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4758055" cy="155575"/>
                      </a:xfrm>
                      <a:custGeom>
                        <a:avLst/>
                        <a:gdLst>
                          <a:gd name="T0" fmla="*/ 0 w 8956"/>
                          <a:gd name="T1" fmla="*/ 0 h 1"/>
                          <a:gd name="T2" fmla="*/ 8956 w 8956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956" h="1">
                            <a:moveTo>
                              <a:pt x="0" y="0"/>
                            </a:moveTo>
                            <a:lnTo>
                              <a:pt x="8956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66CC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7" o:spid="_x0000_s1026" style="position:absolute;left:0;text-align:left;margin-left:1.35pt;margin-top:.75pt;width:374.65pt;height:12.2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" path="m,l8956,e" filled="f" strokecolor="#6cf" strokeweight="1pt">
              <v:path arrowok="t" o:connecttype="custom" o:connectlocs="0,0;4758055,0" o:connectangles="0,0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2924175</wp:posOffset>
              </wp:positionH>
              <wp:positionV relativeFrom="paragraph">
                <wp:posOffset>114935</wp:posOffset>
              </wp:positionV>
              <wp:extent cx="638175" cy="228600"/>
              <wp:effectExtent l="0" t="635" r="0" b="0"/>
              <wp:wrapNone/>
              <wp:docPr id="3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175" cy="228600"/>
                        <a:chOff x="5469" y="15785"/>
                        <a:chExt cx="1005" cy="360"/>
                      </a:xfrm>
                    </wpg:grpSpPr>
                    <wps:wsp>
                      <wps:cNvPr id="4" name="AutoShape 9"/>
                      <wps:cNvSpPr>
                        <a:spLocks noChangeArrowheads="1"/>
                      </wps:cNvSpPr>
                      <wps:spPr bwMode="auto">
                        <a:xfrm rot="5400000">
                          <a:off x="5829" y="15557"/>
                          <a:ext cx="285" cy="878"/>
                        </a:xfrm>
                        <a:prstGeom prst="flowChartDelay">
                          <a:avLst/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50000">
                              <a:srgbClr val="66CC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66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5" name="Group 10"/>
                      <wpg:cNvGrpSpPr>
                        <a:grpSpLocks/>
                      </wpg:cNvGrpSpPr>
                      <wpg:grpSpPr bwMode="auto">
                        <a:xfrm>
                          <a:off x="5469" y="15785"/>
                          <a:ext cx="1005" cy="360"/>
                          <a:chOff x="5469" y="15785"/>
                          <a:chExt cx="1005" cy="360"/>
                        </a:xfrm>
                      </wpg:grpSpPr>
                      <wps:wsp>
                        <wps:cNvPr id="6" name="AutoShape 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842" y="15674"/>
                            <a:ext cx="260" cy="620"/>
                          </a:xfrm>
                          <a:prstGeom prst="flowChartDelay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>
                            <a:prstShdw prst="shdw17" dist="12700" dir="10800000">
                              <a:srgbClr val="00BAFC"/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69" y="15785"/>
                            <a:ext cx="10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549D" w:rsidRPr="005A1E76" w:rsidRDefault="0008549D" w:rsidP="00F6089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1E76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5A1E76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5A1E76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20532C">
                                <w:rPr>
                                  <w:rStyle w:val="a8"/>
                                  <w:noProof/>
                                  <w:sz w:val="16"/>
                                  <w:szCs w:val="16"/>
                                </w:rPr>
                                <w:t>18</w:t>
                              </w:r>
                              <w:r w:rsidRPr="005A1E76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5A1E76">
                                <w:rPr>
                                  <w:rStyle w:val="a8"/>
                                  <w:rFonts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20532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="0020532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="0020532C">
                                <w:rPr>
                                  <w:rStyle w:val="a8"/>
                                  <w:rFonts w:hint="eastAsia"/>
                                  <w:sz w:val="16"/>
                                  <w:szCs w:val="16"/>
                                </w:rPr>
                                <w:instrText>NUMPAGES   \* MERGEFORMAT</w:instrText>
                              </w:r>
                              <w:r w:rsidR="0020532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="0020532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20532C">
                                <w:rPr>
                                  <w:rStyle w:val="a8"/>
                                  <w:noProof/>
                                  <w:sz w:val="16"/>
                                  <w:szCs w:val="16"/>
                                </w:rPr>
                                <w:t>19</w:t>
                              </w:r>
                              <w:r w:rsidR="0020532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97" style="position:absolute;left:0;text-align:left;margin-left:230.25pt;margin-top:9.05pt;width:50.25pt;height:18pt;z-index:251657728;mso-position-horizontal-relative:text;mso-position-vertical-relative:text" coordorigin="5469,15785" coordsize="100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9" o:spid="_x0000_s1098" type="#_x0000_t135" style="position:absolute;left:5829;top:15557;width:285;height:8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KSsIA&#10;AADaAAAADwAAAGRycy9kb3ducmV2LnhtbESP3YrCMBSE7xd8h3AEbxZNFalajSKi4IUr/j3AoTm2&#10;xeakNFHr2xtB2MthZr5hZovGlOJBtSssK+j3IhDEqdUFZwou5013DMJ5ZI2lZVLwIgeLeetnhom2&#10;Tz7S4+QzESDsElSQe18lUro0J4OuZyvi4F1tbdAHWWdS1/gMcFPKQRTF0mDBYSHHilY5pbfT3ShY&#10;DzbL9TWu4smv3B9efrT725apUp12s5yC8NT4//C3vdUKhvC5Em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QUpKwgAAANoAAAAPAAAAAAAAAAAAAAAAAJgCAABkcnMvZG93&#10;bnJldi54bWxQSwUGAAAAAAQABAD1AAAAhwMAAAAA&#10;" fillcolor="#6cf" stroked="f" strokecolor="white">
                <v:fill focus="50%" type="gradient"/>
              </v:shape>
              <v:group id="Group 10" o:spid="_x0000_s1099" style="position:absolute;left:5469;top:15785;width:1005;height:360" coordorigin="5469,15785" coordsize="100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AutoShape 11" o:spid="_x0000_s1100" type="#_x0000_t135" style="position:absolute;left:5842;top:15674;width:260;height: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gG8IA&#10;AADaAAAADwAAAGRycy9kb3ducmV2LnhtbESPQWsCMRSE7wX/Q3gFbzXZPdi6NYqIhV7Vgnh7bJ6b&#10;bTcvyya6q7++EQSPw8x8w8yXg2vEhbpQe9aQTRQI4tKbmisNP/uvtw8QISIbbDyThisFWC5GL3Ms&#10;jO95S5ddrESCcChQg42xLaQMpSWHYeJb4uSdfOcwJtlV0nTYJ7hrZK7UVDqsOS1YbGltqfzbnZ2G&#10;w+w3W/fvKrPnfLa55ceTWkmp9fh1WH2CiDTEZ/jR/jYapnC/km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6AbwgAAANoAAAAPAAAAAAAAAAAAAAAAAJgCAABkcnMvZG93&#10;bnJldi54bWxQSwUGAAAAAAQABAD1AAAAhwMAAAAA&#10;" stroked="f" strokecolor="white" strokeweight=".25pt">
                  <v:fill angle="90" focus="50%" type="gradient"/>
                  <v:imagedata embosscolor="shadow add(51)"/>
                  <v:shadow on="t" type="emboss" color="#00bafc" color2="shadow add(102)" offset="-1pt,0" offset2="1pt"/>
                </v:shape>
                <v:shape id="Text Box 12" o:spid="_x0000_s1101" type="#_x0000_t202" style="position:absolute;left:5469;top:15785;width:10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08549D" w:rsidRPr="005A1E76" w:rsidRDefault="0008549D" w:rsidP="00F6089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A1E76">
                          <w:rPr>
                            <w:rStyle w:val="a8"/>
                            <w:sz w:val="16"/>
                            <w:szCs w:val="16"/>
                          </w:rPr>
                          <w:fldChar w:fldCharType="begin"/>
                        </w:r>
                        <w:r w:rsidRPr="005A1E76">
                          <w:rPr>
                            <w:rStyle w:val="a8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5A1E76">
                          <w:rPr>
                            <w:rStyle w:val="a8"/>
                            <w:sz w:val="16"/>
                            <w:szCs w:val="16"/>
                          </w:rPr>
                          <w:fldChar w:fldCharType="separate"/>
                        </w:r>
                        <w:r w:rsidR="0020532C">
                          <w:rPr>
                            <w:rStyle w:val="a8"/>
                            <w:noProof/>
                            <w:sz w:val="16"/>
                            <w:szCs w:val="16"/>
                          </w:rPr>
                          <w:t>18</w:t>
                        </w:r>
                        <w:r w:rsidRPr="005A1E76">
                          <w:rPr>
                            <w:rStyle w:val="a8"/>
                            <w:sz w:val="16"/>
                            <w:szCs w:val="16"/>
                          </w:rPr>
                          <w:fldChar w:fldCharType="end"/>
                        </w:r>
                        <w:r w:rsidRPr="005A1E76">
                          <w:rPr>
                            <w:rStyle w:val="a8"/>
                            <w:rFonts w:hint="eastAsia"/>
                            <w:sz w:val="16"/>
                            <w:szCs w:val="16"/>
                          </w:rPr>
                          <w:t>/</w:t>
                        </w:r>
                        <w:r w:rsidR="0020532C">
                          <w:rPr>
                            <w:rStyle w:val="a8"/>
                            <w:sz w:val="16"/>
                            <w:szCs w:val="16"/>
                          </w:rPr>
                          <w:fldChar w:fldCharType="begin"/>
                        </w:r>
                        <w:r w:rsidR="0020532C">
                          <w:rPr>
                            <w:rStyle w:val="a8"/>
                            <w:sz w:val="16"/>
                            <w:szCs w:val="16"/>
                          </w:rPr>
                          <w:instrText xml:space="preserve"> </w:instrText>
                        </w:r>
                        <w:r w:rsidR="0020532C">
                          <w:rPr>
                            <w:rStyle w:val="a8"/>
                            <w:rFonts w:hint="eastAsia"/>
                            <w:sz w:val="16"/>
                            <w:szCs w:val="16"/>
                          </w:rPr>
                          <w:instrText>NUMPAGES   \* MERGEFORMAT</w:instrText>
                        </w:r>
                        <w:r w:rsidR="0020532C">
                          <w:rPr>
                            <w:rStyle w:val="a8"/>
                            <w:sz w:val="16"/>
                            <w:szCs w:val="16"/>
                          </w:rPr>
                          <w:instrText xml:space="preserve"> </w:instrText>
                        </w:r>
                        <w:r w:rsidR="0020532C">
                          <w:rPr>
                            <w:rStyle w:val="a8"/>
                            <w:sz w:val="16"/>
                            <w:szCs w:val="16"/>
                          </w:rPr>
                          <w:fldChar w:fldCharType="separate"/>
                        </w:r>
                        <w:r w:rsidR="0020532C">
                          <w:rPr>
                            <w:rStyle w:val="a8"/>
                            <w:noProof/>
                            <w:sz w:val="16"/>
                            <w:szCs w:val="16"/>
                          </w:rPr>
                          <w:t>19</w:t>
                        </w:r>
                        <w:r w:rsidR="0020532C">
                          <w:rPr>
                            <w:rStyle w:val="a8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5902325" cy="219710"/>
              <wp:effectExtent l="0" t="0" r="3175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Canvas 2" o:spid="_x0000_s1026" editas="canvas" style="width:464.75pt;height:17.3pt;mso-position-horizontal-relative:char;mso-position-vertical-relative:line" coordsize="59023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9023;height:219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noProof/>
      </w:rPr>
      <w:drawing>
        <wp:inline distT="0" distB="0" distL="0" distR="0">
          <wp:extent cx="1177290" cy="325120"/>
          <wp:effectExtent l="0" t="0" r="3810" b="0"/>
          <wp:docPr id="1" name="그림 1" descr="CI와B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와B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49D" w:rsidRDefault="0008549D" w:rsidP="00F6089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E1D" w:rsidRDefault="00384E1D">
      <w:r>
        <w:separator/>
      </w:r>
    </w:p>
  </w:footnote>
  <w:footnote w:type="continuationSeparator" w:id="0">
    <w:p w:rsidR="00384E1D" w:rsidRDefault="00384E1D">
      <w:r>
        <w:continuationSeparator/>
      </w:r>
    </w:p>
  </w:footnote>
  <w:footnote w:id="1">
    <w:p w:rsidR="0008549D" w:rsidRDefault="0008549D">
      <w:pPr>
        <w:pStyle w:val="ae"/>
        <w:rPr>
          <w:lang w:eastAsia="ko-KR"/>
        </w:rPr>
      </w:pPr>
      <w:r>
        <w:rPr>
          <w:rStyle w:val="ad"/>
        </w:rPr>
        <w:footnoteRef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설계명세와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불일치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49D" w:rsidRDefault="0008549D" w:rsidP="00F6089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2419350</wp:posOffset>
              </wp:positionH>
              <wp:positionV relativeFrom="paragraph">
                <wp:posOffset>-41910</wp:posOffset>
              </wp:positionV>
              <wp:extent cx="3829050" cy="47434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474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49D" w:rsidRPr="00B9628F" w:rsidRDefault="0008549D" w:rsidP="00473CD1">
                          <w:pPr>
                            <w:pStyle w:val="a6"/>
                            <w:rPr>
                              <w:rFonts w:ascii="휴먼엑스포" w:eastAsia="휴먼엑스포"/>
                              <w:lang w:val="ko-KR"/>
                            </w:rPr>
                          </w:pPr>
                          <w:proofErr w:type="spellStart"/>
                          <w:r w:rsidRPr="00B9628F">
                            <w:rPr>
                              <w:rFonts w:ascii="휴먼엑스포" w:eastAsia="휴먼엑스포" w:hint="eastAsia"/>
                              <w:lang w:val="ko-KR"/>
                            </w:rPr>
                            <w:t>프로젝트명</w:t>
                          </w:r>
                          <w:proofErr w:type="spellEnd"/>
                        </w:p>
                        <w:p w:rsidR="0008549D" w:rsidRPr="00B9628F" w:rsidRDefault="0008549D" w:rsidP="00B9628F">
                          <w:pPr>
                            <w:jc w:val="right"/>
                            <w:rPr>
                              <w:rFonts w:ascii="휴먼엑스포" w:eastAsia="휴먼엑스포"/>
                              <w:lang w:val="ko-KR"/>
                            </w:rPr>
                          </w:pPr>
                          <w:r>
                            <w:rPr>
                              <w:rFonts w:ascii="휴먼엑스포" w:eastAsia="휴먼엑스포" w:hint="eastAsia"/>
                              <w:lang w:val="ko-KR"/>
                            </w:rPr>
                            <w:t>테</w:t>
                          </w:r>
                          <w:r w:rsidRPr="00B9628F">
                            <w:rPr>
                              <w:rFonts w:ascii="휴먼엑스포" w:eastAsia="휴먼엑스포" w:hint="eastAsia"/>
                              <w:lang w:val="ko-KR"/>
                            </w:rPr>
                            <w:t>스트수행계획서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95" type="#_x0000_t202" style="position:absolute;left:0;text-align:left;margin-left:190.5pt;margin-top:-3.3pt;width:301.5pt;height:37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RHtg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" filled="f" stroked="f">
              <v:textbox>
                <w:txbxContent>
                  <w:p w:rsidR="0008549D" w:rsidRPr="00B9628F" w:rsidRDefault="0008549D" w:rsidP="00473CD1">
                    <w:pPr>
                      <w:pStyle w:val="a6"/>
                      <w:rPr>
                        <w:rFonts w:ascii="휴먼엑스포" w:eastAsia="휴먼엑스포"/>
                        <w:lang w:val="ko-KR"/>
                      </w:rPr>
                    </w:pPr>
                    <w:proofErr w:type="spellStart"/>
                    <w:r w:rsidRPr="00B9628F">
                      <w:rPr>
                        <w:rFonts w:ascii="휴먼엑스포" w:eastAsia="휴먼엑스포" w:hint="eastAsia"/>
                        <w:lang w:val="ko-KR"/>
                      </w:rPr>
                      <w:t>프로젝트명</w:t>
                    </w:r>
                    <w:proofErr w:type="spellEnd"/>
                  </w:p>
                  <w:p w:rsidR="0008549D" w:rsidRPr="00B9628F" w:rsidRDefault="0008549D" w:rsidP="00B9628F">
                    <w:pPr>
                      <w:jc w:val="right"/>
                      <w:rPr>
                        <w:rFonts w:ascii="휴먼엑스포" w:eastAsia="휴먼엑스포"/>
                        <w:lang w:val="ko-KR"/>
                      </w:rPr>
                    </w:pPr>
                    <w:r>
                      <w:rPr>
                        <w:rFonts w:ascii="휴먼엑스포" w:eastAsia="휴먼엑스포" w:hint="eastAsia"/>
                        <w:lang w:val="ko-KR"/>
                      </w:rPr>
                      <w:t>테</w:t>
                    </w:r>
                    <w:r w:rsidRPr="00B9628F">
                      <w:rPr>
                        <w:rFonts w:ascii="휴먼엑스포" w:eastAsia="휴먼엑스포" w:hint="eastAsia"/>
                        <w:lang w:val="ko-KR"/>
                      </w:rPr>
                      <w:t>스트수행계획서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1034415</wp:posOffset>
              </wp:positionH>
              <wp:positionV relativeFrom="paragraph">
                <wp:posOffset>186690</wp:posOffset>
              </wp:positionV>
              <wp:extent cx="5114290" cy="179705"/>
              <wp:effectExtent l="0" t="0" r="4445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429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81.45pt;margin-top:14.7pt;width:402.7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" fillcolor="#9cf" stroked="f">
              <v:fill rotate="t" angle="90" focus="100%" type="gradient"/>
            </v:rect>
          </w:pict>
        </mc:Fallback>
      </mc:AlternateContent>
    </w:r>
  </w:p>
  <w:p w:rsidR="0008549D" w:rsidRPr="00923E7A" w:rsidRDefault="0008549D" w:rsidP="00F60890">
    <w:pPr>
      <w:pStyle w:val="a6"/>
      <w:rPr>
        <w:color w:val="3366FF"/>
      </w:rPr>
    </w:pPr>
    <w:r w:rsidRPr="00923E7A">
      <w:rPr>
        <w:rFonts w:hint="eastAsia"/>
        <w:color w:val="3366FF"/>
      </w:rPr>
      <w:t>[발주자CI삽입]</w:t>
    </w:r>
  </w:p>
  <w:p w:rsidR="0008549D" w:rsidRPr="007810D5" w:rsidRDefault="0008549D" w:rsidP="00F608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DF072F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8FD8BA2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A58A195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915E3BB2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94A05892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172954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6EA1FD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87696E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C8C3FD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0E5ADDC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02C3BE2"/>
    <w:multiLevelType w:val="hybridMultilevel"/>
    <w:tmpl w:val="057A6F0C"/>
    <w:lvl w:ilvl="0" w:tplc="4FBC3AD2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0A187C4B"/>
    <w:multiLevelType w:val="hybridMultilevel"/>
    <w:tmpl w:val="367A679E"/>
    <w:lvl w:ilvl="0" w:tplc="2C505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2CA9106">
      <w:start w:val="1"/>
      <w:numFmt w:val="upperLetter"/>
      <w:pStyle w:val="2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240467F"/>
    <w:multiLevelType w:val="hybridMultilevel"/>
    <w:tmpl w:val="D012EF12"/>
    <w:lvl w:ilvl="0" w:tplc="1DDC06D6">
      <w:start w:val="1"/>
      <w:numFmt w:val="bullet"/>
      <w:lvlText w:val=""/>
      <w:lvlJc w:val="left"/>
      <w:pPr>
        <w:tabs>
          <w:tab w:val="num" w:pos="940"/>
        </w:tabs>
        <w:ind w:left="940" w:hanging="400"/>
      </w:pPr>
      <w:rPr>
        <w:rFonts w:ascii="Wingdings" w:hAnsi="Wingdings" w:hint="default"/>
        <w:color w:val="4F81BD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C3A0CF6"/>
    <w:multiLevelType w:val="hybridMultilevel"/>
    <w:tmpl w:val="C5862AFC"/>
    <w:lvl w:ilvl="0" w:tplc="6478C50A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4">
    <w:nsid w:val="23DF5B27"/>
    <w:multiLevelType w:val="hybridMultilevel"/>
    <w:tmpl w:val="6186AE68"/>
    <w:lvl w:ilvl="0" w:tplc="E96A1686">
      <w:start w:val="1"/>
      <w:numFmt w:val="bullet"/>
      <w:pStyle w:val="a0"/>
      <w:lvlText w:val=""/>
      <w:lvlJc w:val="left"/>
      <w:pPr>
        <w:tabs>
          <w:tab w:val="num" w:pos="902"/>
        </w:tabs>
        <w:ind w:left="902" w:hanging="40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5">
    <w:nsid w:val="2BA063AB"/>
    <w:multiLevelType w:val="multilevel"/>
    <w:tmpl w:val="7494F5D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nothing"/>
      <w:lvlText w:val="%1.%2. "/>
      <w:lvlJc w:val="left"/>
      <w:pPr>
        <w:ind w:left="993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680" w:hanging="567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6">
    <w:nsid w:val="2F3F3CE9"/>
    <w:multiLevelType w:val="hybridMultilevel"/>
    <w:tmpl w:val="CB62F36A"/>
    <w:lvl w:ilvl="0" w:tplc="F0184A4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33404DCA"/>
    <w:multiLevelType w:val="hybridMultilevel"/>
    <w:tmpl w:val="2514B590"/>
    <w:lvl w:ilvl="0" w:tplc="F0184A48">
      <w:start w:val="1"/>
      <w:numFmt w:val="bullet"/>
      <w:lvlText w:val=""/>
      <w:lvlJc w:val="left"/>
      <w:pPr>
        <w:tabs>
          <w:tab w:val="num" w:pos="1224"/>
        </w:tabs>
        <w:ind w:left="1224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24"/>
        </w:tabs>
        <w:ind w:left="162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4"/>
        </w:tabs>
        <w:ind w:left="202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4"/>
        </w:tabs>
        <w:ind w:left="242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24"/>
        </w:tabs>
        <w:ind w:left="282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4"/>
        </w:tabs>
        <w:ind w:left="322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24"/>
        </w:tabs>
        <w:ind w:left="362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24"/>
        </w:tabs>
        <w:ind w:left="402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4"/>
        </w:tabs>
        <w:ind w:left="4424" w:hanging="400"/>
      </w:pPr>
    </w:lvl>
  </w:abstractNum>
  <w:abstractNum w:abstractNumId="18">
    <w:nsid w:val="41935D84"/>
    <w:multiLevelType w:val="hybridMultilevel"/>
    <w:tmpl w:val="16B80D12"/>
    <w:lvl w:ilvl="0" w:tplc="67A25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8F94B2F"/>
    <w:multiLevelType w:val="singleLevel"/>
    <w:tmpl w:val="8966A702"/>
    <w:lvl w:ilvl="0">
      <w:start w:val="1"/>
      <w:numFmt w:val="bullet"/>
      <w:pStyle w:val="a1"/>
      <w:lvlText w:val="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0">
    <w:nsid w:val="4ECC3AD5"/>
    <w:multiLevelType w:val="hybridMultilevel"/>
    <w:tmpl w:val="60FC1D14"/>
    <w:lvl w:ilvl="0" w:tplc="CC5A1A2E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3EF3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B5806AD"/>
    <w:multiLevelType w:val="hybridMultilevel"/>
    <w:tmpl w:val="3B4AF0B8"/>
    <w:lvl w:ilvl="0" w:tplc="40C2B622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5EE65E09"/>
    <w:multiLevelType w:val="hybridMultilevel"/>
    <w:tmpl w:val="865CE056"/>
    <w:lvl w:ilvl="0" w:tplc="FFFFFFFF">
      <w:start w:val="1"/>
      <w:numFmt w:val="bullet"/>
      <w:lvlText w:val=""/>
      <w:lvlJc w:val="left"/>
      <w:pPr>
        <w:ind w:left="688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abstractNum w:abstractNumId="24">
    <w:nsid w:val="69BC31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15"/>
  </w:num>
  <w:num w:numId="5">
    <w:abstractNumId w:val="9"/>
  </w:num>
  <w:num w:numId="6">
    <w:abstractNumId w:val="15"/>
  </w:num>
  <w:num w:numId="7">
    <w:abstractNumId w:val="21"/>
  </w:num>
  <w:num w:numId="8">
    <w:abstractNumId w:val="12"/>
  </w:num>
  <w:num w:numId="9">
    <w:abstractNumId w:val="24"/>
  </w:num>
  <w:num w:numId="10">
    <w:abstractNumId w:val="23"/>
  </w:num>
  <w:num w:numId="11">
    <w:abstractNumId w:val="20"/>
  </w:num>
  <w:num w:numId="12">
    <w:abstractNumId w:val="18"/>
  </w:num>
  <w:num w:numId="13">
    <w:abstractNumId w:val="22"/>
  </w:num>
  <w:num w:numId="14">
    <w:abstractNumId w:val="11"/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6"/>
  </w:num>
  <w:num w:numId="34">
    <w:abstractNumId w:val="13"/>
  </w:num>
  <w:num w:numId="35">
    <w:abstractNumId w:val="17"/>
  </w:num>
  <w:num w:numId="36">
    <w:abstractNumId w:val="10"/>
  </w:num>
  <w:num w:numId="37">
    <w:abstractNumId w:val="0"/>
  </w:num>
  <w:num w:numId="3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C1"/>
    <w:rsid w:val="00023198"/>
    <w:rsid w:val="00027547"/>
    <w:rsid w:val="00047FE1"/>
    <w:rsid w:val="00060BC1"/>
    <w:rsid w:val="0006223A"/>
    <w:rsid w:val="000710D6"/>
    <w:rsid w:val="00074AF1"/>
    <w:rsid w:val="0008549D"/>
    <w:rsid w:val="00093251"/>
    <w:rsid w:val="000A1C71"/>
    <w:rsid w:val="000A7657"/>
    <w:rsid w:val="000C0E63"/>
    <w:rsid w:val="000D4B95"/>
    <w:rsid w:val="000E12F0"/>
    <w:rsid w:val="000E14BA"/>
    <w:rsid w:val="000E6684"/>
    <w:rsid w:val="000F6E3E"/>
    <w:rsid w:val="00105698"/>
    <w:rsid w:val="00110C4C"/>
    <w:rsid w:val="00121F87"/>
    <w:rsid w:val="00126DE0"/>
    <w:rsid w:val="00142BAE"/>
    <w:rsid w:val="00164FCC"/>
    <w:rsid w:val="00175A44"/>
    <w:rsid w:val="00176893"/>
    <w:rsid w:val="00190797"/>
    <w:rsid w:val="001B3A67"/>
    <w:rsid w:val="001B799A"/>
    <w:rsid w:val="001C2F60"/>
    <w:rsid w:val="001C50C7"/>
    <w:rsid w:val="001D0996"/>
    <w:rsid w:val="001E1B5F"/>
    <w:rsid w:val="001F7F6D"/>
    <w:rsid w:val="0020532C"/>
    <w:rsid w:val="00210841"/>
    <w:rsid w:val="00217CA4"/>
    <w:rsid w:val="002327BD"/>
    <w:rsid w:val="002543C7"/>
    <w:rsid w:val="00261647"/>
    <w:rsid w:val="00263B4E"/>
    <w:rsid w:val="00270AD5"/>
    <w:rsid w:val="00285F13"/>
    <w:rsid w:val="002875B4"/>
    <w:rsid w:val="002B75E7"/>
    <w:rsid w:val="002C4A02"/>
    <w:rsid w:val="002C70FD"/>
    <w:rsid w:val="002E1175"/>
    <w:rsid w:val="002F025E"/>
    <w:rsid w:val="002F1538"/>
    <w:rsid w:val="002F31A0"/>
    <w:rsid w:val="00305B6B"/>
    <w:rsid w:val="00317F24"/>
    <w:rsid w:val="00325F6B"/>
    <w:rsid w:val="00330E41"/>
    <w:rsid w:val="00341D80"/>
    <w:rsid w:val="00357770"/>
    <w:rsid w:val="00376544"/>
    <w:rsid w:val="00384E1D"/>
    <w:rsid w:val="0038539F"/>
    <w:rsid w:val="003A4EDD"/>
    <w:rsid w:val="003D5CF5"/>
    <w:rsid w:val="003E09C5"/>
    <w:rsid w:val="003F25D3"/>
    <w:rsid w:val="003F5A94"/>
    <w:rsid w:val="004039F9"/>
    <w:rsid w:val="004132B6"/>
    <w:rsid w:val="00430D35"/>
    <w:rsid w:val="00432BC7"/>
    <w:rsid w:val="00450C00"/>
    <w:rsid w:val="00470A12"/>
    <w:rsid w:val="00471434"/>
    <w:rsid w:val="00471847"/>
    <w:rsid w:val="00472720"/>
    <w:rsid w:val="004728BA"/>
    <w:rsid w:val="00473CD1"/>
    <w:rsid w:val="00481363"/>
    <w:rsid w:val="004A1E91"/>
    <w:rsid w:val="004A57FA"/>
    <w:rsid w:val="004B1A56"/>
    <w:rsid w:val="004C3FEC"/>
    <w:rsid w:val="004D7169"/>
    <w:rsid w:val="004E29DD"/>
    <w:rsid w:val="004E45BD"/>
    <w:rsid w:val="004E6B1B"/>
    <w:rsid w:val="004E714C"/>
    <w:rsid w:val="004E735C"/>
    <w:rsid w:val="004F1AFB"/>
    <w:rsid w:val="005156EB"/>
    <w:rsid w:val="00517864"/>
    <w:rsid w:val="00520B6A"/>
    <w:rsid w:val="00527FD3"/>
    <w:rsid w:val="00530B73"/>
    <w:rsid w:val="00541D64"/>
    <w:rsid w:val="005438D8"/>
    <w:rsid w:val="00543E9B"/>
    <w:rsid w:val="005523FE"/>
    <w:rsid w:val="0055661D"/>
    <w:rsid w:val="0056041E"/>
    <w:rsid w:val="00574E90"/>
    <w:rsid w:val="00577D36"/>
    <w:rsid w:val="005865BF"/>
    <w:rsid w:val="005A5A57"/>
    <w:rsid w:val="005C5F4D"/>
    <w:rsid w:val="005C77E3"/>
    <w:rsid w:val="005D03A1"/>
    <w:rsid w:val="005D3E2A"/>
    <w:rsid w:val="005F49F4"/>
    <w:rsid w:val="00603039"/>
    <w:rsid w:val="00614556"/>
    <w:rsid w:val="00626DCD"/>
    <w:rsid w:val="00634398"/>
    <w:rsid w:val="00644C24"/>
    <w:rsid w:val="00646A27"/>
    <w:rsid w:val="00646A2A"/>
    <w:rsid w:val="0065375F"/>
    <w:rsid w:val="0066745E"/>
    <w:rsid w:val="006911BC"/>
    <w:rsid w:val="0069495C"/>
    <w:rsid w:val="006B4379"/>
    <w:rsid w:val="006B677E"/>
    <w:rsid w:val="006D717B"/>
    <w:rsid w:val="006E2339"/>
    <w:rsid w:val="007101C0"/>
    <w:rsid w:val="00715C01"/>
    <w:rsid w:val="00730149"/>
    <w:rsid w:val="00732B34"/>
    <w:rsid w:val="007413BF"/>
    <w:rsid w:val="007434D2"/>
    <w:rsid w:val="007451D6"/>
    <w:rsid w:val="0074730B"/>
    <w:rsid w:val="0076105A"/>
    <w:rsid w:val="007611B9"/>
    <w:rsid w:val="00765E4C"/>
    <w:rsid w:val="00783E50"/>
    <w:rsid w:val="007A5CDC"/>
    <w:rsid w:val="007A6D20"/>
    <w:rsid w:val="007C1048"/>
    <w:rsid w:val="007E001E"/>
    <w:rsid w:val="007E0C99"/>
    <w:rsid w:val="007E542D"/>
    <w:rsid w:val="007E6332"/>
    <w:rsid w:val="00804996"/>
    <w:rsid w:val="00815373"/>
    <w:rsid w:val="008166DE"/>
    <w:rsid w:val="0082052D"/>
    <w:rsid w:val="00822875"/>
    <w:rsid w:val="00825849"/>
    <w:rsid w:val="00827795"/>
    <w:rsid w:val="00837094"/>
    <w:rsid w:val="00842096"/>
    <w:rsid w:val="00853C32"/>
    <w:rsid w:val="00860D19"/>
    <w:rsid w:val="00871C61"/>
    <w:rsid w:val="00892AF0"/>
    <w:rsid w:val="00894C1E"/>
    <w:rsid w:val="008A0972"/>
    <w:rsid w:val="008A4D1E"/>
    <w:rsid w:val="008D7BA0"/>
    <w:rsid w:val="008E1209"/>
    <w:rsid w:val="008E1F31"/>
    <w:rsid w:val="0090535F"/>
    <w:rsid w:val="00912787"/>
    <w:rsid w:val="00930877"/>
    <w:rsid w:val="009461A1"/>
    <w:rsid w:val="00954BE7"/>
    <w:rsid w:val="009617D3"/>
    <w:rsid w:val="00964237"/>
    <w:rsid w:val="00977402"/>
    <w:rsid w:val="009E266A"/>
    <w:rsid w:val="009E2947"/>
    <w:rsid w:val="009E3CD1"/>
    <w:rsid w:val="009E60F3"/>
    <w:rsid w:val="009E631A"/>
    <w:rsid w:val="00A041D5"/>
    <w:rsid w:val="00A72F51"/>
    <w:rsid w:val="00A8198D"/>
    <w:rsid w:val="00A92882"/>
    <w:rsid w:val="00AA03D7"/>
    <w:rsid w:val="00AB2389"/>
    <w:rsid w:val="00AB2DAD"/>
    <w:rsid w:val="00AD090A"/>
    <w:rsid w:val="00AD4A75"/>
    <w:rsid w:val="00AE55FD"/>
    <w:rsid w:val="00AF3BFD"/>
    <w:rsid w:val="00B021E0"/>
    <w:rsid w:val="00B17817"/>
    <w:rsid w:val="00B21E3E"/>
    <w:rsid w:val="00B2549D"/>
    <w:rsid w:val="00B326BB"/>
    <w:rsid w:val="00B5209C"/>
    <w:rsid w:val="00B639B0"/>
    <w:rsid w:val="00B6512E"/>
    <w:rsid w:val="00B66E61"/>
    <w:rsid w:val="00B9628F"/>
    <w:rsid w:val="00BA0651"/>
    <w:rsid w:val="00BB2528"/>
    <w:rsid w:val="00BC2C6C"/>
    <w:rsid w:val="00BC5F55"/>
    <w:rsid w:val="00BC6597"/>
    <w:rsid w:val="00BC6E14"/>
    <w:rsid w:val="00BD5DC2"/>
    <w:rsid w:val="00BD76C3"/>
    <w:rsid w:val="00BF5989"/>
    <w:rsid w:val="00C301F8"/>
    <w:rsid w:val="00C73004"/>
    <w:rsid w:val="00CC1C98"/>
    <w:rsid w:val="00CC2360"/>
    <w:rsid w:val="00CD4C02"/>
    <w:rsid w:val="00CE3376"/>
    <w:rsid w:val="00D1494F"/>
    <w:rsid w:val="00D46A15"/>
    <w:rsid w:val="00D63D59"/>
    <w:rsid w:val="00D77FDD"/>
    <w:rsid w:val="00D81059"/>
    <w:rsid w:val="00D81C39"/>
    <w:rsid w:val="00D8235E"/>
    <w:rsid w:val="00DC3512"/>
    <w:rsid w:val="00DD1320"/>
    <w:rsid w:val="00DD40BA"/>
    <w:rsid w:val="00DD6349"/>
    <w:rsid w:val="00E030CE"/>
    <w:rsid w:val="00E20A19"/>
    <w:rsid w:val="00E25C4C"/>
    <w:rsid w:val="00E27480"/>
    <w:rsid w:val="00E37165"/>
    <w:rsid w:val="00E55237"/>
    <w:rsid w:val="00E80F89"/>
    <w:rsid w:val="00E868EE"/>
    <w:rsid w:val="00E91866"/>
    <w:rsid w:val="00E9556E"/>
    <w:rsid w:val="00E97ACA"/>
    <w:rsid w:val="00EB1D57"/>
    <w:rsid w:val="00EC5B97"/>
    <w:rsid w:val="00ED6BEE"/>
    <w:rsid w:val="00F05AA3"/>
    <w:rsid w:val="00F36D51"/>
    <w:rsid w:val="00F47B50"/>
    <w:rsid w:val="00F60890"/>
    <w:rsid w:val="00F70B1E"/>
    <w:rsid w:val="00F7745F"/>
    <w:rsid w:val="00F835EC"/>
    <w:rsid w:val="00F936FC"/>
    <w:rsid w:val="00FA78F4"/>
    <w:rsid w:val="00FB6DD0"/>
    <w:rsid w:val="00FC6F11"/>
    <w:rsid w:val="00FE36D6"/>
    <w:rsid w:val="00FE6DFB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2C70FD"/>
    <w:pPr>
      <w:widowControl w:val="0"/>
      <w:wordWrap w:val="0"/>
      <w:autoSpaceDE w:val="0"/>
      <w:autoSpaceDN w:val="0"/>
      <w:jc w:val="both"/>
    </w:pPr>
    <w:rPr>
      <w:rFonts w:ascii="굴림체" w:eastAsia="굴림체" w:hAnsi="굴림체"/>
      <w:kern w:val="2"/>
      <w:szCs w:val="24"/>
    </w:rPr>
  </w:style>
  <w:style w:type="paragraph" w:styleId="1">
    <w:name w:val="heading 1"/>
    <w:basedOn w:val="a2"/>
    <w:qFormat/>
    <w:rsid w:val="002C70FD"/>
    <w:pPr>
      <w:keepNext/>
      <w:widowControl/>
      <w:numPr>
        <w:numId w:val="28"/>
      </w:numPr>
      <w:spacing w:before="240"/>
      <w:outlineLvl w:val="0"/>
    </w:pPr>
    <w:rPr>
      <w:rFonts w:hAnsi="Arial"/>
      <w:b/>
      <w:sz w:val="24"/>
    </w:rPr>
  </w:style>
  <w:style w:type="paragraph" w:styleId="20">
    <w:name w:val="heading 2"/>
    <w:basedOn w:val="a2"/>
    <w:qFormat/>
    <w:rsid w:val="002C70FD"/>
    <w:pPr>
      <w:keepNext/>
      <w:numPr>
        <w:ilvl w:val="1"/>
        <w:numId w:val="28"/>
      </w:numPr>
      <w:spacing w:before="120"/>
      <w:ind w:left="0" w:firstLine="0"/>
      <w:outlineLvl w:val="1"/>
    </w:pPr>
    <w:rPr>
      <w:rFonts w:hAnsi="Arial"/>
      <w:b/>
      <w:sz w:val="22"/>
      <w:szCs w:val="22"/>
    </w:rPr>
  </w:style>
  <w:style w:type="paragraph" w:styleId="3">
    <w:name w:val="heading 3"/>
    <w:basedOn w:val="a2"/>
    <w:link w:val="3Char"/>
    <w:qFormat/>
    <w:rsid w:val="002C70FD"/>
    <w:pPr>
      <w:keepNext/>
      <w:numPr>
        <w:ilvl w:val="2"/>
        <w:numId w:val="28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2"/>
    <w:link w:val="4Char"/>
    <w:qFormat/>
    <w:rsid w:val="002C70FD"/>
    <w:pPr>
      <w:keepNext/>
      <w:numPr>
        <w:ilvl w:val="3"/>
        <w:numId w:val="28"/>
      </w:numPr>
      <w:outlineLvl w:val="3"/>
    </w:pPr>
    <w:rPr>
      <w:bCs/>
      <w:szCs w:val="20"/>
    </w:rPr>
  </w:style>
  <w:style w:type="paragraph" w:styleId="5">
    <w:name w:val="heading 5"/>
    <w:basedOn w:val="a2"/>
    <w:qFormat/>
    <w:rsid w:val="002C70FD"/>
    <w:pPr>
      <w:keepNext/>
      <w:numPr>
        <w:ilvl w:val="4"/>
        <w:numId w:val="28"/>
      </w:numPr>
      <w:outlineLvl w:val="4"/>
    </w:pPr>
    <w:rPr>
      <w:szCs w:val="20"/>
    </w:rPr>
  </w:style>
  <w:style w:type="paragraph" w:styleId="6">
    <w:name w:val="heading 6"/>
    <w:basedOn w:val="a2"/>
    <w:qFormat/>
    <w:rsid w:val="002C70FD"/>
    <w:pPr>
      <w:keepNext/>
      <w:numPr>
        <w:ilvl w:val="5"/>
        <w:numId w:val="28"/>
      </w:numPr>
      <w:outlineLvl w:val="5"/>
    </w:pPr>
    <w:rPr>
      <w:bCs/>
      <w:szCs w:val="20"/>
    </w:rPr>
  </w:style>
  <w:style w:type="paragraph" w:styleId="7">
    <w:name w:val="heading 7"/>
    <w:basedOn w:val="a2"/>
    <w:qFormat/>
    <w:rsid w:val="002C70FD"/>
    <w:pPr>
      <w:keepNext/>
      <w:numPr>
        <w:ilvl w:val="6"/>
        <w:numId w:val="28"/>
      </w:numPr>
      <w:outlineLvl w:val="6"/>
    </w:pPr>
    <w:rPr>
      <w:szCs w:val="20"/>
    </w:rPr>
  </w:style>
  <w:style w:type="paragraph" w:styleId="8">
    <w:name w:val="heading 8"/>
    <w:basedOn w:val="a2"/>
    <w:qFormat/>
    <w:rsid w:val="002C70FD"/>
    <w:pPr>
      <w:keepNext/>
      <w:numPr>
        <w:ilvl w:val="7"/>
        <w:numId w:val="28"/>
      </w:numPr>
      <w:outlineLvl w:val="7"/>
    </w:pPr>
    <w:rPr>
      <w:szCs w:val="20"/>
    </w:rPr>
  </w:style>
  <w:style w:type="character" w:default="1" w:styleId="a3">
    <w:name w:val="Default Paragraph Font"/>
    <w:uiPriority w:val="1"/>
    <w:semiHidden/>
    <w:unhideWhenUsed/>
    <w:rsid w:val="002C70FD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2C70FD"/>
  </w:style>
  <w:style w:type="paragraph" w:styleId="a6">
    <w:name w:val="header"/>
    <w:basedOn w:val="a2"/>
    <w:next w:val="a2"/>
    <w:semiHidden/>
    <w:rsid w:val="002C70FD"/>
    <w:pPr>
      <w:tabs>
        <w:tab w:val="center" w:pos="4252"/>
        <w:tab w:val="right" w:pos="8504"/>
      </w:tabs>
      <w:snapToGrid w:val="0"/>
      <w:jc w:val="right"/>
    </w:pPr>
    <w:rPr>
      <w:rFonts w:ascii="HY헤드라인M" w:eastAsia="HY헤드라인M" w:hAnsi="HY헤드라인M"/>
    </w:rPr>
  </w:style>
  <w:style w:type="paragraph" w:styleId="a7">
    <w:name w:val="footer"/>
    <w:basedOn w:val="a2"/>
    <w:next w:val="a2"/>
    <w:semiHidden/>
    <w:rsid w:val="002C70FD"/>
    <w:pPr>
      <w:tabs>
        <w:tab w:val="center" w:pos="4252"/>
        <w:tab w:val="right" w:pos="8504"/>
      </w:tabs>
      <w:snapToGrid w:val="0"/>
    </w:pPr>
    <w:rPr>
      <w:rFonts w:ascii="HY헤드라인M" w:eastAsia="HY헤드라인M" w:hAnsi="HY헤드라인M"/>
      <w:sz w:val="16"/>
    </w:rPr>
  </w:style>
  <w:style w:type="character" w:styleId="a8">
    <w:name w:val="page number"/>
    <w:basedOn w:val="a3"/>
    <w:semiHidden/>
    <w:rsid w:val="002C70FD"/>
  </w:style>
  <w:style w:type="character" w:customStyle="1" w:styleId="4Char">
    <w:name w:val="제목 4 Char"/>
    <w:link w:val="4"/>
    <w:rsid w:val="00B9628F"/>
    <w:rPr>
      <w:rFonts w:ascii="굴림체" w:eastAsia="굴림체" w:hAnsi="굴림체"/>
      <w:bCs/>
      <w:kern w:val="2"/>
    </w:rPr>
  </w:style>
  <w:style w:type="character" w:customStyle="1" w:styleId="3Char">
    <w:name w:val="제목 3 Char"/>
    <w:link w:val="3"/>
    <w:rsid w:val="00B9628F"/>
    <w:rPr>
      <w:rFonts w:ascii="굴림체" w:eastAsia="굴림체" w:hAnsi="굴림체"/>
      <w:kern w:val="2"/>
    </w:rPr>
  </w:style>
  <w:style w:type="paragraph" w:customStyle="1" w:styleId="ltis11">
    <w:name w:val="ltis 1.1.본문"/>
    <w:basedOn w:val="a9"/>
    <w:rsid w:val="00060BC1"/>
    <w:pPr>
      <w:spacing w:after="0"/>
      <w:ind w:left="567"/>
    </w:pPr>
  </w:style>
  <w:style w:type="paragraph" w:styleId="aa">
    <w:name w:val="caption"/>
    <w:basedOn w:val="a2"/>
    <w:next w:val="a2"/>
    <w:link w:val="Char"/>
    <w:qFormat/>
    <w:rsid w:val="002C70FD"/>
    <w:pPr>
      <w:ind w:firstLineChars="200" w:firstLine="400"/>
    </w:pPr>
    <w:rPr>
      <w:b/>
      <w:bCs/>
      <w:szCs w:val="20"/>
    </w:rPr>
  </w:style>
  <w:style w:type="character" w:styleId="ab">
    <w:name w:val="Hyperlink"/>
    <w:basedOn w:val="a3"/>
    <w:uiPriority w:val="99"/>
    <w:rsid w:val="002C70FD"/>
    <w:rPr>
      <w:color w:val="0000FF"/>
      <w:u w:val="single"/>
    </w:rPr>
  </w:style>
  <w:style w:type="paragraph" w:styleId="11">
    <w:name w:val="toc 1"/>
    <w:basedOn w:val="a2"/>
    <w:next w:val="a2"/>
    <w:uiPriority w:val="39"/>
    <w:rsid w:val="002C70FD"/>
    <w:pPr>
      <w:tabs>
        <w:tab w:val="left" w:pos="240"/>
        <w:tab w:val="right" w:leader="dot" w:pos="9628"/>
      </w:tabs>
    </w:pPr>
    <w:rPr>
      <w:rFonts w:ascii="Arial" w:eastAsia="가는각진제목체" w:hAnsi="Arial"/>
      <w:b/>
    </w:rPr>
  </w:style>
  <w:style w:type="paragraph" w:styleId="21">
    <w:name w:val="toc 2"/>
    <w:basedOn w:val="a2"/>
    <w:uiPriority w:val="39"/>
    <w:rsid w:val="002C70FD"/>
    <w:pPr>
      <w:tabs>
        <w:tab w:val="left" w:pos="800"/>
        <w:tab w:val="right" w:leader="dot" w:pos="9628"/>
      </w:tabs>
      <w:ind w:leftChars="200" w:left="400"/>
    </w:pPr>
    <w:rPr>
      <w:rFonts w:ascii="Arial" w:eastAsia="가는각진제목체" w:hAnsi="Arial"/>
    </w:rPr>
  </w:style>
  <w:style w:type="table" w:styleId="ac">
    <w:name w:val="Table Grid"/>
    <w:basedOn w:val="a4"/>
    <w:rsid w:val="002C70F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is">
    <w:name w:val="ltis 가.본문"/>
    <w:basedOn w:val="a9"/>
    <w:rsid w:val="00060BC1"/>
    <w:pPr>
      <w:spacing w:after="0"/>
      <w:ind w:leftChars="280" w:left="560"/>
    </w:pPr>
    <w:rPr>
      <w:rFonts w:ascii="Times New Roman"/>
    </w:rPr>
  </w:style>
  <w:style w:type="paragraph" w:customStyle="1" w:styleId="ltis1">
    <w:name w:val="ltis (1).본문"/>
    <w:basedOn w:val="a9"/>
    <w:rsid w:val="00060BC1"/>
    <w:pPr>
      <w:spacing w:after="0"/>
      <w:ind w:leftChars="350" w:left="561"/>
    </w:pPr>
  </w:style>
  <w:style w:type="paragraph" w:customStyle="1" w:styleId="ltis10">
    <w:name w:val="ltis 기호1 본문"/>
    <w:basedOn w:val="a9"/>
    <w:rsid w:val="00060BC1"/>
    <w:pPr>
      <w:spacing w:after="0"/>
      <w:ind w:leftChars="480" w:left="960"/>
    </w:pPr>
  </w:style>
  <w:style w:type="paragraph" w:customStyle="1" w:styleId="ltis2">
    <w:name w:val="ltis 기호2 본문"/>
    <w:basedOn w:val="a9"/>
    <w:rsid w:val="00060BC1"/>
    <w:pPr>
      <w:spacing w:after="0"/>
      <w:ind w:leftChars="560" w:left="1120"/>
    </w:pPr>
  </w:style>
  <w:style w:type="paragraph" w:customStyle="1" w:styleId="ltis3">
    <w:name w:val="ltis 기호3 본문"/>
    <w:basedOn w:val="a9"/>
    <w:rsid w:val="00060BC1"/>
    <w:pPr>
      <w:spacing w:after="0"/>
      <w:ind w:leftChars="720" w:left="1440"/>
    </w:pPr>
  </w:style>
  <w:style w:type="paragraph" w:customStyle="1" w:styleId="ltis0">
    <w:name w:val="ltis 표 내용"/>
    <w:basedOn w:val="a9"/>
    <w:rsid w:val="00060BC1"/>
    <w:pPr>
      <w:tabs>
        <w:tab w:val="left" w:pos="80"/>
      </w:tabs>
      <w:adjustRightInd w:val="0"/>
      <w:spacing w:after="0"/>
      <w:textAlignment w:val="baseline"/>
    </w:pPr>
    <w:rPr>
      <w:szCs w:val="22"/>
    </w:rPr>
  </w:style>
  <w:style w:type="character" w:styleId="ad">
    <w:name w:val="footnote reference"/>
    <w:rsid w:val="00C301F8"/>
    <w:rPr>
      <w:sz w:val="20"/>
      <w:szCs w:val="20"/>
      <w:vertAlign w:val="superscript"/>
    </w:rPr>
  </w:style>
  <w:style w:type="character" w:customStyle="1" w:styleId="Char">
    <w:name w:val="캡션 Char"/>
    <w:link w:val="aa"/>
    <w:rsid w:val="00B9628F"/>
    <w:rPr>
      <w:rFonts w:ascii="굴림체" w:eastAsia="굴림체" w:hAnsi="굴림체"/>
      <w:b/>
      <w:bCs/>
      <w:kern w:val="2"/>
    </w:rPr>
  </w:style>
  <w:style w:type="paragraph" w:styleId="ae">
    <w:name w:val="footnote text"/>
    <w:basedOn w:val="a2"/>
    <w:link w:val="Char0"/>
    <w:rsid w:val="00142BAE"/>
    <w:pPr>
      <w:keepNext/>
      <w:keepLines/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 w:cs="Helvetica"/>
      <w:kern w:val="0"/>
      <w:sz w:val="16"/>
      <w:szCs w:val="16"/>
      <w:lang w:eastAsia="en-US"/>
    </w:rPr>
  </w:style>
  <w:style w:type="paragraph" w:styleId="a">
    <w:name w:val="List Bullet"/>
    <w:basedOn w:val="a2"/>
    <w:rsid w:val="004E6B1B"/>
    <w:pPr>
      <w:numPr>
        <w:numId w:val="5"/>
      </w:numPr>
      <w:contextualSpacing/>
    </w:pPr>
  </w:style>
  <w:style w:type="paragraph" w:customStyle="1" w:styleId="af">
    <w:name w:val="그림"/>
    <w:basedOn w:val="a2"/>
    <w:rsid w:val="00060BC1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styleId="a9">
    <w:name w:val="Body Text"/>
    <w:basedOn w:val="a2"/>
    <w:link w:val="Char1"/>
    <w:rsid w:val="002C70FD"/>
    <w:pPr>
      <w:spacing w:after="180"/>
    </w:pPr>
  </w:style>
  <w:style w:type="paragraph" w:customStyle="1" w:styleId="af0">
    <w:name w:val="소제목"/>
    <w:basedOn w:val="a2"/>
    <w:rsid w:val="00F936FC"/>
    <w:pPr>
      <w:autoSpaceDE/>
      <w:autoSpaceDN/>
    </w:pPr>
    <w:rPr>
      <w:rFonts w:ascii="Times New Roman" w:eastAsia="굴림" w:hAnsi="Times New Roman"/>
      <w:b/>
      <w:sz w:val="24"/>
      <w:szCs w:val="20"/>
    </w:rPr>
  </w:style>
  <w:style w:type="paragraph" w:customStyle="1" w:styleId="a1">
    <w:name w:val="선택글머리표"/>
    <w:basedOn w:val="a2"/>
    <w:rsid w:val="009E631A"/>
    <w:pPr>
      <w:numPr>
        <w:numId w:val="1"/>
      </w:numPr>
      <w:autoSpaceDE/>
      <w:autoSpaceDN/>
      <w:adjustRightInd w:val="0"/>
      <w:spacing w:line="360" w:lineRule="atLeast"/>
      <w:textAlignment w:val="baseline"/>
    </w:pPr>
    <w:rPr>
      <w:rFonts w:hAnsi="Times New Roman"/>
      <w:kern w:val="0"/>
      <w:sz w:val="24"/>
      <w:szCs w:val="20"/>
    </w:rPr>
  </w:style>
  <w:style w:type="paragraph" w:customStyle="1" w:styleId="a0">
    <w:name w:val="나열항목"/>
    <w:basedOn w:val="a2"/>
    <w:rsid w:val="002C70FD"/>
    <w:pPr>
      <w:numPr>
        <w:numId w:val="2"/>
      </w:numPr>
    </w:pPr>
    <w:rPr>
      <w:rFonts w:ascii="Arial" w:eastAsia="굴림" w:hAnsi="Arial" w:cs="Arial"/>
      <w:szCs w:val="20"/>
    </w:rPr>
  </w:style>
  <w:style w:type="paragraph" w:styleId="af1">
    <w:name w:val="Document Map"/>
    <w:basedOn w:val="a2"/>
    <w:link w:val="Char2"/>
    <w:rsid w:val="002C70FD"/>
    <w:rPr>
      <w:rFonts w:ascii="굴림" w:eastAsia="굴림"/>
      <w:sz w:val="18"/>
      <w:szCs w:val="18"/>
    </w:rPr>
  </w:style>
  <w:style w:type="character" w:customStyle="1" w:styleId="Char2">
    <w:name w:val="문서 구조 Char"/>
    <w:link w:val="af1"/>
    <w:rsid w:val="00B9628F"/>
    <w:rPr>
      <w:rFonts w:ascii="굴림" w:eastAsia="굴림" w:hAnsi="굴림체"/>
      <w:kern w:val="2"/>
      <w:sz w:val="18"/>
      <w:szCs w:val="18"/>
    </w:rPr>
  </w:style>
  <w:style w:type="paragraph" w:customStyle="1" w:styleId="TableHeader">
    <w:name w:val="Table Header"/>
    <w:basedOn w:val="a2"/>
    <w:rsid w:val="00B5209C"/>
    <w:pPr>
      <w:tabs>
        <w:tab w:val="left" w:pos="80"/>
      </w:tabs>
      <w:adjustRightInd w:val="0"/>
      <w:jc w:val="center"/>
      <w:textAlignment w:val="baseline"/>
    </w:pPr>
    <w:rPr>
      <w:b/>
      <w:szCs w:val="22"/>
    </w:rPr>
  </w:style>
  <w:style w:type="paragraph" w:styleId="12">
    <w:name w:val="index 1"/>
    <w:basedOn w:val="a2"/>
    <w:next w:val="a2"/>
    <w:autoRedefine/>
    <w:rsid w:val="002C70FD"/>
    <w:pPr>
      <w:ind w:leftChars="200" w:left="200" w:hangingChars="200" w:hanging="2000"/>
    </w:pPr>
    <w:rPr>
      <w:rFonts w:ascii="Arial" w:eastAsia="굴림" w:hAnsi="Arial" w:cs="Arial"/>
      <w:szCs w:val="20"/>
    </w:rPr>
  </w:style>
  <w:style w:type="paragraph" w:styleId="30">
    <w:name w:val="toc 3"/>
    <w:basedOn w:val="a2"/>
    <w:next w:val="a2"/>
    <w:autoRedefine/>
    <w:uiPriority w:val="39"/>
    <w:rsid w:val="002C70FD"/>
    <w:pPr>
      <w:tabs>
        <w:tab w:val="right" w:leader="dot" w:pos="9628"/>
      </w:tabs>
      <w:ind w:leftChars="400" w:left="800"/>
    </w:pPr>
    <w:rPr>
      <w:rFonts w:ascii="Arial" w:eastAsia="가는각진제목체" w:hAnsi="Arial" w:cs="Arial"/>
      <w:szCs w:val="20"/>
    </w:rPr>
  </w:style>
  <w:style w:type="paragraph" w:customStyle="1" w:styleId="Blocklabel">
    <w:name w:val="Block label"/>
    <w:basedOn w:val="a2"/>
    <w:next w:val="a2"/>
    <w:rsid w:val="002C70FD"/>
    <w:pPr>
      <w:widowControl/>
      <w:wordWrap/>
      <w:autoSpaceDE/>
      <w:autoSpaceDN/>
      <w:jc w:val="left"/>
    </w:pPr>
    <w:rPr>
      <w:rFonts w:ascii="Times New Roman" w:hAnsi="Times New Roman"/>
      <w:b/>
      <w:kern w:val="0"/>
      <w:szCs w:val="20"/>
      <w:lang w:eastAsia="en-US"/>
    </w:rPr>
  </w:style>
  <w:style w:type="character" w:styleId="af2">
    <w:name w:val="annotation reference"/>
    <w:basedOn w:val="a3"/>
    <w:rsid w:val="002C70FD"/>
    <w:rPr>
      <w:sz w:val="18"/>
      <w:szCs w:val="18"/>
    </w:rPr>
  </w:style>
  <w:style w:type="paragraph" w:styleId="af3">
    <w:name w:val="annotation text"/>
    <w:basedOn w:val="a2"/>
    <w:link w:val="Char3"/>
    <w:rsid w:val="002C70FD"/>
    <w:pPr>
      <w:jc w:val="left"/>
    </w:pPr>
  </w:style>
  <w:style w:type="character" w:customStyle="1" w:styleId="Char3">
    <w:name w:val="메모 텍스트 Char"/>
    <w:link w:val="af3"/>
    <w:rsid w:val="00B9628F"/>
    <w:rPr>
      <w:rFonts w:ascii="굴림체" w:eastAsia="굴림체" w:hAnsi="굴림체"/>
      <w:kern w:val="2"/>
      <w:szCs w:val="24"/>
    </w:rPr>
  </w:style>
  <w:style w:type="paragraph" w:styleId="af4">
    <w:name w:val="annotation subject"/>
    <w:basedOn w:val="af3"/>
    <w:next w:val="af3"/>
    <w:link w:val="Char4"/>
    <w:rsid w:val="002C70FD"/>
    <w:rPr>
      <w:b/>
      <w:bCs/>
    </w:rPr>
  </w:style>
  <w:style w:type="character" w:customStyle="1" w:styleId="Char4">
    <w:name w:val="메모 주제 Char"/>
    <w:link w:val="af4"/>
    <w:rsid w:val="00B9628F"/>
    <w:rPr>
      <w:rFonts w:ascii="굴림체" w:eastAsia="굴림체" w:hAnsi="굴림체"/>
      <w:b/>
      <w:bCs/>
      <w:kern w:val="2"/>
      <w:szCs w:val="24"/>
    </w:rPr>
  </w:style>
  <w:style w:type="paragraph" w:styleId="af5">
    <w:name w:val="Balloon Text"/>
    <w:basedOn w:val="a2"/>
    <w:link w:val="Char5"/>
    <w:rsid w:val="002C70FD"/>
    <w:rPr>
      <w:rFonts w:ascii="맑은 고딕" w:eastAsia="맑은 고딕" w:hAnsi="맑은 고딕"/>
      <w:sz w:val="18"/>
      <w:szCs w:val="18"/>
    </w:rPr>
  </w:style>
  <w:style w:type="character" w:customStyle="1" w:styleId="Char5">
    <w:name w:val="풍선 도움말 텍스트 Char"/>
    <w:link w:val="af5"/>
    <w:rsid w:val="00B9628F"/>
    <w:rPr>
      <w:rFonts w:ascii="맑은 고딕" w:eastAsia="맑은 고딕" w:hAnsi="맑은 고딕"/>
      <w:kern w:val="2"/>
      <w:sz w:val="18"/>
      <w:szCs w:val="18"/>
    </w:rPr>
  </w:style>
  <w:style w:type="paragraph" w:customStyle="1" w:styleId="Comment">
    <w:name w:val="Comment"/>
    <w:basedOn w:val="a2"/>
    <w:qFormat/>
    <w:rsid w:val="002C70FD"/>
    <w:rPr>
      <w:i/>
      <w:iCs/>
      <w:color w:val="0000FF"/>
    </w:rPr>
  </w:style>
  <w:style w:type="character" w:customStyle="1" w:styleId="Char1">
    <w:name w:val="본문 Char"/>
    <w:link w:val="a9"/>
    <w:rsid w:val="00B9628F"/>
    <w:rPr>
      <w:rFonts w:ascii="굴림체" w:eastAsia="굴림체" w:hAnsi="굴림체"/>
      <w:kern w:val="2"/>
      <w:szCs w:val="24"/>
    </w:rPr>
  </w:style>
  <w:style w:type="paragraph" w:customStyle="1" w:styleId="10">
    <w:name w:val="작성방법 제목 1"/>
    <w:basedOn w:val="a2"/>
    <w:qFormat/>
    <w:rsid w:val="002C70FD"/>
    <w:pPr>
      <w:numPr>
        <w:numId w:val="15"/>
      </w:numPr>
    </w:pPr>
  </w:style>
  <w:style w:type="paragraph" w:customStyle="1" w:styleId="2">
    <w:name w:val="작성방법 제목 2"/>
    <w:basedOn w:val="a2"/>
    <w:qFormat/>
    <w:rsid w:val="002C70FD"/>
    <w:pPr>
      <w:numPr>
        <w:ilvl w:val="1"/>
        <w:numId w:val="14"/>
      </w:numPr>
    </w:pPr>
  </w:style>
  <w:style w:type="paragraph" w:customStyle="1" w:styleId="Title">
    <w:name w:val="목차 Title"/>
    <w:basedOn w:val="a2"/>
    <w:qFormat/>
    <w:rsid w:val="002C70FD"/>
    <w:pPr>
      <w:jc w:val="center"/>
    </w:pPr>
    <w:rPr>
      <w:rFonts w:ascii="휴먼엑스포" w:eastAsia="휴먼엑스포"/>
      <w:sz w:val="24"/>
    </w:rPr>
  </w:style>
  <w:style w:type="paragraph" w:styleId="af6">
    <w:name w:val="endnote text"/>
    <w:basedOn w:val="a2"/>
    <w:link w:val="Char6"/>
    <w:rsid w:val="00142BAE"/>
    <w:pPr>
      <w:snapToGrid w:val="0"/>
      <w:jc w:val="left"/>
    </w:pPr>
  </w:style>
  <w:style w:type="paragraph" w:customStyle="1" w:styleId="Title0">
    <w:name w:val="문서정보 Title"/>
    <w:basedOn w:val="a2"/>
    <w:rsid w:val="00D81C39"/>
    <w:pPr>
      <w:jc w:val="center"/>
    </w:pPr>
    <w:rPr>
      <w:rFonts w:ascii="휴먼엑스포" w:eastAsia="휴먼엑스포" w:hAnsi="휴먼엑스포" w:cs="바탕"/>
      <w:sz w:val="28"/>
      <w:szCs w:val="20"/>
      <w:u w:val="single"/>
    </w:rPr>
  </w:style>
  <w:style w:type="paragraph" w:customStyle="1" w:styleId="Title1">
    <w:name w:val="사용권한 Title"/>
    <w:basedOn w:val="a2"/>
    <w:rsid w:val="002C70FD"/>
    <w:pPr>
      <w:jc w:val="center"/>
    </w:pPr>
    <w:rPr>
      <w:rFonts w:ascii="휴먼엑스포" w:eastAsia="휴먼엑스포" w:cs="바탕"/>
      <w:b/>
      <w:bCs/>
      <w:sz w:val="28"/>
      <w:szCs w:val="20"/>
    </w:rPr>
  </w:style>
  <w:style w:type="paragraph" w:customStyle="1" w:styleId="CoverMainTitle">
    <w:name w:val="Cover Main Title"/>
    <w:basedOn w:val="a2"/>
    <w:rsid w:val="002C70FD"/>
    <w:pPr>
      <w:jc w:val="right"/>
    </w:pPr>
    <w:rPr>
      <w:rFonts w:ascii="휴먼엑스포" w:eastAsia="휴먼엑스포" w:hAnsi="휴먼엑스포" w:cs="바탕"/>
      <w:b/>
      <w:sz w:val="38"/>
      <w:szCs w:val="20"/>
    </w:rPr>
  </w:style>
  <w:style w:type="paragraph" w:customStyle="1" w:styleId="CoverSubTitle">
    <w:name w:val="Cover Sub Title"/>
    <w:basedOn w:val="a2"/>
    <w:rsid w:val="002C70FD"/>
    <w:pPr>
      <w:jc w:val="right"/>
    </w:pPr>
    <w:rPr>
      <w:rFonts w:ascii="휴먼엑스포" w:eastAsia="휴먼엑스포" w:hAnsi="휴먼엑스포" w:cs="바탕"/>
      <w:b/>
      <w:bCs/>
      <w:sz w:val="32"/>
      <w:szCs w:val="20"/>
    </w:rPr>
  </w:style>
  <w:style w:type="character" w:customStyle="1" w:styleId="Char0">
    <w:name w:val="각주 텍스트 Char"/>
    <w:link w:val="ae"/>
    <w:rsid w:val="00142BAE"/>
    <w:rPr>
      <w:rFonts w:ascii="Helvetica" w:hAnsi="Helvetica" w:cs="Helvetica"/>
      <w:sz w:val="16"/>
      <w:szCs w:val="16"/>
      <w:lang w:eastAsia="en-US"/>
    </w:rPr>
  </w:style>
  <w:style w:type="paragraph" w:styleId="af7">
    <w:name w:val="Body Text Indent"/>
    <w:basedOn w:val="a2"/>
    <w:link w:val="Char7"/>
    <w:autoRedefine/>
    <w:rsid w:val="002C70FD"/>
    <w:pPr>
      <w:spacing w:after="180"/>
      <w:ind w:leftChars="300" w:left="300"/>
    </w:pPr>
  </w:style>
  <w:style w:type="character" w:customStyle="1" w:styleId="Char7">
    <w:name w:val="본문 들여쓰기 Char"/>
    <w:link w:val="af7"/>
    <w:rsid w:val="00871C61"/>
    <w:rPr>
      <w:rFonts w:ascii="굴림체" w:eastAsia="굴림체" w:hAnsi="굴림체"/>
      <w:kern w:val="2"/>
      <w:szCs w:val="24"/>
    </w:rPr>
  </w:style>
  <w:style w:type="paragraph" w:styleId="22">
    <w:name w:val="Body Text Indent 2"/>
    <w:basedOn w:val="a2"/>
    <w:link w:val="2Char"/>
    <w:rsid w:val="00DD6349"/>
    <w:pPr>
      <w:spacing w:after="180" w:line="480" w:lineRule="auto"/>
      <w:ind w:leftChars="400" w:left="851"/>
    </w:pPr>
  </w:style>
  <w:style w:type="character" w:customStyle="1" w:styleId="2Char">
    <w:name w:val="본문 들여쓰기 2 Char"/>
    <w:link w:val="22"/>
    <w:rsid w:val="00DD6349"/>
    <w:rPr>
      <w:rFonts w:ascii="굴림체" w:eastAsia="굴림체" w:hAnsi="굴림체"/>
      <w:kern w:val="2"/>
      <w:szCs w:val="24"/>
    </w:rPr>
  </w:style>
  <w:style w:type="paragraph" w:styleId="31">
    <w:name w:val="Body Text Indent 3"/>
    <w:basedOn w:val="a2"/>
    <w:link w:val="3Char0"/>
    <w:rsid w:val="00DD6349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1"/>
    <w:rsid w:val="00DD6349"/>
    <w:rPr>
      <w:rFonts w:ascii="굴림체" w:eastAsia="굴림체" w:hAnsi="굴림체"/>
      <w:kern w:val="2"/>
      <w:sz w:val="16"/>
      <w:szCs w:val="16"/>
    </w:rPr>
  </w:style>
  <w:style w:type="paragraph" w:styleId="23">
    <w:name w:val="Body Text 2"/>
    <w:basedOn w:val="a2"/>
    <w:link w:val="2Char0"/>
    <w:rsid w:val="00DD6349"/>
    <w:pPr>
      <w:spacing w:after="180" w:line="480" w:lineRule="auto"/>
    </w:pPr>
  </w:style>
  <w:style w:type="character" w:customStyle="1" w:styleId="2Char0">
    <w:name w:val="본문 2 Char"/>
    <w:link w:val="23"/>
    <w:rsid w:val="00DD6349"/>
    <w:rPr>
      <w:rFonts w:ascii="굴림체" w:eastAsia="굴림체" w:hAnsi="굴림체"/>
      <w:kern w:val="2"/>
      <w:szCs w:val="24"/>
    </w:rPr>
  </w:style>
  <w:style w:type="paragraph" w:styleId="32">
    <w:name w:val="Body Text 3"/>
    <w:basedOn w:val="a2"/>
    <w:link w:val="3Char1"/>
    <w:rsid w:val="00DD6349"/>
    <w:pPr>
      <w:spacing w:after="180"/>
    </w:pPr>
    <w:rPr>
      <w:sz w:val="16"/>
      <w:szCs w:val="16"/>
    </w:rPr>
  </w:style>
  <w:style w:type="character" w:customStyle="1" w:styleId="3Char1">
    <w:name w:val="본문 3 Char"/>
    <w:link w:val="32"/>
    <w:rsid w:val="00DD6349"/>
    <w:rPr>
      <w:rFonts w:ascii="굴림체" w:eastAsia="굴림체" w:hAnsi="굴림체"/>
      <w:kern w:val="2"/>
      <w:sz w:val="16"/>
      <w:szCs w:val="16"/>
    </w:rPr>
  </w:style>
  <w:style w:type="paragraph" w:styleId="af8">
    <w:name w:val="Body Text First Indent"/>
    <w:basedOn w:val="a9"/>
    <w:link w:val="Char8"/>
    <w:rsid w:val="00B66E61"/>
    <w:pPr>
      <w:ind w:firstLineChars="100" w:firstLine="210"/>
    </w:pPr>
  </w:style>
  <w:style w:type="character" w:customStyle="1" w:styleId="Char8">
    <w:name w:val="본문 첫 줄 들여쓰기 Char"/>
    <w:basedOn w:val="Char1"/>
    <w:link w:val="af8"/>
    <w:rsid w:val="00B66E61"/>
    <w:rPr>
      <w:rFonts w:ascii="굴림체" w:eastAsia="굴림체" w:hAnsi="굴림체"/>
      <w:kern w:val="2"/>
      <w:szCs w:val="24"/>
    </w:rPr>
  </w:style>
  <w:style w:type="paragraph" w:styleId="af9">
    <w:name w:val="Normal Indent"/>
    <w:basedOn w:val="a2"/>
    <w:rsid w:val="00B66E61"/>
    <w:pPr>
      <w:ind w:leftChars="300" w:left="300"/>
    </w:pPr>
  </w:style>
  <w:style w:type="paragraph" w:styleId="33">
    <w:name w:val="List 3"/>
    <w:basedOn w:val="a2"/>
    <w:rsid w:val="009617D3"/>
    <w:pPr>
      <w:ind w:leftChars="600" w:left="100" w:hangingChars="200" w:hanging="200"/>
      <w:contextualSpacing/>
    </w:pPr>
  </w:style>
  <w:style w:type="character" w:styleId="afa">
    <w:name w:val="Intense Emphasis"/>
    <w:basedOn w:val="a3"/>
    <w:uiPriority w:val="21"/>
    <w:qFormat/>
    <w:rsid w:val="002C70FD"/>
    <w:rPr>
      <w:b/>
      <w:bCs/>
      <w:i/>
      <w:iCs/>
      <w:color w:val="4F81BD"/>
    </w:rPr>
  </w:style>
  <w:style w:type="paragraph" w:customStyle="1" w:styleId="DocumentInfoTitle">
    <w:name w:val="Document Info Title"/>
    <w:basedOn w:val="a2"/>
    <w:rsid w:val="002C70FD"/>
    <w:pPr>
      <w:jc w:val="center"/>
    </w:pPr>
    <w:rPr>
      <w:rFonts w:ascii="휴먼엑스포" w:eastAsia="휴먼엑스포" w:hAnsi="휴먼엑스포" w:cs="바탕"/>
      <w:sz w:val="28"/>
      <w:szCs w:val="20"/>
      <w:u w:val="single"/>
    </w:rPr>
  </w:style>
  <w:style w:type="character" w:styleId="afb">
    <w:name w:val="Emphasis"/>
    <w:basedOn w:val="a3"/>
    <w:qFormat/>
    <w:rsid w:val="002C70FD"/>
    <w:rPr>
      <w:i/>
      <w:iCs/>
    </w:rPr>
  </w:style>
  <w:style w:type="character" w:styleId="afc">
    <w:name w:val="Subtle Emphasis"/>
    <w:basedOn w:val="a3"/>
    <w:uiPriority w:val="19"/>
    <w:qFormat/>
    <w:rsid w:val="002C70FD"/>
    <w:rPr>
      <w:i/>
      <w:iCs/>
      <w:color w:val="808080"/>
    </w:rPr>
  </w:style>
  <w:style w:type="character" w:customStyle="1" w:styleId="Char6">
    <w:name w:val="미주 텍스트 Char"/>
    <w:link w:val="af6"/>
    <w:rsid w:val="00142BAE"/>
    <w:rPr>
      <w:rFonts w:ascii="굴림체" w:eastAsia="굴림체" w:hAnsi="굴림체"/>
      <w:kern w:val="2"/>
      <w:szCs w:val="24"/>
    </w:rPr>
  </w:style>
  <w:style w:type="character" w:styleId="afd">
    <w:name w:val="endnote reference"/>
    <w:rsid w:val="00142BAE"/>
    <w:rPr>
      <w:vertAlign w:val="superscript"/>
    </w:rPr>
  </w:style>
  <w:style w:type="table" w:customStyle="1" w:styleId="afe">
    <w:name w:val="기본표"/>
    <w:basedOn w:val="ac"/>
    <w:uiPriority w:val="99"/>
    <w:rsid w:val="00471847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D9D9D9" w:themeFill="background1" w:themeFillShade="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2C70FD"/>
    <w:pPr>
      <w:widowControl w:val="0"/>
      <w:wordWrap w:val="0"/>
      <w:autoSpaceDE w:val="0"/>
      <w:autoSpaceDN w:val="0"/>
      <w:jc w:val="both"/>
    </w:pPr>
    <w:rPr>
      <w:rFonts w:ascii="굴림체" w:eastAsia="굴림체" w:hAnsi="굴림체"/>
      <w:kern w:val="2"/>
      <w:szCs w:val="24"/>
    </w:rPr>
  </w:style>
  <w:style w:type="paragraph" w:styleId="1">
    <w:name w:val="heading 1"/>
    <w:basedOn w:val="a2"/>
    <w:qFormat/>
    <w:rsid w:val="002C70FD"/>
    <w:pPr>
      <w:keepNext/>
      <w:widowControl/>
      <w:numPr>
        <w:numId w:val="28"/>
      </w:numPr>
      <w:spacing w:before="240"/>
      <w:outlineLvl w:val="0"/>
    </w:pPr>
    <w:rPr>
      <w:rFonts w:hAnsi="Arial"/>
      <w:b/>
      <w:sz w:val="24"/>
    </w:rPr>
  </w:style>
  <w:style w:type="paragraph" w:styleId="20">
    <w:name w:val="heading 2"/>
    <w:basedOn w:val="a2"/>
    <w:qFormat/>
    <w:rsid w:val="002C70FD"/>
    <w:pPr>
      <w:keepNext/>
      <w:numPr>
        <w:ilvl w:val="1"/>
        <w:numId w:val="28"/>
      </w:numPr>
      <w:spacing w:before="120"/>
      <w:ind w:left="0" w:firstLine="0"/>
      <w:outlineLvl w:val="1"/>
    </w:pPr>
    <w:rPr>
      <w:rFonts w:hAnsi="Arial"/>
      <w:b/>
      <w:sz w:val="22"/>
      <w:szCs w:val="22"/>
    </w:rPr>
  </w:style>
  <w:style w:type="paragraph" w:styleId="3">
    <w:name w:val="heading 3"/>
    <w:basedOn w:val="a2"/>
    <w:link w:val="3Char"/>
    <w:qFormat/>
    <w:rsid w:val="002C70FD"/>
    <w:pPr>
      <w:keepNext/>
      <w:numPr>
        <w:ilvl w:val="2"/>
        <w:numId w:val="28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2"/>
    <w:link w:val="4Char"/>
    <w:qFormat/>
    <w:rsid w:val="002C70FD"/>
    <w:pPr>
      <w:keepNext/>
      <w:numPr>
        <w:ilvl w:val="3"/>
        <w:numId w:val="28"/>
      </w:numPr>
      <w:outlineLvl w:val="3"/>
    </w:pPr>
    <w:rPr>
      <w:bCs/>
      <w:szCs w:val="20"/>
    </w:rPr>
  </w:style>
  <w:style w:type="paragraph" w:styleId="5">
    <w:name w:val="heading 5"/>
    <w:basedOn w:val="a2"/>
    <w:qFormat/>
    <w:rsid w:val="002C70FD"/>
    <w:pPr>
      <w:keepNext/>
      <w:numPr>
        <w:ilvl w:val="4"/>
        <w:numId w:val="28"/>
      </w:numPr>
      <w:outlineLvl w:val="4"/>
    </w:pPr>
    <w:rPr>
      <w:szCs w:val="20"/>
    </w:rPr>
  </w:style>
  <w:style w:type="paragraph" w:styleId="6">
    <w:name w:val="heading 6"/>
    <w:basedOn w:val="a2"/>
    <w:qFormat/>
    <w:rsid w:val="002C70FD"/>
    <w:pPr>
      <w:keepNext/>
      <w:numPr>
        <w:ilvl w:val="5"/>
        <w:numId w:val="28"/>
      </w:numPr>
      <w:outlineLvl w:val="5"/>
    </w:pPr>
    <w:rPr>
      <w:bCs/>
      <w:szCs w:val="20"/>
    </w:rPr>
  </w:style>
  <w:style w:type="paragraph" w:styleId="7">
    <w:name w:val="heading 7"/>
    <w:basedOn w:val="a2"/>
    <w:qFormat/>
    <w:rsid w:val="002C70FD"/>
    <w:pPr>
      <w:keepNext/>
      <w:numPr>
        <w:ilvl w:val="6"/>
        <w:numId w:val="28"/>
      </w:numPr>
      <w:outlineLvl w:val="6"/>
    </w:pPr>
    <w:rPr>
      <w:szCs w:val="20"/>
    </w:rPr>
  </w:style>
  <w:style w:type="paragraph" w:styleId="8">
    <w:name w:val="heading 8"/>
    <w:basedOn w:val="a2"/>
    <w:qFormat/>
    <w:rsid w:val="002C70FD"/>
    <w:pPr>
      <w:keepNext/>
      <w:numPr>
        <w:ilvl w:val="7"/>
        <w:numId w:val="28"/>
      </w:numPr>
      <w:outlineLvl w:val="7"/>
    </w:pPr>
    <w:rPr>
      <w:szCs w:val="20"/>
    </w:rPr>
  </w:style>
  <w:style w:type="character" w:default="1" w:styleId="a3">
    <w:name w:val="Default Paragraph Font"/>
    <w:uiPriority w:val="1"/>
    <w:semiHidden/>
    <w:unhideWhenUsed/>
    <w:rsid w:val="002C70FD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2C70FD"/>
  </w:style>
  <w:style w:type="paragraph" w:styleId="a6">
    <w:name w:val="header"/>
    <w:basedOn w:val="a2"/>
    <w:next w:val="a2"/>
    <w:semiHidden/>
    <w:rsid w:val="002C70FD"/>
    <w:pPr>
      <w:tabs>
        <w:tab w:val="center" w:pos="4252"/>
        <w:tab w:val="right" w:pos="8504"/>
      </w:tabs>
      <w:snapToGrid w:val="0"/>
      <w:jc w:val="right"/>
    </w:pPr>
    <w:rPr>
      <w:rFonts w:ascii="HY헤드라인M" w:eastAsia="HY헤드라인M" w:hAnsi="HY헤드라인M"/>
    </w:rPr>
  </w:style>
  <w:style w:type="paragraph" w:styleId="a7">
    <w:name w:val="footer"/>
    <w:basedOn w:val="a2"/>
    <w:next w:val="a2"/>
    <w:semiHidden/>
    <w:rsid w:val="002C70FD"/>
    <w:pPr>
      <w:tabs>
        <w:tab w:val="center" w:pos="4252"/>
        <w:tab w:val="right" w:pos="8504"/>
      </w:tabs>
      <w:snapToGrid w:val="0"/>
    </w:pPr>
    <w:rPr>
      <w:rFonts w:ascii="HY헤드라인M" w:eastAsia="HY헤드라인M" w:hAnsi="HY헤드라인M"/>
      <w:sz w:val="16"/>
    </w:rPr>
  </w:style>
  <w:style w:type="character" w:styleId="a8">
    <w:name w:val="page number"/>
    <w:basedOn w:val="a3"/>
    <w:semiHidden/>
    <w:rsid w:val="002C70FD"/>
  </w:style>
  <w:style w:type="character" w:customStyle="1" w:styleId="4Char">
    <w:name w:val="제목 4 Char"/>
    <w:link w:val="4"/>
    <w:rsid w:val="00B9628F"/>
    <w:rPr>
      <w:rFonts w:ascii="굴림체" w:eastAsia="굴림체" w:hAnsi="굴림체"/>
      <w:bCs/>
      <w:kern w:val="2"/>
    </w:rPr>
  </w:style>
  <w:style w:type="character" w:customStyle="1" w:styleId="3Char">
    <w:name w:val="제목 3 Char"/>
    <w:link w:val="3"/>
    <w:rsid w:val="00B9628F"/>
    <w:rPr>
      <w:rFonts w:ascii="굴림체" w:eastAsia="굴림체" w:hAnsi="굴림체"/>
      <w:kern w:val="2"/>
    </w:rPr>
  </w:style>
  <w:style w:type="paragraph" w:customStyle="1" w:styleId="ltis11">
    <w:name w:val="ltis 1.1.본문"/>
    <w:basedOn w:val="a9"/>
    <w:rsid w:val="00060BC1"/>
    <w:pPr>
      <w:spacing w:after="0"/>
      <w:ind w:left="567"/>
    </w:pPr>
  </w:style>
  <w:style w:type="paragraph" w:styleId="aa">
    <w:name w:val="caption"/>
    <w:basedOn w:val="a2"/>
    <w:next w:val="a2"/>
    <w:link w:val="Char"/>
    <w:qFormat/>
    <w:rsid w:val="002C70FD"/>
    <w:pPr>
      <w:ind w:firstLineChars="200" w:firstLine="400"/>
    </w:pPr>
    <w:rPr>
      <w:b/>
      <w:bCs/>
      <w:szCs w:val="20"/>
    </w:rPr>
  </w:style>
  <w:style w:type="character" w:styleId="ab">
    <w:name w:val="Hyperlink"/>
    <w:basedOn w:val="a3"/>
    <w:uiPriority w:val="99"/>
    <w:rsid w:val="002C70FD"/>
    <w:rPr>
      <w:color w:val="0000FF"/>
      <w:u w:val="single"/>
    </w:rPr>
  </w:style>
  <w:style w:type="paragraph" w:styleId="11">
    <w:name w:val="toc 1"/>
    <w:basedOn w:val="a2"/>
    <w:next w:val="a2"/>
    <w:uiPriority w:val="39"/>
    <w:rsid w:val="002C70FD"/>
    <w:pPr>
      <w:tabs>
        <w:tab w:val="left" w:pos="240"/>
        <w:tab w:val="right" w:leader="dot" w:pos="9628"/>
      </w:tabs>
    </w:pPr>
    <w:rPr>
      <w:rFonts w:ascii="Arial" w:eastAsia="가는각진제목체" w:hAnsi="Arial"/>
      <w:b/>
    </w:rPr>
  </w:style>
  <w:style w:type="paragraph" w:styleId="21">
    <w:name w:val="toc 2"/>
    <w:basedOn w:val="a2"/>
    <w:uiPriority w:val="39"/>
    <w:rsid w:val="002C70FD"/>
    <w:pPr>
      <w:tabs>
        <w:tab w:val="left" w:pos="800"/>
        <w:tab w:val="right" w:leader="dot" w:pos="9628"/>
      </w:tabs>
      <w:ind w:leftChars="200" w:left="400"/>
    </w:pPr>
    <w:rPr>
      <w:rFonts w:ascii="Arial" w:eastAsia="가는각진제목체" w:hAnsi="Arial"/>
    </w:rPr>
  </w:style>
  <w:style w:type="table" w:styleId="ac">
    <w:name w:val="Table Grid"/>
    <w:basedOn w:val="a4"/>
    <w:rsid w:val="002C70F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is">
    <w:name w:val="ltis 가.본문"/>
    <w:basedOn w:val="a9"/>
    <w:rsid w:val="00060BC1"/>
    <w:pPr>
      <w:spacing w:after="0"/>
      <w:ind w:leftChars="280" w:left="560"/>
    </w:pPr>
    <w:rPr>
      <w:rFonts w:ascii="Times New Roman"/>
    </w:rPr>
  </w:style>
  <w:style w:type="paragraph" w:customStyle="1" w:styleId="ltis1">
    <w:name w:val="ltis (1).본문"/>
    <w:basedOn w:val="a9"/>
    <w:rsid w:val="00060BC1"/>
    <w:pPr>
      <w:spacing w:after="0"/>
      <w:ind w:leftChars="350" w:left="561"/>
    </w:pPr>
  </w:style>
  <w:style w:type="paragraph" w:customStyle="1" w:styleId="ltis10">
    <w:name w:val="ltis 기호1 본문"/>
    <w:basedOn w:val="a9"/>
    <w:rsid w:val="00060BC1"/>
    <w:pPr>
      <w:spacing w:after="0"/>
      <w:ind w:leftChars="480" w:left="960"/>
    </w:pPr>
  </w:style>
  <w:style w:type="paragraph" w:customStyle="1" w:styleId="ltis2">
    <w:name w:val="ltis 기호2 본문"/>
    <w:basedOn w:val="a9"/>
    <w:rsid w:val="00060BC1"/>
    <w:pPr>
      <w:spacing w:after="0"/>
      <w:ind w:leftChars="560" w:left="1120"/>
    </w:pPr>
  </w:style>
  <w:style w:type="paragraph" w:customStyle="1" w:styleId="ltis3">
    <w:name w:val="ltis 기호3 본문"/>
    <w:basedOn w:val="a9"/>
    <w:rsid w:val="00060BC1"/>
    <w:pPr>
      <w:spacing w:after="0"/>
      <w:ind w:leftChars="720" w:left="1440"/>
    </w:pPr>
  </w:style>
  <w:style w:type="paragraph" w:customStyle="1" w:styleId="ltis0">
    <w:name w:val="ltis 표 내용"/>
    <w:basedOn w:val="a9"/>
    <w:rsid w:val="00060BC1"/>
    <w:pPr>
      <w:tabs>
        <w:tab w:val="left" w:pos="80"/>
      </w:tabs>
      <w:adjustRightInd w:val="0"/>
      <w:spacing w:after="0"/>
      <w:textAlignment w:val="baseline"/>
    </w:pPr>
    <w:rPr>
      <w:szCs w:val="22"/>
    </w:rPr>
  </w:style>
  <w:style w:type="character" w:styleId="ad">
    <w:name w:val="footnote reference"/>
    <w:rsid w:val="00C301F8"/>
    <w:rPr>
      <w:sz w:val="20"/>
      <w:szCs w:val="20"/>
      <w:vertAlign w:val="superscript"/>
    </w:rPr>
  </w:style>
  <w:style w:type="character" w:customStyle="1" w:styleId="Char">
    <w:name w:val="캡션 Char"/>
    <w:link w:val="aa"/>
    <w:rsid w:val="00B9628F"/>
    <w:rPr>
      <w:rFonts w:ascii="굴림체" w:eastAsia="굴림체" w:hAnsi="굴림체"/>
      <w:b/>
      <w:bCs/>
      <w:kern w:val="2"/>
    </w:rPr>
  </w:style>
  <w:style w:type="paragraph" w:styleId="ae">
    <w:name w:val="footnote text"/>
    <w:basedOn w:val="a2"/>
    <w:link w:val="Char0"/>
    <w:rsid w:val="00142BAE"/>
    <w:pPr>
      <w:keepNext/>
      <w:keepLines/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 w:cs="Helvetica"/>
      <w:kern w:val="0"/>
      <w:sz w:val="16"/>
      <w:szCs w:val="16"/>
      <w:lang w:eastAsia="en-US"/>
    </w:rPr>
  </w:style>
  <w:style w:type="paragraph" w:styleId="a">
    <w:name w:val="List Bullet"/>
    <w:basedOn w:val="a2"/>
    <w:rsid w:val="004E6B1B"/>
    <w:pPr>
      <w:numPr>
        <w:numId w:val="5"/>
      </w:numPr>
      <w:contextualSpacing/>
    </w:pPr>
  </w:style>
  <w:style w:type="paragraph" w:customStyle="1" w:styleId="af">
    <w:name w:val="그림"/>
    <w:basedOn w:val="a2"/>
    <w:rsid w:val="00060BC1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styleId="a9">
    <w:name w:val="Body Text"/>
    <w:basedOn w:val="a2"/>
    <w:link w:val="Char1"/>
    <w:rsid w:val="002C70FD"/>
    <w:pPr>
      <w:spacing w:after="180"/>
    </w:pPr>
  </w:style>
  <w:style w:type="paragraph" w:customStyle="1" w:styleId="af0">
    <w:name w:val="소제목"/>
    <w:basedOn w:val="a2"/>
    <w:rsid w:val="00F936FC"/>
    <w:pPr>
      <w:autoSpaceDE/>
      <w:autoSpaceDN/>
    </w:pPr>
    <w:rPr>
      <w:rFonts w:ascii="Times New Roman" w:eastAsia="굴림" w:hAnsi="Times New Roman"/>
      <w:b/>
      <w:sz w:val="24"/>
      <w:szCs w:val="20"/>
    </w:rPr>
  </w:style>
  <w:style w:type="paragraph" w:customStyle="1" w:styleId="a1">
    <w:name w:val="선택글머리표"/>
    <w:basedOn w:val="a2"/>
    <w:rsid w:val="009E631A"/>
    <w:pPr>
      <w:numPr>
        <w:numId w:val="1"/>
      </w:numPr>
      <w:autoSpaceDE/>
      <w:autoSpaceDN/>
      <w:adjustRightInd w:val="0"/>
      <w:spacing w:line="360" w:lineRule="atLeast"/>
      <w:textAlignment w:val="baseline"/>
    </w:pPr>
    <w:rPr>
      <w:rFonts w:hAnsi="Times New Roman"/>
      <w:kern w:val="0"/>
      <w:sz w:val="24"/>
      <w:szCs w:val="20"/>
    </w:rPr>
  </w:style>
  <w:style w:type="paragraph" w:customStyle="1" w:styleId="a0">
    <w:name w:val="나열항목"/>
    <w:basedOn w:val="a2"/>
    <w:rsid w:val="002C70FD"/>
    <w:pPr>
      <w:numPr>
        <w:numId w:val="2"/>
      </w:numPr>
    </w:pPr>
    <w:rPr>
      <w:rFonts w:ascii="Arial" w:eastAsia="굴림" w:hAnsi="Arial" w:cs="Arial"/>
      <w:szCs w:val="20"/>
    </w:rPr>
  </w:style>
  <w:style w:type="paragraph" w:styleId="af1">
    <w:name w:val="Document Map"/>
    <w:basedOn w:val="a2"/>
    <w:link w:val="Char2"/>
    <w:rsid w:val="002C70FD"/>
    <w:rPr>
      <w:rFonts w:ascii="굴림" w:eastAsia="굴림"/>
      <w:sz w:val="18"/>
      <w:szCs w:val="18"/>
    </w:rPr>
  </w:style>
  <w:style w:type="character" w:customStyle="1" w:styleId="Char2">
    <w:name w:val="문서 구조 Char"/>
    <w:link w:val="af1"/>
    <w:rsid w:val="00B9628F"/>
    <w:rPr>
      <w:rFonts w:ascii="굴림" w:eastAsia="굴림" w:hAnsi="굴림체"/>
      <w:kern w:val="2"/>
      <w:sz w:val="18"/>
      <w:szCs w:val="18"/>
    </w:rPr>
  </w:style>
  <w:style w:type="paragraph" w:customStyle="1" w:styleId="TableHeader">
    <w:name w:val="Table Header"/>
    <w:basedOn w:val="a2"/>
    <w:rsid w:val="00B5209C"/>
    <w:pPr>
      <w:tabs>
        <w:tab w:val="left" w:pos="80"/>
      </w:tabs>
      <w:adjustRightInd w:val="0"/>
      <w:jc w:val="center"/>
      <w:textAlignment w:val="baseline"/>
    </w:pPr>
    <w:rPr>
      <w:b/>
      <w:szCs w:val="22"/>
    </w:rPr>
  </w:style>
  <w:style w:type="paragraph" w:styleId="12">
    <w:name w:val="index 1"/>
    <w:basedOn w:val="a2"/>
    <w:next w:val="a2"/>
    <w:autoRedefine/>
    <w:rsid w:val="002C70FD"/>
    <w:pPr>
      <w:ind w:leftChars="200" w:left="200" w:hangingChars="200" w:hanging="2000"/>
    </w:pPr>
    <w:rPr>
      <w:rFonts w:ascii="Arial" w:eastAsia="굴림" w:hAnsi="Arial" w:cs="Arial"/>
      <w:szCs w:val="20"/>
    </w:rPr>
  </w:style>
  <w:style w:type="paragraph" w:styleId="30">
    <w:name w:val="toc 3"/>
    <w:basedOn w:val="a2"/>
    <w:next w:val="a2"/>
    <w:autoRedefine/>
    <w:uiPriority w:val="39"/>
    <w:rsid w:val="002C70FD"/>
    <w:pPr>
      <w:tabs>
        <w:tab w:val="right" w:leader="dot" w:pos="9628"/>
      </w:tabs>
      <w:ind w:leftChars="400" w:left="800"/>
    </w:pPr>
    <w:rPr>
      <w:rFonts w:ascii="Arial" w:eastAsia="가는각진제목체" w:hAnsi="Arial" w:cs="Arial"/>
      <w:szCs w:val="20"/>
    </w:rPr>
  </w:style>
  <w:style w:type="paragraph" w:customStyle="1" w:styleId="Blocklabel">
    <w:name w:val="Block label"/>
    <w:basedOn w:val="a2"/>
    <w:next w:val="a2"/>
    <w:rsid w:val="002C70FD"/>
    <w:pPr>
      <w:widowControl/>
      <w:wordWrap/>
      <w:autoSpaceDE/>
      <w:autoSpaceDN/>
      <w:jc w:val="left"/>
    </w:pPr>
    <w:rPr>
      <w:rFonts w:ascii="Times New Roman" w:hAnsi="Times New Roman"/>
      <w:b/>
      <w:kern w:val="0"/>
      <w:szCs w:val="20"/>
      <w:lang w:eastAsia="en-US"/>
    </w:rPr>
  </w:style>
  <w:style w:type="character" w:styleId="af2">
    <w:name w:val="annotation reference"/>
    <w:basedOn w:val="a3"/>
    <w:rsid w:val="002C70FD"/>
    <w:rPr>
      <w:sz w:val="18"/>
      <w:szCs w:val="18"/>
    </w:rPr>
  </w:style>
  <w:style w:type="paragraph" w:styleId="af3">
    <w:name w:val="annotation text"/>
    <w:basedOn w:val="a2"/>
    <w:link w:val="Char3"/>
    <w:rsid w:val="002C70FD"/>
    <w:pPr>
      <w:jc w:val="left"/>
    </w:pPr>
  </w:style>
  <w:style w:type="character" w:customStyle="1" w:styleId="Char3">
    <w:name w:val="메모 텍스트 Char"/>
    <w:link w:val="af3"/>
    <w:rsid w:val="00B9628F"/>
    <w:rPr>
      <w:rFonts w:ascii="굴림체" w:eastAsia="굴림체" w:hAnsi="굴림체"/>
      <w:kern w:val="2"/>
      <w:szCs w:val="24"/>
    </w:rPr>
  </w:style>
  <w:style w:type="paragraph" w:styleId="af4">
    <w:name w:val="annotation subject"/>
    <w:basedOn w:val="af3"/>
    <w:next w:val="af3"/>
    <w:link w:val="Char4"/>
    <w:rsid w:val="002C70FD"/>
    <w:rPr>
      <w:b/>
      <w:bCs/>
    </w:rPr>
  </w:style>
  <w:style w:type="character" w:customStyle="1" w:styleId="Char4">
    <w:name w:val="메모 주제 Char"/>
    <w:link w:val="af4"/>
    <w:rsid w:val="00B9628F"/>
    <w:rPr>
      <w:rFonts w:ascii="굴림체" w:eastAsia="굴림체" w:hAnsi="굴림체"/>
      <w:b/>
      <w:bCs/>
      <w:kern w:val="2"/>
      <w:szCs w:val="24"/>
    </w:rPr>
  </w:style>
  <w:style w:type="paragraph" w:styleId="af5">
    <w:name w:val="Balloon Text"/>
    <w:basedOn w:val="a2"/>
    <w:link w:val="Char5"/>
    <w:rsid w:val="002C70FD"/>
    <w:rPr>
      <w:rFonts w:ascii="맑은 고딕" w:eastAsia="맑은 고딕" w:hAnsi="맑은 고딕"/>
      <w:sz w:val="18"/>
      <w:szCs w:val="18"/>
    </w:rPr>
  </w:style>
  <w:style w:type="character" w:customStyle="1" w:styleId="Char5">
    <w:name w:val="풍선 도움말 텍스트 Char"/>
    <w:link w:val="af5"/>
    <w:rsid w:val="00B9628F"/>
    <w:rPr>
      <w:rFonts w:ascii="맑은 고딕" w:eastAsia="맑은 고딕" w:hAnsi="맑은 고딕"/>
      <w:kern w:val="2"/>
      <w:sz w:val="18"/>
      <w:szCs w:val="18"/>
    </w:rPr>
  </w:style>
  <w:style w:type="paragraph" w:customStyle="1" w:styleId="Comment">
    <w:name w:val="Comment"/>
    <w:basedOn w:val="a2"/>
    <w:qFormat/>
    <w:rsid w:val="002C70FD"/>
    <w:rPr>
      <w:i/>
      <w:iCs/>
      <w:color w:val="0000FF"/>
    </w:rPr>
  </w:style>
  <w:style w:type="character" w:customStyle="1" w:styleId="Char1">
    <w:name w:val="본문 Char"/>
    <w:link w:val="a9"/>
    <w:rsid w:val="00B9628F"/>
    <w:rPr>
      <w:rFonts w:ascii="굴림체" w:eastAsia="굴림체" w:hAnsi="굴림체"/>
      <w:kern w:val="2"/>
      <w:szCs w:val="24"/>
    </w:rPr>
  </w:style>
  <w:style w:type="paragraph" w:customStyle="1" w:styleId="10">
    <w:name w:val="작성방법 제목 1"/>
    <w:basedOn w:val="a2"/>
    <w:qFormat/>
    <w:rsid w:val="002C70FD"/>
    <w:pPr>
      <w:numPr>
        <w:numId w:val="15"/>
      </w:numPr>
    </w:pPr>
  </w:style>
  <w:style w:type="paragraph" w:customStyle="1" w:styleId="2">
    <w:name w:val="작성방법 제목 2"/>
    <w:basedOn w:val="a2"/>
    <w:qFormat/>
    <w:rsid w:val="002C70FD"/>
    <w:pPr>
      <w:numPr>
        <w:ilvl w:val="1"/>
        <w:numId w:val="14"/>
      </w:numPr>
    </w:pPr>
  </w:style>
  <w:style w:type="paragraph" w:customStyle="1" w:styleId="Title">
    <w:name w:val="목차 Title"/>
    <w:basedOn w:val="a2"/>
    <w:qFormat/>
    <w:rsid w:val="002C70FD"/>
    <w:pPr>
      <w:jc w:val="center"/>
    </w:pPr>
    <w:rPr>
      <w:rFonts w:ascii="휴먼엑스포" w:eastAsia="휴먼엑스포"/>
      <w:sz w:val="24"/>
    </w:rPr>
  </w:style>
  <w:style w:type="paragraph" w:styleId="af6">
    <w:name w:val="endnote text"/>
    <w:basedOn w:val="a2"/>
    <w:link w:val="Char6"/>
    <w:rsid w:val="00142BAE"/>
    <w:pPr>
      <w:snapToGrid w:val="0"/>
      <w:jc w:val="left"/>
    </w:pPr>
  </w:style>
  <w:style w:type="paragraph" w:customStyle="1" w:styleId="Title0">
    <w:name w:val="문서정보 Title"/>
    <w:basedOn w:val="a2"/>
    <w:rsid w:val="00D81C39"/>
    <w:pPr>
      <w:jc w:val="center"/>
    </w:pPr>
    <w:rPr>
      <w:rFonts w:ascii="휴먼엑스포" w:eastAsia="휴먼엑스포" w:hAnsi="휴먼엑스포" w:cs="바탕"/>
      <w:sz w:val="28"/>
      <w:szCs w:val="20"/>
      <w:u w:val="single"/>
    </w:rPr>
  </w:style>
  <w:style w:type="paragraph" w:customStyle="1" w:styleId="Title1">
    <w:name w:val="사용권한 Title"/>
    <w:basedOn w:val="a2"/>
    <w:rsid w:val="002C70FD"/>
    <w:pPr>
      <w:jc w:val="center"/>
    </w:pPr>
    <w:rPr>
      <w:rFonts w:ascii="휴먼엑스포" w:eastAsia="휴먼엑스포" w:cs="바탕"/>
      <w:b/>
      <w:bCs/>
      <w:sz w:val="28"/>
      <w:szCs w:val="20"/>
    </w:rPr>
  </w:style>
  <w:style w:type="paragraph" w:customStyle="1" w:styleId="CoverMainTitle">
    <w:name w:val="Cover Main Title"/>
    <w:basedOn w:val="a2"/>
    <w:rsid w:val="002C70FD"/>
    <w:pPr>
      <w:jc w:val="right"/>
    </w:pPr>
    <w:rPr>
      <w:rFonts w:ascii="휴먼엑스포" w:eastAsia="휴먼엑스포" w:hAnsi="휴먼엑스포" w:cs="바탕"/>
      <w:b/>
      <w:sz w:val="38"/>
      <w:szCs w:val="20"/>
    </w:rPr>
  </w:style>
  <w:style w:type="paragraph" w:customStyle="1" w:styleId="CoverSubTitle">
    <w:name w:val="Cover Sub Title"/>
    <w:basedOn w:val="a2"/>
    <w:rsid w:val="002C70FD"/>
    <w:pPr>
      <w:jc w:val="right"/>
    </w:pPr>
    <w:rPr>
      <w:rFonts w:ascii="휴먼엑스포" w:eastAsia="휴먼엑스포" w:hAnsi="휴먼엑스포" w:cs="바탕"/>
      <w:b/>
      <w:bCs/>
      <w:sz w:val="32"/>
      <w:szCs w:val="20"/>
    </w:rPr>
  </w:style>
  <w:style w:type="character" w:customStyle="1" w:styleId="Char0">
    <w:name w:val="각주 텍스트 Char"/>
    <w:link w:val="ae"/>
    <w:rsid w:val="00142BAE"/>
    <w:rPr>
      <w:rFonts w:ascii="Helvetica" w:hAnsi="Helvetica" w:cs="Helvetica"/>
      <w:sz w:val="16"/>
      <w:szCs w:val="16"/>
      <w:lang w:eastAsia="en-US"/>
    </w:rPr>
  </w:style>
  <w:style w:type="paragraph" w:styleId="af7">
    <w:name w:val="Body Text Indent"/>
    <w:basedOn w:val="a2"/>
    <w:link w:val="Char7"/>
    <w:autoRedefine/>
    <w:rsid w:val="002C70FD"/>
    <w:pPr>
      <w:spacing w:after="180"/>
      <w:ind w:leftChars="300" w:left="300"/>
    </w:pPr>
  </w:style>
  <w:style w:type="character" w:customStyle="1" w:styleId="Char7">
    <w:name w:val="본문 들여쓰기 Char"/>
    <w:link w:val="af7"/>
    <w:rsid w:val="00871C61"/>
    <w:rPr>
      <w:rFonts w:ascii="굴림체" w:eastAsia="굴림체" w:hAnsi="굴림체"/>
      <w:kern w:val="2"/>
      <w:szCs w:val="24"/>
    </w:rPr>
  </w:style>
  <w:style w:type="paragraph" w:styleId="22">
    <w:name w:val="Body Text Indent 2"/>
    <w:basedOn w:val="a2"/>
    <w:link w:val="2Char"/>
    <w:rsid w:val="00DD6349"/>
    <w:pPr>
      <w:spacing w:after="180" w:line="480" w:lineRule="auto"/>
      <w:ind w:leftChars="400" w:left="851"/>
    </w:pPr>
  </w:style>
  <w:style w:type="character" w:customStyle="1" w:styleId="2Char">
    <w:name w:val="본문 들여쓰기 2 Char"/>
    <w:link w:val="22"/>
    <w:rsid w:val="00DD6349"/>
    <w:rPr>
      <w:rFonts w:ascii="굴림체" w:eastAsia="굴림체" w:hAnsi="굴림체"/>
      <w:kern w:val="2"/>
      <w:szCs w:val="24"/>
    </w:rPr>
  </w:style>
  <w:style w:type="paragraph" w:styleId="31">
    <w:name w:val="Body Text Indent 3"/>
    <w:basedOn w:val="a2"/>
    <w:link w:val="3Char0"/>
    <w:rsid w:val="00DD6349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1"/>
    <w:rsid w:val="00DD6349"/>
    <w:rPr>
      <w:rFonts w:ascii="굴림체" w:eastAsia="굴림체" w:hAnsi="굴림체"/>
      <w:kern w:val="2"/>
      <w:sz w:val="16"/>
      <w:szCs w:val="16"/>
    </w:rPr>
  </w:style>
  <w:style w:type="paragraph" w:styleId="23">
    <w:name w:val="Body Text 2"/>
    <w:basedOn w:val="a2"/>
    <w:link w:val="2Char0"/>
    <w:rsid w:val="00DD6349"/>
    <w:pPr>
      <w:spacing w:after="180" w:line="480" w:lineRule="auto"/>
    </w:pPr>
  </w:style>
  <w:style w:type="character" w:customStyle="1" w:styleId="2Char0">
    <w:name w:val="본문 2 Char"/>
    <w:link w:val="23"/>
    <w:rsid w:val="00DD6349"/>
    <w:rPr>
      <w:rFonts w:ascii="굴림체" w:eastAsia="굴림체" w:hAnsi="굴림체"/>
      <w:kern w:val="2"/>
      <w:szCs w:val="24"/>
    </w:rPr>
  </w:style>
  <w:style w:type="paragraph" w:styleId="32">
    <w:name w:val="Body Text 3"/>
    <w:basedOn w:val="a2"/>
    <w:link w:val="3Char1"/>
    <w:rsid w:val="00DD6349"/>
    <w:pPr>
      <w:spacing w:after="180"/>
    </w:pPr>
    <w:rPr>
      <w:sz w:val="16"/>
      <w:szCs w:val="16"/>
    </w:rPr>
  </w:style>
  <w:style w:type="character" w:customStyle="1" w:styleId="3Char1">
    <w:name w:val="본문 3 Char"/>
    <w:link w:val="32"/>
    <w:rsid w:val="00DD6349"/>
    <w:rPr>
      <w:rFonts w:ascii="굴림체" w:eastAsia="굴림체" w:hAnsi="굴림체"/>
      <w:kern w:val="2"/>
      <w:sz w:val="16"/>
      <w:szCs w:val="16"/>
    </w:rPr>
  </w:style>
  <w:style w:type="paragraph" w:styleId="af8">
    <w:name w:val="Body Text First Indent"/>
    <w:basedOn w:val="a9"/>
    <w:link w:val="Char8"/>
    <w:rsid w:val="00B66E61"/>
    <w:pPr>
      <w:ind w:firstLineChars="100" w:firstLine="210"/>
    </w:pPr>
  </w:style>
  <w:style w:type="character" w:customStyle="1" w:styleId="Char8">
    <w:name w:val="본문 첫 줄 들여쓰기 Char"/>
    <w:basedOn w:val="Char1"/>
    <w:link w:val="af8"/>
    <w:rsid w:val="00B66E61"/>
    <w:rPr>
      <w:rFonts w:ascii="굴림체" w:eastAsia="굴림체" w:hAnsi="굴림체"/>
      <w:kern w:val="2"/>
      <w:szCs w:val="24"/>
    </w:rPr>
  </w:style>
  <w:style w:type="paragraph" w:styleId="af9">
    <w:name w:val="Normal Indent"/>
    <w:basedOn w:val="a2"/>
    <w:rsid w:val="00B66E61"/>
    <w:pPr>
      <w:ind w:leftChars="300" w:left="300"/>
    </w:pPr>
  </w:style>
  <w:style w:type="paragraph" w:styleId="33">
    <w:name w:val="List 3"/>
    <w:basedOn w:val="a2"/>
    <w:rsid w:val="009617D3"/>
    <w:pPr>
      <w:ind w:leftChars="600" w:left="100" w:hangingChars="200" w:hanging="200"/>
      <w:contextualSpacing/>
    </w:pPr>
  </w:style>
  <w:style w:type="character" w:styleId="afa">
    <w:name w:val="Intense Emphasis"/>
    <w:basedOn w:val="a3"/>
    <w:uiPriority w:val="21"/>
    <w:qFormat/>
    <w:rsid w:val="002C70FD"/>
    <w:rPr>
      <w:b/>
      <w:bCs/>
      <w:i/>
      <w:iCs/>
      <w:color w:val="4F81BD"/>
    </w:rPr>
  </w:style>
  <w:style w:type="paragraph" w:customStyle="1" w:styleId="DocumentInfoTitle">
    <w:name w:val="Document Info Title"/>
    <w:basedOn w:val="a2"/>
    <w:rsid w:val="002C70FD"/>
    <w:pPr>
      <w:jc w:val="center"/>
    </w:pPr>
    <w:rPr>
      <w:rFonts w:ascii="휴먼엑스포" w:eastAsia="휴먼엑스포" w:hAnsi="휴먼엑스포" w:cs="바탕"/>
      <w:sz w:val="28"/>
      <w:szCs w:val="20"/>
      <w:u w:val="single"/>
    </w:rPr>
  </w:style>
  <w:style w:type="character" w:styleId="afb">
    <w:name w:val="Emphasis"/>
    <w:basedOn w:val="a3"/>
    <w:qFormat/>
    <w:rsid w:val="002C70FD"/>
    <w:rPr>
      <w:i/>
      <w:iCs/>
    </w:rPr>
  </w:style>
  <w:style w:type="character" w:styleId="afc">
    <w:name w:val="Subtle Emphasis"/>
    <w:basedOn w:val="a3"/>
    <w:uiPriority w:val="19"/>
    <w:qFormat/>
    <w:rsid w:val="002C70FD"/>
    <w:rPr>
      <w:i/>
      <w:iCs/>
      <w:color w:val="808080"/>
    </w:rPr>
  </w:style>
  <w:style w:type="character" w:customStyle="1" w:styleId="Char6">
    <w:name w:val="미주 텍스트 Char"/>
    <w:link w:val="af6"/>
    <w:rsid w:val="00142BAE"/>
    <w:rPr>
      <w:rFonts w:ascii="굴림체" w:eastAsia="굴림체" w:hAnsi="굴림체"/>
      <w:kern w:val="2"/>
      <w:szCs w:val="24"/>
    </w:rPr>
  </w:style>
  <w:style w:type="character" w:styleId="afd">
    <w:name w:val="endnote reference"/>
    <w:rsid w:val="00142BAE"/>
    <w:rPr>
      <w:vertAlign w:val="superscript"/>
    </w:rPr>
  </w:style>
  <w:style w:type="table" w:customStyle="1" w:styleId="afe">
    <w:name w:val="기본표"/>
    <w:basedOn w:val="ac"/>
    <w:uiPriority w:val="99"/>
    <w:rsid w:val="00471847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PowerPoint_____1.sl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package" Target="embeddings/Microsoft_PowerPoint_____2.sl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2_&#51652;&#54665;PJ\201103_&#44060;&#48156;&#48169;&#48277;&#47200;&#44060;&#51221;\&#49328;&#52636;&#47932;\0_&#47928;&#49436;&#54364;&#51456;\&#47928;&#49436;&#54364;&#51456;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088D-48F7-421E-96AB-AC0674325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문서표준서식.dot</Template>
  <TotalTime>433</TotalTime>
  <Pages>19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[프로젝트명]</vt:lpstr>
    </vt:vector>
  </TitlesOfParts>
  <Company>대우정보시스템(주)</Company>
  <LinksUpToDate>false</LinksUpToDate>
  <CharactersWithSpaces>11373</CharactersWithSpaces>
  <SharedDoc>false</SharedDoc>
  <HLinks>
    <vt:vector size="348" baseType="variant">
      <vt:variant>
        <vt:i4>2031669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_Toc302405492</vt:lpwstr>
      </vt:variant>
      <vt:variant>
        <vt:i4>2031669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_Toc302405491</vt:lpwstr>
      </vt:variant>
      <vt:variant>
        <vt:i4>2031669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_Toc302405490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_Toc302405489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_Toc302405488</vt:lpwstr>
      </vt:variant>
      <vt:variant>
        <vt:i4>1966133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_Toc302405487</vt:lpwstr>
      </vt:variant>
      <vt:variant>
        <vt:i4>1966133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_Toc302405486</vt:lpwstr>
      </vt:variant>
      <vt:variant>
        <vt:i4>1966133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_Toc302405485</vt:lpwstr>
      </vt:variant>
      <vt:variant>
        <vt:i4>1966133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_Toc302405484</vt:lpwstr>
      </vt:variant>
      <vt:variant>
        <vt:i4>1966133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_Toc302405483</vt:lpwstr>
      </vt:variant>
      <vt:variant>
        <vt:i4>1966133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_Toc302405482</vt:lpwstr>
      </vt:variant>
      <vt:variant>
        <vt:i4>1966133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_Toc302405481</vt:lpwstr>
      </vt:variant>
      <vt:variant>
        <vt:i4>1966133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_Toc302405480</vt:lpwstr>
      </vt:variant>
      <vt:variant>
        <vt:i4>1114165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_Toc302405479</vt:lpwstr>
      </vt:variant>
      <vt:variant>
        <vt:i4>1114165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_Toc302405478</vt:lpwstr>
      </vt:variant>
      <vt:variant>
        <vt:i4>1114165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_Toc302405477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_Toc302405476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_Toc302405475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_Toc302405474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_Toc302405473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_Toc302405472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_Toc302405471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_Toc302405470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_Toc302405469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_Toc302405468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_Toc302405467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_Toc302405466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_Toc302405465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_Toc302405464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_Toc302405463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_Toc302405462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_Toc302405461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_Toc302405460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_Toc302405459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_Toc302405458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_Toc302405457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_Toc302405456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_Toc302405455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_Toc302405454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_Toc302405453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_Toc302405452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_Toc302405451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_Toc302405450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_Toc302405449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_Toc302405448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_Toc302405447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_Toc302405446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_Toc302405445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_Toc302405444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_Toc302405443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_Toc302405442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_Toc302405441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_Toc302405440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_Toc302405439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_Toc302405438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_Toc302405437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_Toc302405436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_Toc302405435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[프로젝트명]</dc:title>
  <dc:subject/>
  <dc:creator>백용규</dc:creator>
  <cp:keywords/>
  <dc:description/>
  <cp:lastModifiedBy>swshin</cp:lastModifiedBy>
  <cp:revision>8</cp:revision>
  <dcterms:created xsi:type="dcterms:W3CDTF">2011-09-01T09:10:00Z</dcterms:created>
  <dcterms:modified xsi:type="dcterms:W3CDTF">2011-09-06T11:30:00Z</dcterms:modified>
</cp:coreProperties>
</file>